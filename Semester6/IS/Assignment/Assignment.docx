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BE62" w14:textId="2F1C0C55" w:rsidR="00F22D7B" w:rsidRPr="00BD2537" w:rsidRDefault="00AC40FC" w:rsidP="1C54CF3A">
      <w:pPr>
        <w:jc w:val="center"/>
        <w:rPr>
          <w:rFonts w:asciiTheme="majorHAnsi" w:hAnsiTheme="majorHAnsi" w:cs="Times New Roman"/>
          <w:b/>
          <w:bCs/>
          <w:color w:val="0070C0"/>
          <w:sz w:val="52"/>
          <w:szCs w:val="52"/>
        </w:rPr>
      </w:pPr>
      <w:r>
        <w:rPr>
          <w:rFonts w:asciiTheme="majorHAnsi" w:hAnsiTheme="majorHAnsi" w:cs="Times New Roman"/>
          <w:b/>
          <w:bCs/>
          <w:color w:val="0070C0"/>
          <w:sz w:val="52"/>
          <w:szCs w:val="52"/>
        </w:rPr>
        <w:t>Information Security</w:t>
      </w:r>
      <w:r w:rsidR="00A55B4B">
        <w:rPr>
          <w:rFonts w:asciiTheme="majorHAnsi" w:hAnsiTheme="majorHAnsi" w:cs="Times New Roman"/>
          <w:b/>
          <w:bCs/>
          <w:color w:val="0070C0"/>
          <w:sz w:val="52"/>
          <w:szCs w:val="52"/>
        </w:rPr>
        <w:t xml:space="preserve"> Assignment</w:t>
      </w:r>
    </w:p>
    <w:p w14:paraId="3276CD9A" w14:textId="77777777" w:rsidR="00F22D7B" w:rsidRDefault="00F22D7B" w:rsidP="006508BD"/>
    <w:p w14:paraId="11A805F2" w14:textId="1CE04D44" w:rsidR="001E59F3" w:rsidRDefault="00BC698D" w:rsidP="006508BD">
      <w:pPr>
        <w:jc w:val="center"/>
      </w:pPr>
      <w:r>
        <w:rPr>
          <w:noProof/>
        </w:rPr>
        <w:drawing>
          <wp:inline distT="0" distB="0" distL="0" distR="0" wp14:anchorId="1A426079" wp14:editId="001845AB">
            <wp:extent cx="2708741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586" cy="27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C8D4" w14:textId="46378026" w:rsidR="00F22D7B" w:rsidRPr="00F22D7B" w:rsidRDefault="00F22D7B" w:rsidP="00DC3602">
      <w:pPr>
        <w:pStyle w:val="BodyText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643B94">
        <w:rPr>
          <w:rFonts w:asciiTheme="majorHAnsi" w:hAnsiTheme="majorHAnsi" w:cs="Times New Roman"/>
          <w:b/>
          <w:bCs/>
          <w:sz w:val="28"/>
          <w:szCs w:val="28"/>
        </w:rPr>
        <w:t>Session: 202</w:t>
      </w:r>
      <w:r w:rsidR="00AC40FC">
        <w:rPr>
          <w:rFonts w:asciiTheme="majorHAnsi" w:hAnsiTheme="majorHAnsi" w:cs="Times New Roman"/>
          <w:b/>
          <w:bCs/>
          <w:sz w:val="28"/>
          <w:szCs w:val="28"/>
        </w:rPr>
        <w:t>1</w:t>
      </w:r>
    </w:p>
    <w:p w14:paraId="217E33AD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13258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4F9D0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B45EA" w14:textId="40D95A46" w:rsidR="00F22D7B" w:rsidRPr="00BD2537" w:rsidRDefault="00F22D7B" w:rsidP="00BC698D">
      <w:pPr>
        <w:pStyle w:val="BodyText"/>
        <w:jc w:val="center"/>
        <w:rPr>
          <w:rFonts w:asciiTheme="majorHAnsi" w:hAnsiTheme="majorHAnsi" w:cs="Times New Roman"/>
          <w:b/>
          <w:color w:val="0070C0"/>
          <w:sz w:val="44"/>
          <w:szCs w:val="44"/>
        </w:rPr>
      </w:pPr>
      <w:r w:rsidRPr="00BD2537">
        <w:rPr>
          <w:rFonts w:asciiTheme="majorHAnsi" w:hAnsiTheme="majorHAnsi" w:cs="Times New Roman"/>
          <w:b/>
          <w:bCs/>
          <w:color w:val="0070C0"/>
          <w:sz w:val="44"/>
          <w:szCs w:val="44"/>
        </w:rPr>
        <w:t>Submitted by</w:t>
      </w:r>
      <w:r w:rsidRPr="00BD2537">
        <w:rPr>
          <w:rFonts w:asciiTheme="majorHAnsi" w:hAnsiTheme="majorHAnsi" w:cs="Times New Roman"/>
          <w:b/>
          <w:color w:val="0070C0"/>
          <w:sz w:val="44"/>
          <w:szCs w:val="44"/>
        </w:rPr>
        <w:t>:</w:t>
      </w:r>
    </w:p>
    <w:p w14:paraId="6D6906B8" w14:textId="77777777" w:rsidR="00BC698D" w:rsidRPr="00BC698D" w:rsidRDefault="00BC698D" w:rsidP="00BC698D">
      <w:pPr>
        <w:pStyle w:val="BodyText"/>
        <w:jc w:val="center"/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</w:pPr>
    </w:p>
    <w:p w14:paraId="31D61C5E" w14:textId="0DEC969D" w:rsidR="00F22D7B" w:rsidRDefault="0055367F" w:rsidP="00DE0271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Wali Muhammad</w:t>
      </w:r>
      <w:r w:rsidR="00F22D7B"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="00F22D7B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 w:rsidR="00EA77B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="00F22D7B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SE-39</w:t>
      </w:r>
    </w:p>
    <w:p w14:paraId="7E0B0D73" w14:textId="3CE8FB93" w:rsidR="00F22D7B" w:rsidRDefault="00BC698D" w:rsidP="00BC45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 w:rsidR="00F22D7B">
        <w:rPr>
          <w:rFonts w:ascii="Times New Roman" w:hAnsi="Times New Roman" w:cs="Times New Roman"/>
          <w:b/>
        </w:rPr>
        <w:t xml:space="preserve"> </w:t>
      </w:r>
    </w:p>
    <w:p w14:paraId="67F4A834" w14:textId="47B9C98B" w:rsidR="00F22D7B" w:rsidRPr="00BD2537" w:rsidRDefault="009351F5" w:rsidP="003848EB">
      <w:pPr>
        <w:spacing w:before="1"/>
        <w:ind w:left="2160" w:right="2998" w:firstLine="720"/>
        <w:jc w:val="center"/>
        <w:rPr>
          <w:rFonts w:asciiTheme="majorHAnsi" w:hAnsiTheme="majorHAnsi" w:cs="Times New Roman"/>
          <w:b/>
          <w:color w:val="0070C0"/>
          <w:sz w:val="44"/>
          <w:szCs w:val="44"/>
        </w:rPr>
      </w:pPr>
      <w:r w:rsidRPr="00BD2537">
        <w:rPr>
          <w:rFonts w:asciiTheme="majorHAnsi" w:hAnsiTheme="majorHAnsi" w:cs="Times New Roman"/>
          <w:b/>
          <w:color w:val="0070C0"/>
          <w:sz w:val="44"/>
          <w:szCs w:val="44"/>
        </w:rPr>
        <w:t>Su</w:t>
      </w:r>
      <w:r w:rsidR="00BC698D" w:rsidRPr="00BD2537">
        <w:rPr>
          <w:rFonts w:asciiTheme="majorHAnsi" w:hAnsiTheme="majorHAnsi" w:cs="Times New Roman"/>
          <w:b/>
          <w:color w:val="0070C0"/>
          <w:sz w:val="44"/>
          <w:szCs w:val="44"/>
        </w:rPr>
        <w:t>bmitted</w:t>
      </w:r>
      <w:r w:rsidR="00F22D7B" w:rsidRPr="00BD2537">
        <w:rPr>
          <w:rFonts w:asciiTheme="majorHAnsi" w:hAnsiTheme="majorHAnsi" w:cs="Times New Roman"/>
          <w:b/>
          <w:color w:val="0070C0"/>
          <w:sz w:val="44"/>
          <w:szCs w:val="44"/>
        </w:rPr>
        <w:t xml:space="preserve"> </w:t>
      </w:r>
      <w:r w:rsidR="00BC698D" w:rsidRPr="00BD2537">
        <w:rPr>
          <w:rFonts w:asciiTheme="majorHAnsi" w:hAnsiTheme="majorHAnsi" w:cs="Times New Roman"/>
          <w:b/>
          <w:color w:val="0070C0"/>
          <w:sz w:val="44"/>
          <w:szCs w:val="44"/>
        </w:rPr>
        <w:t>to</w:t>
      </w:r>
      <w:r w:rsidR="00F22D7B" w:rsidRPr="00BD2537">
        <w:rPr>
          <w:rFonts w:asciiTheme="majorHAnsi" w:hAnsiTheme="majorHAnsi" w:cs="Times New Roman"/>
          <w:b/>
          <w:color w:val="0070C0"/>
          <w:sz w:val="44"/>
          <w:szCs w:val="44"/>
        </w:rPr>
        <w:t>:</w:t>
      </w:r>
    </w:p>
    <w:p w14:paraId="0D81B66C" w14:textId="5ED0B98C" w:rsidR="00BC698D" w:rsidRDefault="00A55B4B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Ma’am Anam Iftikhar</w:t>
      </w:r>
    </w:p>
    <w:p w14:paraId="18693190" w14:textId="77777777" w:rsidR="00DE0271" w:rsidRDefault="00DE0271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758EB4A4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15195B23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B5D3617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70784320" w14:textId="77777777" w:rsidR="00E26D0A" w:rsidRDefault="00E26D0A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4DCDCB1" w14:textId="07991C05" w:rsidR="00636EFB" w:rsidRPr="00A55B4B" w:rsidRDefault="00F22D7B" w:rsidP="000A701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color w:val="auto"/>
          <w:sz w:val="34"/>
        </w:rPr>
      </w:pPr>
      <w:r w:rsidRPr="00A55B4B">
        <w:rPr>
          <w:rFonts w:ascii="Times New Roman" w:hAnsi="Times New Roman" w:cs="Times New Roman"/>
          <w:color w:val="auto"/>
          <w:sz w:val="34"/>
        </w:rPr>
        <w:t xml:space="preserve">Department of Computer Science, </w:t>
      </w:r>
    </w:p>
    <w:p w14:paraId="7DD6D04D" w14:textId="1B9D963B" w:rsidR="00C222A8" w:rsidRPr="00A55B4B" w:rsidRDefault="00F22D7B" w:rsidP="00305803">
      <w:pPr>
        <w:spacing w:before="263" w:line="266" w:lineRule="auto"/>
        <w:ind w:left="1054" w:right="751" w:hanging="4"/>
        <w:jc w:val="center"/>
        <w:rPr>
          <w:rFonts w:asciiTheme="majorHAnsi" w:eastAsiaTheme="majorEastAsia" w:hAnsiTheme="majorHAnsi" w:cstheme="majorBidi"/>
          <w:b/>
          <w:bCs/>
          <w:color w:val="auto"/>
          <w:sz w:val="48"/>
          <w:szCs w:val="48"/>
        </w:rPr>
      </w:pPr>
      <w:r w:rsidRPr="00A55B4B">
        <w:rPr>
          <w:rFonts w:ascii="Times New Roman" w:hAnsi="Times New Roman" w:cs="Times New Roman"/>
          <w:b/>
          <w:color w:val="auto"/>
          <w:sz w:val="34"/>
        </w:rPr>
        <w:t>University of Engineering and Technology</w:t>
      </w:r>
      <w:r w:rsidR="004B7B06" w:rsidRPr="00A55B4B">
        <w:rPr>
          <w:rFonts w:ascii="Times New Roman" w:hAnsi="Times New Roman" w:cs="Times New Roman"/>
          <w:b/>
          <w:color w:val="auto"/>
          <w:sz w:val="34"/>
        </w:rPr>
        <w:t>,</w:t>
      </w:r>
      <w:r w:rsidRPr="00A55B4B">
        <w:rPr>
          <w:rFonts w:ascii="Times New Roman" w:hAnsi="Times New Roman" w:cs="Times New Roman"/>
          <w:b/>
          <w:color w:val="auto"/>
          <w:sz w:val="34"/>
        </w:rPr>
        <w:t xml:space="preserve"> </w:t>
      </w:r>
      <w:r w:rsidR="003E7E94" w:rsidRPr="00A55B4B">
        <w:rPr>
          <w:rFonts w:ascii="Times New Roman" w:hAnsi="Times New Roman" w:cs="Times New Roman"/>
          <w:b/>
          <w:color w:val="auto"/>
          <w:sz w:val="34"/>
        </w:rPr>
        <w:t>New Campus Lahore</w:t>
      </w:r>
      <w:bookmarkStart w:id="0" w:name="_Toc106532757"/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-3117959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693159" w14:textId="2B974B0D" w:rsidR="00165651" w:rsidRDefault="004D41BD">
          <w:pPr>
            <w:pStyle w:val="TOCHeading"/>
          </w:pPr>
          <w:r>
            <w:t xml:space="preserve">TABLE OF </w:t>
          </w:r>
          <w:r w:rsidR="00165651">
            <w:t>Contents</w:t>
          </w:r>
        </w:p>
        <w:p w14:paraId="40365F2B" w14:textId="3A7F8718" w:rsidR="00750479" w:rsidRDefault="00165651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17495" w:history="1">
            <w:r w:rsidR="00750479" w:rsidRPr="004E4FB4">
              <w:rPr>
                <w:rStyle w:val="Hyperlink"/>
              </w:rPr>
              <w:t>Question 1</w:t>
            </w:r>
            <w:r w:rsidR="00750479">
              <w:rPr>
                <w:webHidden/>
              </w:rPr>
              <w:tab/>
            </w:r>
            <w:r w:rsidR="00750479">
              <w:rPr>
                <w:webHidden/>
              </w:rPr>
              <w:fldChar w:fldCharType="begin"/>
            </w:r>
            <w:r w:rsidR="00750479">
              <w:rPr>
                <w:webHidden/>
              </w:rPr>
              <w:instrText xml:space="preserve"> PAGEREF _Toc166017495 \h </w:instrText>
            </w:r>
            <w:r w:rsidR="00750479">
              <w:rPr>
                <w:webHidden/>
              </w:rPr>
            </w:r>
            <w:r w:rsidR="00750479">
              <w:rPr>
                <w:webHidden/>
              </w:rPr>
              <w:fldChar w:fldCharType="separate"/>
            </w:r>
            <w:r w:rsidR="007B7000">
              <w:rPr>
                <w:webHidden/>
              </w:rPr>
              <w:t>3</w:t>
            </w:r>
            <w:r w:rsidR="00750479">
              <w:rPr>
                <w:webHidden/>
              </w:rPr>
              <w:fldChar w:fldCharType="end"/>
            </w:r>
          </w:hyperlink>
        </w:p>
        <w:p w14:paraId="00EDDA61" w14:textId="54A93C88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496" w:history="1">
            <w:r w:rsidRPr="004E4FB4">
              <w:rPr>
                <w:rStyle w:val="Hyperlink"/>
                <w:noProof/>
              </w:rPr>
              <w:t>Apply Data Encryption Standard (DES) using CBC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61FA" w14:textId="164728D5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497" w:history="1">
            <w:r w:rsidRPr="004E4FB4">
              <w:rPr>
                <w:rStyle w:val="Hyperlink"/>
                <w:noProof/>
              </w:rPr>
              <w:t>DES Encryption using CBC 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8A23" w14:textId="7B065128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498" w:history="1">
            <w:r w:rsidRPr="004E4FB4">
              <w:rPr>
                <w:rStyle w:val="Hyperlink"/>
                <w:noProof/>
              </w:rPr>
              <w:t>DES Encryption using CBC 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4F9B" w14:textId="6FC5C83C" w:rsidR="00750479" w:rsidRDefault="0075047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017499" w:history="1">
            <w:r w:rsidRPr="004E4FB4">
              <w:rPr>
                <w:rStyle w:val="Hyperlink"/>
              </w:rPr>
              <w:t>Question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_Toc166017499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7000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9E8E6EB" w14:textId="34F7FC71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0" w:history="1">
            <w:r w:rsidRPr="004E4FB4">
              <w:rPr>
                <w:rStyle w:val="Hyperlink"/>
                <w:noProof/>
              </w:rPr>
              <w:t>Apply Advanced Encryption Standard (AES)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97A5" w14:textId="0C6F4EAC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1" w:history="1">
            <w:r w:rsidRPr="004E4FB4">
              <w:rPr>
                <w:rStyle w:val="Hyperlink"/>
                <w:rFonts w:asciiTheme="majorHAnsi" w:hAnsiTheme="majorHAnsi"/>
                <w:b/>
                <w:bCs/>
                <w:noProof/>
              </w:rPr>
              <w:t>Key Scheduling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595A" w14:textId="520D2BAA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2" w:history="1">
            <w:r w:rsidRPr="004E4FB4">
              <w:rPr>
                <w:rStyle w:val="Hyperlink"/>
                <w:noProof/>
              </w:rPr>
              <w:t>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A552" w14:textId="64CAAE7B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3" w:history="1">
            <w:r w:rsidRPr="004E4FB4">
              <w:rPr>
                <w:rStyle w:val="Hyperlink"/>
                <w:noProof/>
              </w:rPr>
              <w:t>Block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E32D" w14:textId="36195A90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4" w:history="1">
            <w:r w:rsidRPr="004E4FB4">
              <w:rPr>
                <w:rStyle w:val="Hyperlink"/>
                <w:noProof/>
              </w:rPr>
              <w:t>Block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0B84" w14:textId="68230248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5" w:history="1">
            <w:r w:rsidRPr="004E4FB4">
              <w:rPr>
                <w:rStyle w:val="Hyperlink"/>
                <w:rFonts w:asciiTheme="majorHAnsi" w:hAnsiTheme="majorHAnsi"/>
                <w:b/>
                <w:bCs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9C73" w14:textId="109E1E0B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6" w:history="1">
            <w:r w:rsidRPr="004E4FB4">
              <w:rPr>
                <w:rStyle w:val="Hyperlink"/>
                <w:noProof/>
              </w:rPr>
              <w:t>Decryption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A4EB" w14:textId="3ABCF7CB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7" w:history="1">
            <w:r w:rsidRPr="004E4FB4">
              <w:rPr>
                <w:rStyle w:val="Hyperlink"/>
                <w:noProof/>
              </w:rPr>
              <w:t>Block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AD9B" w14:textId="4F902F23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8" w:history="1">
            <w:r w:rsidRPr="004E4FB4">
              <w:rPr>
                <w:rStyle w:val="Hyperlink"/>
                <w:noProof/>
              </w:rPr>
              <w:t>Block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CBCE" w14:textId="1ED319BD" w:rsidR="00750479" w:rsidRDefault="00750479">
          <w:pPr>
            <w:pStyle w:val="TOC2"/>
            <w:rPr>
              <w:rFonts w:eastAsiaTheme="minorEastAsia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66017509" w:history="1">
            <w:r w:rsidRPr="004E4FB4">
              <w:rPr>
                <w:rStyle w:val="Hyperlink"/>
                <w:rFonts w:asciiTheme="majorHAnsi" w:hAnsiTheme="majorHAnsi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00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002B" w14:textId="77C17606" w:rsidR="00165651" w:rsidRDefault="00165651">
          <w:r>
            <w:rPr>
              <w:b/>
              <w:bCs/>
              <w:noProof/>
            </w:rPr>
            <w:fldChar w:fldCharType="end"/>
          </w:r>
        </w:p>
      </w:sdtContent>
    </w:sdt>
    <w:p w14:paraId="36B3CBB0" w14:textId="15C5820A" w:rsidR="00D46C7F" w:rsidRPr="00D30911" w:rsidRDefault="00916C47" w:rsidP="0089714D">
      <w:pPr>
        <w:pStyle w:val="Heading1"/>
        <w:rPr>
          <w:b w:val="0"/>
          <w:bCs w:val="0"/>
          <w:color w:val="auto"/>
          <w:szCs w:val="48"/>
        </w:rPr>
      </w:pPr>
      <w:bookmarkStart w:id="1" w:name="_Toc166017495"/>
      <w:r w:rsidRPr="00D30911">
        <w:rPr>
          <w:b w:val="0"/>
          <w:bCs w:val="0"/>
          <w:color w:val="auto"/>
          <w:szCs w:val="48"/>
        </w:rPr>
        <w:lastRenderedPageBreak/>
        <w:t>Question 1</w:t>
      </w:r>
      <w:bookmarkEnd w:id="1"/>
    </w:p>
    <w:p w14:paraId="2A99DD5B" w14:textId="47C4937B" w:rsidR="00D46C7F" w:rsidRPr="00D30911" w:rsidRDefault="00D46C7F" w:rsidP="008D4C01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Plain Text: LAHOREISABIGCITY</w:t>
      </w:r>
    </w:p>
    <w:p w14:paraId="6BCDAB4C" w14:textId="3082B0A2" w:rsidR="00D46C7F" w:rsidRPr="00D30911" w:rsidRDefault="00D46C7F" w:rsidP="008D4C01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Key: </w:t>
      </w:r>
      <w:proofErr w:type="spellStart"/>
      <w:r w:rsidR="00732DDC" w:rsidRPr="00D30911">
        <w:rPr>
          <w:rFonts w:asciiTheme="majorHAnsi" w:hAnsiTheme="majorHAnsi"/>
          <w:color w:val="auto"/>
        </w:rPr>
        <w:t>Wa</w:t>
      </w:r>
      <w:r w:rsidR="000D15E6" w:rsidRPr="00D30911">
        <w:rPr>
          <w:rFonts w:asciiTheme="majorHAnsi" w:hAnsiTheme="majorHAnsi"/>
          <w:color w:val="auto"/>
        </w:rPr>
        <w:t>liMuha</w:t>
      </w:r>
      <w:proofErr w:type="spellEnd"/>
    </w:p>
    <w:p w14:paraId="4C316823" w14:textId="61854833" w:rsidR="00D46C7F" w:rsidRPr="00D30911" w:rsidRDefault="00D46C7F" w:rsidP="008D4C01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Block Size: 64 bits</w:t>
      </w:r>
    </w:p>
    <w:p w14:paraId="1E74E55A" w14:textId="30134786" w:rsidR="00D46C7F" w:rsidRPr="00D30911" w:rsidRDefault="00D46C7F" w:rsidP="008D4C01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Number of Rounds: 2</w:t>
      </w:r>
    </w:p>
    <w:p w14:paraId="058F70FC" w14:textId="72B447FE" w:rsidR="00D46C7F" w:rsidRPr="00D30911" w:rsidRDefault="008D4C01" w:rsidP="008D4C01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Algorithm</w:t>
      </w:r>
      <w:r w:rsidR="00D46C7F" w:rsidRPr="00D30911">
        <w:rPr>
          <w:rFonts w:asciiTheme="majorHAnsi" w:hAnsiTheme="majorHAnsi"/>
          <w:color w:val="auto"/>
        </w:rPr>
        <w:t xml:space="preserve">: DES key scheduling </w:t>
      </w:r>
      <w:r w:rsidRPr="00D30911">
        <w:rPr>
          <w:rFonts w:asciiTheme="majorHAnsi" w:hAnsiTheme="majorHAnsi"/>
          <w:color w:val="auto"/>
        </w:rPr>
        <w:t>algorithm</w:t>
      </w:r>
      <w:r w:rsidR="00D46C7F" w:rsidRPr="00D30911">
        <w:rPr>
          <w:rFonts w:asciiTheme="majorHAnsi" w:hAnsiTheme="majorHAnsi"/>
          <w:color w:val="auto"/>
        </w:rPr>
        <w:t xml:space="preserve"> to generate 2 round keys.</w:t>
      </w:r>
    </w:p>
    <w:p w14:paraId="6AEE2B5E" w14:textId="2DE0D8A9" w:rsidR="00D46C7F" w:rsidRPr="00D30911" w:rsidRDefault="00D46C7F" w:rsidP="008D4C01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Mode of Operation: Cipher Block Chaining (CBC).</w:t>
      </w:r>
    </w:p>
    <w:p w14:paraId="113C2075" w14:textId="4C0E7719" w:rsidR="00916C47" w:rsidRPr="00D30911" w:rsidRDefault="00BC067C" w:rsidP="00916C47">
      <w:pPr>
        <w:pStyle w:val="Heading2"/>
        <w:rPr>
          <w:b w:val="0"/>
          <w:bCs w:val="0"/>
          <w:color w:val="auto"/>
          <w:sz w:val="32"/>
          <w:szCs w:val="22"/>
        </w:rPr>
      </w:pPr>
      <w:bookmarkStart w:id="2" w:name="_Toc166017496"/>
      <w:r w:rsidRPr="00D30911">
        <w:rPr>
          <w:b w:val="0"/>
          <w:bCs w:val="0"/>
          <w:color w:val="auto"/>
          <w:sz w:val="32"/>
          <w:szCs w:val="22"/>
        </w:rPr>
        <w:t>Apply Data Encryption Standard (DES)</w:t>
      </w:r>
      <w:r w:rsidR="005C6B41" w:rsidRPr="00D30911">
        <w:rPr>
          <w:b w:val="0"/>
          <w:bCs w:val="0"/>
          <w:color w:val="auto"/>
          <w:sz w:val="32"/>
          <w:szCs w:val="22"/>
        </w:rPr>
        <w:t xml:space="preserve"> using </w:t>
      </w:r>
      <w:proofErr w:type="gramStart"/>
      <w:r w:rsidR="00466FA0" w:rsidRPr="00D30911">
        <w:rPr>
          <w:b w:val="0"/>
          <w:bCs w:val="0"/>
          <w:color w:val="auto"/>
          <w:sz w:val="32"/>
          <w:szCs w:val="22"/>
        </w:rPr>
        <w:t>CBC</w:t>
      </w:r>
      <w:bookmarkEnd w:id="2"/>
      <w:proofErr w:type="gramEnd"/>
    </w:p>
    <w:p w14:paraId="1C798BEE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Plain key(64-bit): WALIMUHA</w:t>
      </w:r>
    </w:p>
    <w:p w14:paraId="7DF9F85B" w14:textId="57108185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 01010111 01000001 01001100 01001001 01001101 01010101 01001000 01000001</w:t>
      </w:r>
    </w:p>
    <w:p w14:paraId="1DDDC135" w14:textId="77777777" w:rsidR="00E65A09" w:rsidRPr="00D30911" w:rsidRDefault="00E65A09" w:rsidP="002106CB">
      <w:pPr>
        <w:rPr>
          <w:rFonts w:asciiTheme="majorHAnsi" w:hAnsiTheme="majorHAnsi"/>
          <w:color w:val="auto"/>
        </w:rPr>
      </w:pPr>
    </w:p>
    <w:p w14:paraId="79B9C586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Sub key(56-bit): After PC-1</w:t>
      </w:r>
    </w:p>
    <w:p w14:paraId="66DB994B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0101011 0100000 0100110 0100100 0100110 0101010 0100100 0100000</w:t>
      </w:r>
    </w:p>
    <w:p w14:paraId="1194B694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C0: 0101 0110 1000 0001 0011 0010 0100</w:t>
      </w:r>
    </w:p>
    <w:p w14:paraId="112D079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D0: 0100 1100 1010 1001 0010 0010 0000</w:t>
      </w:r>
    </w:p>
    <w:p w14:paraId="0787D0D8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</w:p>
    <w:p w14:paraId="0063A46C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Left shift C0 and D0:</w:t>
      </w:r>
    </w:p>
    <w:p w14:paraId="09A76E52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C1: 1010 1101 0000 0010 0110 0100 1000</w:t>
      </w:r>
    </w:p>
    <w:p w14:paraId="7740044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D1: 1001 1001 0101 0010 0100 0100 0000</w:t>
      </w:r>
    </w:p>
    <w:p w14:paraId="6DF0DA64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</w:p>
    <w:p w14:paraId="4BF731AD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Left shift C1 and D1:</w:t>
      </w:r>
    </w:p>
    <w:p w14:paraId="6539A3B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C2: 0101 1010 0000 0100 1100 1001 0001</w:t>
      </w:r>
    </w:p>
    <w:p w14:paraId="6F4ABCEE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D2: 0011 0010 1010 0100 1000 1000 0001</w:t>
      </w:r>
    </w:p>
    <w:p w14:paraId="213EF6A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0789A982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 xml:space="preserve">Round Key-1 (48-bits): </w:t>
      </w:r>
    </w:p>
    <w:p w14:paraId="47389A39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PC-2(C</w:t>
      </w:r>
      <w:proofErr w:type="gramStart"/>
      <w:r w:rsidRPr="00D30911">
        <w:rPr>
          <w:rFonts w:asciiTheme="majorHAnsi" w:hAnsiTheme="majorHAnsi"/>
          <w:color w:val="auto"/>
        </w:rPr>
        <w:t>1,D</w:t>
      </w:r>
      <w:proofErr w:type="gramEnd"/>
      <w:r w:rsidRPr="00D30911">
        <w:rPr>
          <w:rFonts w:asciiTheme="majorHAnsi" w:hAnsiTheme="majorHAnsi"/>
          <w:color w:val="auto"/>
        </w:rPr>
        <w:t>1): 1010 1100 0000 0100 1000 0000 1001 1010 0100 0010 0010 0000</w:t>
      </w:r>
    </w:p>
    <w:p w14:paraId="378665B1" w14:textId="5F49C14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39F7FFC2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 xml:space="preserve">Round Key-2 (48-bits): </w:t>
      </w:r>
    </w:p>
    <w:p w14:paraId="7A1B81C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PC-2(C</w:t>
      </w:r>
      <w:proofErr w:type="gramStart"/>
      <w:r w:rsidRPr="00D30911">
        <w:rPr>
          <w:rFonts w:asciiTheme="majorHAnsi" w:hAnsiTheme="majorHAnsi"/>
          <w:color w:val="auto"/>
        </w:rPr>
        <w:t>2,D</w:t>
      </w:r>
      <w:proofErr w:type="gramEnd"/>
      <w:r w:rsidRPr="00D30911">
        <w:rPr>
          <w:rFonts w:asciiTheme="majorHAnsi" w:hAnsiTheme="majorHAnsi"/>
          <w:color w:val="auto"/>
        </w:rPr>
        <w:t>2):  0101 1010 0000 1001 0010 1001 0011 0101 1001 0100 0100 0001</w:t>
      </w:r>
    </w:p>
    <w:p w14:paraId="0C4D9F82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732C2121" w14:textId="2F4F3B0A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5DDE650F" w14:textId="1E3BC3DD" w:rsidR="002106CB" w:rsidRPr="00D30911" w:rsidRDefault="002106CB" w:rsidP="00E65A09">
      <w:pPr>
        <w:pStyle w:val="Heading2"/>
        <w:rPr>
          <w:color w:val="auto"/>
          <w:sz w:val="32"/>
          <w:szCs w:val="22"/>
        </w:rPr>
      </w:pPr>
      <w:bookmarkStart w:id="3" w:name="_Toc166017497"/>
      <w:r w:rsidRPr="00D30911">
        <w:rPr>
          <w:color w:val="auto"/>
          <w:sz w:val="32"/>
          <w:szCs w:val="22"/>
        </w:rPr>
        <w:lastRenderedPageBreak/>
        <w:t>DES Encryption using CBC flowchart:</w:t>
      </w:r>
      <w:bookmarkEnd w:id="3"/>
    </w:p>
    <w:p w14:paraId="37D7CBD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Plain Text: LAHOREIS ABIGCITY</w:t>
      </w:r>
    </w:p>
    <w:p w14:paraId="6CB4A7D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Block-1: LAHOREIS</w:t>
      </w:r>
    </w:p>
    <w:p w14:paraId="6997B2A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Block-2: ABIGCITY</w:t>
      </w:r>
    </w:p>
    <w:p w14:paraId="172B2D41" w14:textId="20C951BD" w:rsidR="002106CB" w:rsidRPr="00D30911" w:rsidRDefault="002106CB" w:rsidP="002106CB">
      <w:p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Block</w:t>
      </w:r>
      <w:r w:rsidR="00E65A09" w:rsidRPr="00D30911">
        <w:rPr>
          <w:rFonts w:asciiTheme="majorHAnsi" w:hAnsiTheme="majorHAnsi"/>
          <w:b/>
          <w:bCs/>
          <w:color w:val="auto"/>
          <w:sz w:val="28"/>
          <w:szCs w:val="22"/>
        </w:rPr>
        <w:t xml:space="preserve"> </w:t>
      </w: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 xml:space="preserve">1 </w:t>
      </w:r>
    </w:p>
    <w:p w14:paraId="6E73D6D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PT: LAHOREIS</w:t>
      </w:r>
    </w:p>
    <w:p w14:paraId="6D05500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PT-binary: 01001100 01000001 01001000 01001111 01010010 01000101 01001001 01010011</w:t>
      </w:r>
    </w:p>
    <w:p w14:paraId="7FDC855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IV:  </w:t>
      </w:r>
      <w:r w:rsidRPr="00D30911">
        <w:rPr>
          <w:rFonts w:asciiTheme="majorHAnsi" w:hAnsiTheme="majorHAnsi"/>
          <w:color w:val="auto"/>
        </w:rPr>
        <w:tab/>
        <w:t xml:space="preserve">          01010111 01000001 01001100 01001001 01001101 01010101 01001000 01000001</w:t>
      </w:r>
    </w:p>
    <w:p w14:paraId="49F4689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PT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IV:  00011011 00000000 00000100 00000110 00011111 00010000 00000001 00010010</w:t>
      </w:r>
    </w:p>
    <w:p w14:paraId="405D712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5BCAA82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proofErr w:type="gramStart"/>
      <w:r w:rsidRPr="00D30911">
        <w:rPr>
          <w:rFonts w:asciiTheme="majorHAnsi" w:hAnsiTheme="majorHAnsi"/>
          <w:b/>
          <w:bCs/>
          <w:color w:val="auto"/>
        </w:rPr>
        <w:t>Encryption</w:t>
      </w:r>
      <w:r w:rsidRPr="00D30911">
        <w:rPr>
          <w:rFonts w:asciiTheme="majorHAnsi" w:hAnsiTheme="majorHAnsi"/>
          <w:color w:val="auto"/>
        </w:rPr>
        <w:t xml:space="preserve"> :</w:t>
      </w:r>
      <w:proofErr w:type="gramEnd"/>
      <w:r w:rsidRPr="00D30911">
        <w:rPr>
          <w:rFonts w:asciiTheme="majorHAnsi" w:hAnsiTheme="majorHAnsi"/>
          <w:color w:val="auto"/>
        </w:rPr>
        <w:t xml:space="preserve"> DES Encryption with 2 Rounds</w:t>
      </w:r>
    </w:p>
    <w:p w14:paraId="08A1C8D9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41A2D6CB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After Initial Permutation of PT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IV: 00011011 00000000 00000100 00000110 00011111 00010000 00000001 00010010</w:t>
      </w:r>
    </w:p>
    <w:p w14:paraId="1F16F8CC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L0: 00011011 00000000 00000100 00000110</w:t>
      </w:r>
    </w:p>
    <w:p w14:paraId="4F5375C9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R0: 00011111 00010000 00000001 00010010</w:t>
      </w:r>
    </w:p>
    <w:p w14:paraId="4FDA8B64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</w:p>
    <w:p w14:paraId="0E226056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Round 1</w:t>
      </w:r>
    </w:p>
    <w:p w14:paraId="57D6710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L1 = R0: 00011111 00010000 00000001 00010010</w:t>
      </w:r>
    </w:p>
    <w:p w14:paraId="58BACC5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R1 = L0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R0, K1):</w:t>
      </w:r>
    </w:p>
    <w:p w14:paraId="113E2BA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Computing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R0, K1):</w:t>
      </w:r>
    </w:p>
    <w:p w14:paraId="191D7DC9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E(R0): 000011 111110 100010 000000 000000 000010 100010 100100</w:t>
      </w:r>
    </w:p>
    <w:p w14:paraId="1B6F52E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K1:    101011 000000 010010 000000 100110 100100 001000 100000</w:t>
      </w:r>
    </w:p>
    <w:p w14:paraId="18CB207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E(R0): 101000 111110 110000 000000 100110 100110 101010 000100</w:t>
      </w:r>
    </w:p>
    <w:p w14:paraId="43A9147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S Box permutation on each block: 1101 0000 1111 1110 1000 1000 0110 1101</w:t>
      </w:r>
    </w:p>
    <w:p w14:paraId="48835C5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P permutation: 1100 0001 1111 1110 1000 1000 0110 1101</w:t>
      </w:r>
    </w:p>
    <w:p w14:paraId="727A758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R1 = L0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1100 0001 1111 1110 1000 1000 0110 1101</w:t>
      </w:r>
    </w:p>
    <w:p w14:paraId="5EFAD86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R1 = 1101 1010 1111 1110 1000 1100 0110 1011</w:t>
      </w:r>
    </w:p>
    <w:p w14:paraId="584C37FD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</w:p>
    <w:p w14:paraId="7F0CBF92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Round 2</w:t>
      </w:r>
    </w:p>
    <w:p w14:paraId="271E3C0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L2 = R1: 1101 1010 1111 1110 1000 1100 0110 1011</w:t>
      </w:r>
    </w:p>
    <w:p w14:paraId="4DF09E7F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R2 = L1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R1, K2):</w:t>
      </w:r>
    </w:p>
    <w:p w14:paraId="22FD4774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lastRenderedPageBreak/>
        <w:t xml:space="preserve">Computing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R1, K2):</w:t>
      </w:r>
    </w:p>
    <w:p w14:paraId="69AAF465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E(R1): 111011 110101 011111 111101 010001 011000 001101 010111</w:t>
      </w:r>
    </w:p>
    <w:p w14:paraId="5E6EBCE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K2: </w:t>
      </w:r>
      <w:r w:rsidRPr="00D30911">
        <w:rPr>
          <w:rFonts w:asciiTheme="majorHAnsi" w:hAnsiTheme="majorHAnsi"/>
          <w:color w:val="auto"/>
        </w:rPr>
        <w:tab/>
        <w:t>010110 100000 100100 101001 001101 011001 010001 000001</w:t>
      </w:r>
    </w:p>
    <w:p w14:paraId="5952C21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K2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E(R1): 101101 010101 111011 010100 011100 000001 011100 010110</w:t>
      </w:r>
    </w:p>
    <w:p w14:paraId="56EBC43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After S Box permutation on each block: 0001 1100 0000 0110 0000 0000 0000 1100 </w:t>
      </w:r>
    </w:p>
    <w:p w14:paraId="2DD35B1B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After P permutation: 0000 1101 0000 0110 0000 0000 0000 1100 </w:t>
      </w:r>
    </w:p>
    <w:p w14:paraId="205AEE95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R2 = L1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ab/>
        <w:t>0000 1101 0000 0110 0000 0000 0000 1100</w:t>
      </w:r>
    </w:p>
    <w:p w14:paraId="5B7F807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R2 =</w:t>
      </w:r>
      <w:r w:rsidRPr="00D30911">
        <w:rPr>
          <w:rFonts w:asciiTheme="majorHAnsi" w:hAnsiTheme="majorHAnsi"/>
          <w:color w:val="auto"/>
        </w:rPr>
        <w:tab/>
      </w:r>
      <w:r w:rsidRPr="00D30911">
        <w:rPr>
          <w:rFonts w:asciiTheme="majorHAnsi" w:hAnsiTheme="majorHAnsi"/>
          <w:color w:val="auto"/>
        </w:rPr>
        <w:tab/>
        <w:t xml:space="preserve">0001 0010 0001 0110 0000 0001 0001 1110  </w:t>
      </w:r>
    </w:p>
    <w:p w14:paraId="456FB01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68C2526B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R2L2: 0001 0010 0001 0110 0000 0001 0001 1110 1101 1010 1111 1110 1000 1100 0110 1011</w:t>
      </w:r>
    </w:p>
    <w:p w14:paraId="01E0AF5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23B32F44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After Inverse Initial Permutation: 00010010 00010111 00000000 00011110 11011010 11111111 10001100 01101010</w:t>
      </w:r>
    </w:p>
    <w:p w14:paraId="2C28FFF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3BEFD94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Cipher Text for block-1: DC2ETBNULRSÚÿŒj</w:t>
      </w:r>
    </w:p>
    <w:p w14:paraId="7B6E737E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720039AC" w14:textId="41660A67" w:rsidR="002106CB" w:rsidRPr="00D30911" w:rsidRDefault="002106CB" w:rsidP="002106CB">
      <w:p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Block</w:t>
      </w:r>
      <w:r w:rsidR="00E65A09" w:rsidRPr="00D30911">
        <w:rPr>
          <w:rFonts w:asciiTheme="majorHAnsi" w:hAnsiTheme="majorHAnsi"/>
          <w:b/>
          <w:bCs/>
          <w:color w:val="auto"/>
          <w:sz w:val="28"/>
          <w:szCs w:val="22"/>
        </w:rPr>
        <w:t xml:space="preserve"> </w:t>
      </w: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 xml:space="preserve">2 </w:t>
      </w:r>
    </w:p>
    <w:p w14:paraId="0DB16CEE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PT: ABIGCITY</w:t>
      </w:r>
    </w:p>
    <w:p w14:paraId="6AAC9A3C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PT-binary: 01000001 01000010 01001001 01000111 01000011 01001001 01010100 01011001</w:t>
      </w:r>
    </w:p>
    <w:p w14:paraId="7AA5DD5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IV:              00010010 00010111 00000000 00011110 11011010 11111111 10001100 01101010</w:t>
      </w:r>
    </w:p>
    <w:p w14:paraId="482941E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PT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IV: 01010011 01010101 01001001 01011001 10011000 10110110 11011000 00110011</w:t>
      </w:r>
    </w:p>
    <w:p w14:paraId="71D0FE2C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79B3C8FB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Encryption</w:t>
      </w:r>
      <w:r w:rsidRPr="00D30911">
        <w:rPr>
          <w:rFonts w:asciiTheme="majorHAnsi" w:hAnsiTheme="majorHAnsi"/>
          <w:color w:val="auto"/>
        </w:rPr>
        <w:t>: DES Encryption with 2 Rounds</w:t>
      </w:r>
    </w:p>
    <w:p w14:paraId="01322DB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7D10619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After Initial Permutation of PT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IV:   01010010 01010101 01001001 01011001 10011001 10110111 11011000 00110010</w:t>
      </w:r>
    </w:p>
    <w:p w14:paraId="787C490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L0:  01010010 01010101 01001001 01011001</w:t>
      </w:r>
    </w:p>
    <w:p w14:paraId="530A63E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R0: 10011001 10110111 11011000 00110010</w:t>
      </w:r>
    </w:p>
    <w:p w14:paraId="50A6ED4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2EE9B9A0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Round 1</w:t>
      </w:r>
    </w:p>
    <w:p w14:paraId="5782FA2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L1 = R0: 10011001 10110111 11011000 00110010</w:t>
      </w:r>
    </w:p>
    <w:p w14:paraId="56C29702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R1 = L0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R0, K1):</w:t>
      </w:r>
    </w:p>
    <w:p w14:paraId="02280B7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lastRenderedPageBreak/>
        <w:t xml:space="preserve">Computing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R0, K1):</w:t>
      </w:r>
    </w:p>
    <w:p w14:paraId="554C584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E(R0): 0100 1111 0011 1101 1010 1111 1110 1111 0000 0001 1010 0101</w:t>
      </w:r>
    </w:p>
    <w:p w14:paraId="6CE36E4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K1:    1010 1100 0000 0100 1000 0000 1001 1010 0100 0010 0010 0000</w:t>
      </w:r>
    </w:p>
    <w:p w14:paraId="6C0AFD3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E(R0):  1110 0011 0011 1001 0010 1111 0111 0101 0100 0011 1000 0101</w:t>
      </w:r>
    </w:p>
    <w:p w14:paraId="7CA0722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S Box permutation on each block: 0011 1011 1110 0111 0011 0110 1000 0111</w:t>
      </w:r>
    </w:p>
    <w:p w14:paraId="3248404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P permutation: 0011 1011 1110 0111 0010 0111 1000 0111</w:t>
      </w:r>
    </w:p>
    <w:p w14:paraId="18D68BE2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R1 = L0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0011 1011 1110 0111 0010 0111 1000 0111</w:t>
      </w:r>
    </w:p>
    <w:p w14:paraId="79C11764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R1 =           0110 1001 1011 0010 0110 1110 1101 1110</w:t>
      </w:r>
    </w:p>
    <w:p w14:paraId="4CC4285D" w14:textId="77777777" w:rsidR="00E65A09" w:rsidRPr="00D30911" w:rsidRDefault="00E65A09" w:rsidP="002106CB">
      <w:pPr>
        <w:rPr>
          <w:rFonts w:asciiTheme="majorHAnsi" w:hAnsiTheme="majorHAnsi"/>
          <w:color w:val="auto"/>
        </w:rPr>
      </w:pPr>
    </w:p>
    <w:p w14:paraId="7FAB63AA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Round 2</w:t>
      </w:r>
    </w:p>
    <w:p w14:paraId="6D1B793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L2 = R1:  0110 1001 1011 0010 0110 1110 1101 1110</w:t>
      </w:r>
    </w:p>
    <w:p w14:paraId="520590E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R2 = L1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R1, K2):</w:t>
      </w:r>
    </w:p>
    <w:p w14:paraId="3A943BF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Computing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R1, K2):</w:t>
      </w:r>
    </w:p>
    <w:p w14:paraId="63CC607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E(R1):  001101 010011 110110 100100 001101 011101 011011 111100</w:t>
      </w:r>
    </w:p>
    <w:p w14:paraId="329DC63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K2:      010110 100000 100100 101001 001101 011001 010001 000001</w:t>
      </w:r>
    </w:p>
    <w:p w14:paraId="69CA180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K2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E(R1): 011011 110011 010010 001101 000000 000100 001010 111101</w:t>
      </w:r>
    </w:p>
    <w:p w14:paraId="09089B8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S Box permutation on each block: 0101 1011 1010 1101 1110 1101 1111 0110</w:t>
      </w:r>
    </w:p>
    <w:p w14:paraId="2A43AC3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P permutation: 0101 1011 1010 1101 1111 1100 1111 0110</w:t>
      </w:r>
    </w:p>
    <w:p w14:paraId="013189F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R2 = L1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0101 1011 1010 1101 1111 1100 1111 0110</w:t>
      </w:r>
    </w:p>
    <w:p w14:paraId="6486FBCF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R2 =         1100 0010 0001 1010 0010 0100 1100 0100</w:t>
      </w:r>
    </w:p>
    <w:p w14:paraId="297712B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5814AAC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R2L2: 1100 0010 0001 1010 0010 0100 1100 0100 0110 1001 1011 0010 0110 1110 1101 1110</w:t>
      </w:r>
    </w:p>
    <w:p w14:paraId="2BE76629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After Inverse Initial Permutation: 11000011 00011010 00100100 11000100 01101000 10110010 01101110 11011110</w:t>
      </w:r>
    </w:p>
    <w:p w14:paraId="674707A3" w14:textId="00D9EEE8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 xml:space="preserve">Cipher </w:t>
      </w:r>
      <w:proofErr w:type="gramStart"/>
      <w:r w:rsidRPr="00D30911">
        <w:rPr>
          <w:rFonts w:asciiTheme="majorHAnsi" w:hAnsiTheme="majorHAnsi"/>
          <w:b/>
          <w:bCs/>
          <w:color w:val="auto"/>
        </w:rPr>
        <w:t xml:space="preserve">Text </w:t>
      </w:r>
      <w:r w:rsidRPr="00D30911">
        <w:rPr>
          <w:rFonts w:asciiTheme="majorHAnsi" w:hAnsiTheme="majorHAnsi"/>
          <w:color w:val="auto"/>
        </w:rPr>
        <w:t>:</w:t>
      </w:r>
      <w:proofErr w:type="gramEnd"/>
      <w:r w:rsidRPr="00D30911">
        <w:rPr>
          <w:rFonts w:asciiTheme="majorHAnsi" w:hAnsiTheme="majorHAnsi"/>
          <w:color w:val="auto"/>
        </w:rPr>
        <w:t xml:space="preserve"> ÃSUB$Äh²nÞ</w:t>
      </w:r>
    </w:p>
    <w:p w14:paraId="2AFCE2C4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429437EB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Complete Cipher</w:t>
      </w:r>
      <w:r w:rsidRPr="00D30911">
        <w:rPr>
          <w:rFonts w:asciiTheme="majorHAnsi" w:hAnsiTheme="majorHAnsi"/>
          <w:color w:val="auto"/>
        </w:rPr>
        <w:t>: DC2ETBNULRSÚÿŒjÃSUB$Äh²nÞ </w:t>
      </w:r>
    </w:p>
    <w:p w14:paraId="106A0173" w14:textId="77777777" w:rsidR="00E65A09" w:rsidRPr="00D30911" w:rsidRDefault="00E65A09" w:rsidP="002106CB">
      <w:pPr>
        <w:rPr>
          <w:rFonts w:asciiTheme="majorHAnsi" w:hAnsiTheme="majorHAnsi"/>
          <w:color w:val="auto"/>
        </w:rPr>
      </w:pPr>
    </w:p>
    <w:p w14:paraId="4B320D7C" w14:textId="77777777" w:rsidR="002106CB" w:rsidRPr="00D30911" w:rsidRDefault="002106CB" w:rsidP="00E65A09">
      <w:pPr>
        <w:pStyle w:val="Heading2"/>
        <w:rPr>
          <w:color w:val="auto"/>
          <w:sz w:val="32"/>
          <w:szCs w:val="22"/>
        </w:rPr>
      </w:pPr>
      <w:bookmarkStart w:id="4" w:name="_Toc166017498"/>
      <w:r w:rsidRPr="00D30911">
        <w:rPr>
          <w:color w:val="auto"/>
          <w:sz w:val="32"/>
          <w:szCs w:val="22"/>
        </w:rPr>
        <w:t>DES Encryption using CBC flowchart:</w:t>
      </w:r>
      <w:bookmarkEnd w:id="4"/>
    </w:p>
    <w:p w14:paraId="501B096A" w14:textId="371AC7B5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 </w:t>
      </w:r>
    </w:p>
    <w:p w14:paraId="3844FC1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Cipher Text</w:t>
      </w:r>
      <w:r w:rsidRPr="00D30911">
        <w:rPr>
          <w:rFonts w:asciiTheme="majorHAnsi" w:hAnsiTheme="majorHAnsi"/>
          <w:color w:val="auto"/>
        </w:rPr>
        <w:t>:  DC2ETBNULRSÚÿŒjÃSUB$Äh²nÞ</w:t>
      </w:r>
    </w:p>
    <w:p w14:paraId="4530D59F" w14:textId="77777777" w:rsidR="00E65A09" w:rsidRPr="00D30911" w:rsidRDefault="00E65A09" w:rsidP="002106CB">
      <w:pPr>
        <w:rPr>
          <w:rFonts w:asciiTheme="majorHAnsi" w:hAnsiTheme="majorHAnsi"/>
          <w:color w:val="auto"/>
        </w:rPr>
      </w:pPr>
    </w:p>
    <w:p w14:paraId="49884E0E" w14:textId="0EB808A8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lastRenderedPageBreak/>
        <w:t>Block</w:t>
      </w:r>
      <w:r w:rsidR="00E65A09" w:rsidRPr="00D30911">
        <w:rPr>
          <w:rFonts w:asciiTheme="majorHAnsi" w:hAnsiTheme="majorHAnsi"/>
          <w:b/>
          <w:bCs/>
          <w:color w:val="auto"/>
        </w:rPr>
        <w:t xml:space="preserve"> </w:t>
      </w:r>
      <w:r w:rsidRPr="00D30911">
        <w:rPr>
          <w:rFonts w:asciiTheme="majorHAnsi" w:hAnsiTheme="majorHAnsi"/>
          <w:b/>
          <w:bCs/>
          <w:color w:val="auto"/>
        </w:rPr>
        <w:t>1</w:t>
      </w:r>
      <w:r w:rsidRPr="00D30911">
        <w:rPr>
          <w:rFonts w:asciiTheme="majorHAnsi" w:hAnsiTheme="majorHAnsi"/>
          <w:color w:val="auto"/>
        </w:rPr>
        <w:t>: DC2ETBNULRSÚÿŒj</w:t>
      </w:r>
    </w:p>
    <w:p w14:paraId="0D275C69" w14:textId="773997F8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Block</w:t>
      </w:r>
      <w:r w:rsidR="00E65A09" w:rsidRPr="00D30911">
        <w:rPr>
          <w:rFonts w:asciiTheme="majorHAnsi" w:hAnsiTheme="majorHAnsi"/>
          <w:b/>
          <w:bCs/>
          <w:color w:val="auto"/>
        </w:rPr>
        <w:t xml:space="preserve"> </w:t>
      </w:r>
      <w:r w:rsidRPr="00D30911">
        <w:rPr>
          <w:rFonts w:asciiTheme="majorHAnsi" w:hAnsiTheme="majorHAnsi"/>
          <w:b/>
          <w:bCs/>
          <w:color w:val="auto"/>
        </w:rPr>
        <w:t>2</w:t>
      </w:r>
      <w:r w:rsidRPr="00D30911">
        <w:rPr>
          <w:rFonts w:asciiTheme="majorHAnsi" w:hAnsiTheme="majorHAnsi"/>
          <w:color w:val="auto"/>
        </w:rPr>
        <w:t>: ÃSUB$Äh²nÞ</w:t>
      </w:r>
    </w:p>
    <w:p w14:paraId="3A10DC25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33DA5388" w14:textId="3599A4E1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Round Key</w:t>
      </w:r>
      <w:r w:rsidR="00E65A09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1 (48-bits): 1010 1100 0000 0100 1000 0000 1001 1010 0100 0010 0010 0000</w:t>
      </w:r>
    </w:p>
    <w:p w14:paraId="59C344F2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ab/>
      </w:r>
    </w:p>
    <w:p w14:paraId="3338EF20" w14:textId="418C0FFE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Round Key</w:t>
      </w:r>
      <w:r w:rsidR="00E65A09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2 (48-bits): 0101 1010 0000 1001 0010 1001 0011 0101 1001 0100 0100 0001</w:t>
      </w:r>
    </w:p>
    <w:p w14:paraId="2A3A781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201DDF8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3515EBDB" w14:textId="04CB427F" w:rsidR="002106CB" w:rsidRPr="00D30911" w:rsidRDefault="002106CB" w:rsidP="002106CB">
      <w:p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Block</w:t>
      </w:r>
      <w:r w:rsidR="00E65A09" w:rsidRPr="00D30911">
        <w:rPr>
          <w:rFonts w:asciiTheme="majorHAnsi" w:hAnsiTheme="majorHAnsi"/>
          <w:b/>
          <w:bCs/>
          <w:color w:val="auto"/>
          <w:sz w:val="28"/>
          <w:szCs w:val="22"/>
        </w:rPr>
        <w:t xml:space="preserve"> </w:t>
      </w: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1</w:t>
      </w:r>
    </w:p>
    <w:p w14:paraId="2505FCE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Cipher-text: DC2ETBNULRSÚÿŒj</w:t>
      </w:r>
    </w:p>
    <w:p w14:paraId="71C4540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Cipher-text binary: 00010010 00010111 00000000 00011110 11011010 11111111 10001100 01101010</w:t>
      </w:r>
    </w:p>
    <w:p w14:paraId="13D790A5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4FD4BB2B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Decryption</w:t>
      </w:r>
      <w:r w:rsidRPr="00D30911">
        <w:rPr>
          <w:rFonts w:asciiTheme="majorHAnsi" w:hAnsiTheme="majorHAnsi"/>
          <w:color w:val="auto"/>
        </w:rPr>
        <w:t>: DES Decryption using 2 round keys</w:t>
      </w:r>
    </w:p>
    <w:p w14:paraId="2F1D476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1149DC2B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After Initial Permutation: 00010010 00010110 00000001 00011110 11011010 11111110 10001100 01101011</w:t>
      </w:r>
    </w:p>
    <w:p w14:paraId="5990209B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L0: 00010010 00010110 00000001 00011110</w:t>
      </w:r>
    </w:p>
    <w:p w14:paraId="093FC2F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R0: 11011010 11111110 10001100 01101011</w:t>
      </w:r>
    </w:p>
    <w:p w14:paraId="6E280DDE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11A8F310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Round 1</w:t>
      </w:r>
    </w:p>
    <w:p w14:paraId="1981789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L1 = R0: 11011010 11111110 10001100 01101011</w:t>
      </w:r>
    </w:p>
    <w:p w14:paraId="16FB1EA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R1 = L0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R0, K2):</w:t>
      </w:r>
    </w:p>
    <w:p w14:paraId="3AD3CD8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Computing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R0, K2):</w:t>
      </w:r>
    </w:p>
    <w:p w14:paraId="6A816EB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E(R0): 111011 110101 011111 111101 010001 011000 001101 010111</w:t>
      </w:r>
    </w:p>
    <w:p w14:paraId="028244AC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K2: </w:t>
      </w:r>
      <w:r w:rsidRPr="00D30911">
        <w:rPr>
          <w:rFonts w:asciiTheme="majorHAnsi" w:hAnsiTheme="majorHAnsi"/>
          <w:color w:val="auto"/>
        </w:rPr>
        <w:tab/>
        <w:t xml:space="preserve"> 010110 100000 100100 101001 001101 011001 010001 000001</w:t>
      </w:r>
    </w:p>
    <w:p w14:paraId="5A911F3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K2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E(R0): 101101 010101 111011 010100 011100 000001 011100 010110</w:t>
      </w:r>
    </w:p>
    <w:p w14:paraId="0C66C18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S Box permutation on each block: 0001 1100 0000 0110 0000 0000 0000 1100</w:t>
      </w:r>
    </w:p>
    <w:p w14:paraId="5D1ADB9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P permutation: 0000 1101 0000 0110 0000 0000 0000 1100</w:t>
      </w:r>
    </w:p>
    <w:p w14:paraId="6A6611C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R1 = L0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0000 1101 0000 0110 0000 0000 0000 1100</w:t>
      </w:r>
    </w:p>
    <w:p w14:paraId="68C40F4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ab/>
        <w:t xml:space="preserve">          0001 0010 0001 0110 0000 0001 0001 1110</w:t>
      </w:r>
    </w:p>
    <w:p w14:paraId="448ADB6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R1 = 0001 1111 0001 0000 0000 0001 0001 0010</w:t>
      </w:r>
    </w:p>
    <w:p w14:paraId="1E10CD20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</w:p>
    <w:p w14:paraId="059A0704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Round 2</w:t>
      </w:r>
    </w:p>
    <w:p w14:paraId="010BD56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L2 = R1: 0001 1111 0001 0000 0000 0001 0001 0010</w:t>
      </w:r>
    </w:p>
    <w:p w14:paraId="3E05DB8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R2 = L1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 xml:space="preserve">R1, K1): </w:t>
      </w:r>
    </w:p>
    <w:p w14:paraId="01C3BC7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Computing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R1, K1):</w:t>
      </w:r>
    </w:p>
    <w:p w14:paraId="4D21C7D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E(R1): 0000 1111 1110 1000 1010 0000 0000 0000 0010 1000 1010 0100</w:t>
      </w:r>
    </w:p>
    <w:p w14:paraId="23FB8BA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K1: 1010 1100 0000 0100 1000 0000 1001 1010 0100 0010 0010 0000</w:t>
      </w:r>
    </w:p>
    <w:p w14:paraId="042A21C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E(R1): 1010 0011 1110 1100 0010 0000 1001 1010 0110 1010 1000 0100</w:t>
      </w:r>
    </w:p>
    <w:p w14:paraId="5F5F608E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S Box permutation: 1101 0000 1111 0100 1000 1000 0110 1101</w:t>
      </w:r>
    </w:p>
    <w:p w14:paraId="6908126E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P permutation: 1100 0001 1111 0100 1000 1000 0110 1101</w:t>
      </w:r>
    </w:p>
    <w:p w14:paraId="75B806E9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R2 = L1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1100 0001 1111 0100 1000 1000 0110 1101</w:t>
      </w:r>
    </w:p>
    <w:p w14:paraId="2FEE09A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ab/>
        <w:t xml:space="preserve">          1101 1010 1111 1110 1000 1100 0110 1011</w:t>
      </w:r>
    </w:p>
    <w:p w14:paraId="59F488C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R2 =          0001 1011 0000 1010 0000 0100 00000 0110</w:t>
      </w:r>
    </w:p>
    <w:p w14:paraId="152F4C7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5294A6A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R2L2: 0001 1011 0000 1010 0000 0100 00000 0110 0001 1111 0001 0000 0000 0001 0001 0010</w:t>
      </w:r>
    </w:p>
    <w:p w14:paraId="2BCB1EF4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2A6F43E5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After Inverse Initial Permutation:  00011011 00001010 00000100 000000110 00011111 00010000 00000001 00010010</w:t>
      </w:r>
    </w:p>
    <w:p w14:paraId="098C661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IV:  01010111 01000001 01001100 01001001 01001101 01010101 01001000 01000001</w:t>
      </w:r>
    </w:p>
    <w:p w14:paraId="6A350ED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Plain text: Inverse Initial Permutation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IV: 0100 1100 0100 0001 0100 1000 0100 1111 0101 0010 0100 0101 0100 1001 0101 0011</w:t>
      </w:r>
    </w:p>
    <w:p w14:paraId="108643F1" w14:textId="3AFACE03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Decrypted Text for block</w:t>
      </w:r>
      <w:r w:rsidR="00E65A09" w:rsidRPr="00D30911">
        <w:rPr>
          <w:rFonts w:asciiTheme="majorHAnsi" w:hAnsiTheme="majorHAnsi"/>
          <w:b/>
          <w:bCs/>
          <w:color w:val="auto"/>
        </w:rPr>
        <w:t xml:space="preserve"> </w:t>
      </w:r>
      <w:r w:rsidRPr="00D30911">
        <w:rPr>
          <w:rFonts w:asciiTheme="majorHAnsi" w:hAnsiTheme="majorHAnsi"/>
          <w:b/>
          <w:bCs/>
          <w:color w:val="auto"/>
        </w:rPr>
        <w:t>1</w:t>
      </w:r>
      <w:r w:rsidRPr="00D30911">
        <w:rPr>
          <w:rFonts w:asciiTheme="majorHAnsi" w:hAnsiTheme="majorHAnsi"/>
          <w:color w:val="auto"/>
        </w:rPr>
        <w:t>:  LAHOREIS</w:t>
      </w:r>
    </w:p>
    <w:p w14:paraId="09E92A2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5101E298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505EBA4F" w14:textId="03D8A9F2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Block</w:t>
      </w:r>
      <w:r w:rsidR="00E65A09" w:rsidRPr="00D30911">
        <w:rPr>
          <w:rFonts w:asciiTheme="majorHAnsi" w:hAnsiTheme="majorHAnsi"/>
          <w:b/>
          <w:bCs/>
          <w:color w:val="auto"/>
        </w:rPr>
        <w:t xml:space="preserve"> </w:t>
      </w:r>
      <w:r w:rsidRPr="00D30911">
        <w:rPr>
          <w:rFonts w:asciiTheme="majorHAnsi" w:hAnsiTheme="majorHAnsi"/>
          <w:b/>
          <w:bCs/>
          <w:color w:val="auto"/>
        </w:rPr>
        <w:t>2</w:t>
      </w:r>
    </w:p>
    <w:p w14:paraId="5D1E416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Cipher-text:  ÃSUB$Äh²nÞ</w:t>
      </w:r>
    </w:p>
    <w:p w14:paraId="6CC05BBE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Cipher-text binary: 11000011 00011010 00100100 11000100 01101000 10110010 01101110 11011110</w:t>
      </w:r>
    </w:p>
    <w:p w14:paraId="2A8C78DE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6A05A56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75A7489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Decryption</w:t>
      </w:r>
      <w:r w:rsidRPr="00D30911">
        <w:rPr>
          <w:rFonts w:asciiTheme="majorHAnsi" w:hAnsiTheme="majorHAnsi"/>
          <w:color w:val="auto"/>
        </w:rPr>
        <w:t>: DES Decryption using 2 round keys</w:t>
      </w:r>
    </w:p>
    <w:p w14:paraId="2D97CEF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33EB05E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lastRenderedPageBreak/>
        <w:t>After Initial Permutation: 11000010 00011010 00100100 11000100 01101001 10110010 01101110 11011110</w:t>
      </w:r>
    </w:p>
    <w:p w14:paraId="5A4DA57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L0: 11000010 00011010 00100100 11000100</w:t>
      </w:r>
    </w:p>
    <w:p w14:paraId="6FD285F2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R0: 01101001 10110010 01101110 11011110</w:t>
      </w:r>
    </w:p>
    <w:p w14:paraId="7A69977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3FE38DB6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Round 1</w:t>
      </w:r>
    </w:p>
    <w:p w14:paraId="17C059DC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L1 = R0: 01101001 10110010 01101110 11011110</w:t>
      </w:r>
    </w:p>
    <w:p w14:paraId="4943FF2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R1 = L0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R0, K2):</w:t>
      </w:r>
    </w:p>
    <w:p w14:paraId="509F3CE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Computing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R0, K2):</w:t>
      </w:r>
    </w:p>
    <w:p w14:paraId="07F122D2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E(R0): 001101 010011 110110 100100 001101 011101 011011 111100</w:t>
      </w:r>
    </w:p>
    <w:p w14:paraId="48D19A25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K2: </w:t>
      </w:r>
      <w:r w:rsidRPr="00D30911">
        <w:rPr>
          <w:rFonts w:asciiTheme="majorHAnsi" w:hAnsiTheme="majorHAnsi"/>
          <w:color w:val="auto"/>
        </w:rPr>
        <w:tab/>
        <w:t>010110 100000 100100 101001 001101 011001 010001 000001</w:t>
      </w:r>
    </w:p>
    <w:p w14:paraId="2C135EB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K2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E(R0): 011011 110011 010010 001101 000000 000100 001010 111101</w:t>
      </w:r>
    </w:p>
    <w:p w14:paraId="7E24CA05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S Box permutation: 0101 1011 1010 1101 1110 1101 1111 0110</w:t>
      </w:r>
    </w:p>
    <w:p w14:paraId="64672F94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P permutation: 0101 1011 1010 1101 1111 1100 1111 0110</w:t>
      </w:r>
    </w:p>
    <w:p w14:paraId="65993414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R1 = L0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0101 1011 1010 1101 1111 1100 1111 0110</w:t>
      </w:r>
    </w:p>
    <w:p w14:paraId="416FD20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R1 = </w:t>
      </w:r>
      <w:r w:rsidRPr="00D30911">
        <w:rPr>
          <w:rFonts w:asciiTheme="majorHAnsi" w:hAnsiTheme="majorHAnsi"/>
          <w:color w:val="auto"/>
        </w:rPr>
        <w:tab/>
        <w:t>1001 1001 1011 0111 1101 1000 0011 0010</w:t>
      </w:r>
    </w:p>
    <w:p w14:paraId="79D88265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020F5D92" w14:textId="77777777" w:rsidR="002106CB" w:rsidRPr="00D30911" w:rsidRDefault="002106CB" w:rsidP="002106CB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Round 2</w:t>
      </w:r>
    </w:p>
    <w:p w14:paraId="22856DB4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L2 = R1: 1001 1001 1011 0111 1101 1000 0011 0010</w:t>
      </w:r>
    </w:p>
    <w:p w14:paraId="73CE46B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R2 = L1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 xml:space="preserve">R1, K1): </w:t>
      </w:r>
    </w:p>
    <w:p w14:paraId="4B7ADCE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Computing </w:t>
      </w:r>
      <w:proofErr w:type="gramStart"/>
      <w:r w:rsidRPr="00D30911">
        <w:rPr>
          <w:rFonts w:asciiTheme="majorHAnsi" w:hAnsiTheme="majorHAnsi"/>
          <w:color w:val="auto"/>
        </w:rPr>
        <w:t>f(</w:t>
      </w:r>
      <w:proofErr w:type="gramEnd"/>
      <w:r w:rsidRPr="00D30911">
        <w:rPr>
          <w:rFonts w:asciiTheme="majorHAnsi" w:hAnsiTheme="majorHAnsi"/>
          <w:color w:val="auto"/>
        </w:rPr>
        <w:t>R1, K1):</w:t>
      </w:r>
    </w:p>
    <w:p w14:paraId="4379534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E(R1): 010011 110011 110110 101111 111011 110000 000110 100101</w:t>
      </w:r>
    </w:p>
    <w:p w14:paraId="207C779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K1:     101011 000000 010010 000000 100110 100100 001000 100000</w:t>
      </w:r>
    </w:p>
    <w:p w14:paraId="62051A3F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 xml:space="preserve">K1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E(R1): 111000 110011 100100 101111 011101 010100 001110 000101</w:t>
      </w:r>
    </w:p>
    <w:p w14:paraId="78CCD1C7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S Box permutation: 0011 1011 1110 0111 0011 0110 1000 0111</w:t>
      </w:r>
    </w:p>
    <w:p w14:paraId="6498B8E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●</w:t>
      </w:r>
      <w:r w:rsidRPr="00D30911">
        <w:rPr>
          <w:rFonts w:asciiTheme="majorHAnsi" w:hAnsiTheme="majorHAnsi"/>
          <w:color w:val="auto"/>
        </w:rPr>
        <w:tab/>
        <w:t>After P permutation:  0011 1011 1110 0111 0010 0111 1000 0111</w:t>
      </w:r>
    </w:p>
    <w:p w14:paraId="51FA4843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R2 = L1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0011 1011 1110 0111 0010 0111 1000 0111</w:t>
      </w:r>
    </w:p>
    <w:p w14:paraId="09B3241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ab/>
        <w:t xml:space="preserve">           0110 1001 1011 0010 0110 1110 1101 1110</w:t>
      </w:r>
    </w:p>
    <w:p w14:paraId="387C0921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R2 = </w:t>
      </w:r>
      <w:r w:rsidRPr="00D30911">
        <w:rPr>
          <w:rFonts w:asciiTheme="majorHAnsi" w:hAnsiTheme="majorHAnsi"/>
          <w:color w:val="auto"/>
        </w:rPr>
        <w:tab/>
        <w:t xml:space="preserve">         0101 0010 0101 0101 0100 1001 0101 1001</w:t>
      </w:r>
    </w:p>
    <w:p w14:paraId="0977061E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3632592F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R2L2: 01010010 01010101 01001001 01011001 10011001 10110111 11011000 00110010</w:t>
      </w:r>
    </w:p>
    <w:p w14:paraId="449420F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01C162C0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lastRenderedPageBreak/>
        <w:t>After Inverse Initial Permutation:  01010011 01010101 01001001 01011001 10011000 10110110 11011000 00110011</w:t>
      </w:r>
    </w:p>
    <w:p w14:paraId="72F60A02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IV:  00010010 00010111 00000000 00011110 11011010 11111111 10001100 01101010</w:t>
      </w:r>
    </w:p>
    <w:p w14:paraId="63EAD9A6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43ACADDD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Plain text: Inverse Initial Permutation </w:t>
      </w:r>
      <w:r w:rsidRPr="00D30911">
        <w:rPr>
          <w:rFonts w:ascii="Cambria Math" w:hAnsi="Cambria Math" w:cs="Cambria Math"/>
          <w:color w:val="auto"/>
        </w:rPr>
        <w:t>⊕</w:t>
      </w:r>
      <w:r w:rsidRPr="00D30911">
        <w:rPr>
          <w:rFonts w:asciiTheme="majorHAnsi" w:hAnsiTheme="majorHAnsi"/>
          <w:color w:val="auto"/>
        </w:rPr>
        <w:t xml:space="preserve"> IV: 01000001 01000010 01001001 01000111 01000011 01001001 01010100 01011001</w:t>
      </w:r>
    </w:p>
    <w:p w14:paraId="5296DB17" w14:textId="513D7C54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Decrypted Text for block</w:t>
      </w:r>
      <w:r w:rsidR="00E65A09" w:rsidRPr="00D30911">
        <w:rPr>
          <w:rFonts w:asciiTheme="majorHAnsi" w:hAnsiTheme="majorHAnsi"/>
          <w:b/>
          <w:bCs/>
          <w:color w:val="auto"/>
        </w:rPr>
        <w:t xml:space="preserve"> </w:t>
      </w:r>
      <w:r w:rsidRPr="00D30911">
        <w:rPr>
          <w:rFonts w:asciiTheme="majorHAnsi" w:hAnsiTheme="majorHAnsi"/>
          <w:b/>
          <w:bCs/>
          <w:color w:val="auto"/>
        </w:rPr>
        <w:t>1</w:t>
      </w:r>
      <w:r w:rsidRPr="00D30911">
        <w:rPr>
          <w:rFonts w:asciiTheme="majorHAnsi" w:hAnsiTheme="majorHAnsi"/>
          <w:color w:val="auto"/>
        </w:rPr>
        <w:t>: ABIGCITY</w:t>
      </w:r>
    </w:p>
    <w:p w14:paraId="005FD91A" w14:textId="77777777" w:rsidR="002106CB" w:rsidRPr="00D30911" w:rsidRDefault="002106CB" w:rsidP="002106CB">
      <w:pPr>
        <w:rPr>
          <w:rFonts w:asciiTheme="majorHAnsi" w:hAnsiTheme="majorHAnsi"/>
          <w:color w:val="auto"/>
        </w:rPr>
      </w:pPr>
    </w:p>
    <w:p w14:paraId="12E44E98" w14:textId="78186274" w:rsidR="002106CB" w:rsidRPr="00D30911" w:rsidRDefault="002106CB" w:rsidP="002106CB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Complete Decrypted Text</w:t>
      </w:r>
      <w:r w:rsidRPr="00D30911">
        <w:rPr>
          <w:rFonts w:asciiTheme="majorHAnsi" w:hAnsiTheme="majorHAnsi"/>
          <w:color w:val="auto"/>
        </w:rPr>
        <w:t>: LAHOREIS ABIGCITY</w:t>
      </w:r>
    </w:p>
    <w:p w14:paraId="4D73BCF6" w14:textId="1D8AF227" w:rsidR="00073FCC" w:rsidRPr="00D30911" w:rsidRDefault="00073FCC" w:rsidP="00073FCC">
      <w:pPr>
        <w:pStyle w:val="Heading1"/>
        <w:rPr>
          <w:b w:val="0"/>
          <w:bCs w:val="0"/>
          <w:color w:val="auto"/>
          <w:szCs w:val="48"/>
        </w:rPr>
      </w:pPr>
      <w:bookmarkStart w:id="5" w:name="_Toc166017499"/>
      <w:r w:rsidRPr="00D30911">
        <w:rPr>
          <w:b w:val="0"/>
          <w:bCs w:val="0"/>
          <w:color w:val="auto"/>
          <w:szCs w:val="48"/>
        </w:rPr>
        <w:lastRenderedPageBreak/>
        <w:t>Question 2</w:t>
      </w:r>
      <w:bookmarkEnd w:id="5"/>
    </w:p>
    <w:p w14:paraId="0529C342" w14:textId="0F4B0E64" w:rsidR="00A715A5" w:rsidRPr="00D30911" w:rsidRDefault="00A715A5" w:rsidP="00A715A5">
      <w:pPr>
        <w:pStyle w:val="Heading2"/>
        <w:rPr>
          <w:b w:val="0"/>
          <w:bCs w:val="0"/>
          <w:color w:val="auto"/>
          <w:sz w:val="32"/>
          <w:szCs w:val="22"/>
        </w:rPr>
      </w:pPr>
      <w:bookmarkStart w:id="6" w:name="_Toc166017500"/>
      <w:r w:rsidRPr="00D30911">
        <w:rPr>
          <w:b w:val="0"/>
          <w:bCs w:val="0"/>
          <w:color w:val="auto"/>
          <w:sz w:val="32"/>
          <w:szCs w:val="22"/>
        </w:rPr>
        <w:t>Apply Advanced Encryption Standard (AES)</w:t>
      </w:r>
      <w:bookmarkEnd w:id="6"/>
    </w:p>
    <w:p w14:paraId="7013E2E0" w14:textId="7F231CCC" w:rsidR="004403F2" w:rsidRPr="00D30911" w:rsidRDefault="004403F2" w:rsidP="004403F2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Plain Text: ISLAMABADISTHECAPITALOFPAKISTAN.</w:t>
      </w:r>
    </w:p>
    <w:p w14:paraId="45F39566" w14:textId="490D65E0" w:rsidR="004403F2" w:rsidRPr="00D30911" w:rsidRDefault="004403F2" w:rsidP="004403F2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Key: </w:t>
      </w:r>
      <w:r w:rsidR="0035232E" w:rsidRPr="00D30911">
        <w:rPr>
          <w:rFonts w:asciiTheme="majorHAnsi" w:hAnsiTheme="majorHAnsi"/>
          <w:color w:val="auto"/>
        </w:rPr>
        <w:t xml:space="preserve">MY NAME IS </w:t>
      </w:r>
      <w:proofErr w:type="spellStart"/>
      <w:r w:rsidRPr="00D30911">
        <w:rPr>
          <w:rFonts w:asciiTheme="majorHAnsi" w:hAnsiTheme="majorHAnsi"/>
          <w:color w:val="auto"/>
        </w:rPr>
        <w:t>WaliMuha</w:t>
      </w:r>
      <w:proofErr w:type="spellEnd"/>
    </w:p>
    <w:p w14:paraId="2CB744CB" w14:textId="1838F864" w:rsidR="004403F2" w:rsidRPr="00D30911" w:rsidRDefault="004403F2" w:rsidP="004403F2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Block Size: </w:t>
      </w:r>
      <w:r w:rsidR="004F456E" w:rsidRPr="00D30911">
        <w:rPr>
          <w:rFonts w:asciiTheme="majorHAnsi" w:hAnsiTheme="majorHAnsi"/>
          <w:color w:val="auto"/>
        </w:rPr>
        <w:t>128</w:t>
      </w:r>
      <w:r w:rsidRPr="00D30911">
        <w:rPr>
          <w:rFonts w:asciiTheme="majorHAnsi" w:hAnsiTheme="majorHAnsi"/>
          <w:color w:val="auto"/>
        </w:rPr>
        <w:t xml:space="preserve"> bits</w:t>
      </w:r>
    </w:p>
    <w:p w14:paraId="0DD6F851" w14:textId="77777777" w:rsidR="004403F2" w:rsidRPr="00D30911" w:rsidRDefault="004403F2" w:rsidP="004403F2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Number of Rounds: 2</w:t>
      </w:r>
    </w:p>
    <w:p w14:paraId="0B00E35E" w14:textId="1EF16AEB" w:rsidR="004403F2" w:rsidRPr="00D30911" w:rsidRDefault="004403F2" w:rsidP="004403F2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Algorithm: </w:t>
      </w:r>
      <w:r w:rsidR="004F456E" w:rsidRPr="00D30911">
        <w:rPr>
          <w:rFonts w:asciiTheme="majorHAnsi" w:hAnsiTheme="majorHAnsi"/>
          <w:color w:val="auto"/>
        </w:rPr>
        <w:t>AES</w:t>
      </w:r>
      <w:r w:rsidRPr="00D30911">
        <w:rPr>
          <w:rFonts w:asciiTheme="majorHAnsi" w:hAnsiTheme="majorHAnsi"/>
          <w:color w:val="auto"/>
        </w:rPr>
        <w:t xml:space="preserve"> key scheduling algorithm to generate 2 round keys.</w:t>
      </w:r>
    </w:p>
    <w:p w14:paraId="3FE81046" w14:textId="6F15225F" w:rsidR="004F456E" w:rsidRPr="00D30911" w:rsidRDefault="004403F2" w:rsidP="00284D10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Mode of Operation: Cipher Block Chaining (CBC).</w:t>
      </w:r>
    </w:p>
    <w:p w14:paraId="60E1DC5F" w14:textId="77777777" w:rsidR="009243D6" w:rsidRPr="00D30911" w:rsidRDefault="009243D6" w:rsidP="009243D6">
      <w:pPr>
        <w:pStyle w:val="ListParagraph"/>
        <w:rPr>
          <w:rFonts w:asciiTheme="majorHAnsi" w:hAnsiTheme="majorHAnsi"/>
          <w:color w:val="auto"/>
        </w:rPr>
      </w:pPr>
    </w:p>
    <w:p w14:paraId="494AFF4C" w14:textId="72B810CB" w:rsidR="004F456E" w:rsidRPr="00D30911" w:rsidRDefault="004F456E" w:rsidP="00893700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Plain Text:</w:t>
      </w:r>
      <w:r w:rsidRPr="00D30911">
        <w:rPr>
          <w:rFonts w:asciiTheme="majorHAnsi" w:hAnsiTheme="majorHAnsi"/>
          <w:color w:val="auto"/>
        </w:rPr>
        <w:br/>
        <w:t>ISLAMABADISTHECAPITALOFPAKISTAN.</w:t>
      </w:r>
    </w:p>
    <w:p w14:paraId="593E6239" w14:textId="6C4A12C6" w:rsidR="004F456E" w:rsidRPr="00D30911" w:rsidRDefault="00893700" w:rsidP="004F456E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Plain Text Hex:</w:t>
      </w:r>
    </w:p>
    <w:p w14:paraId="1B43203D" w14:textId="4789DF36" w:rsidR="003D5981" w:rsidRPr="00D30911" w:rsidRDefault="003D5981" w:rsidP="003D5981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49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53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4c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41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4d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41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42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41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44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49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53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54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48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45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43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41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50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49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54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41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4c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4f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46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50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41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4b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49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53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54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41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4e</w:t>
      </w:r>
      <w:r w:rsidR="00E52D06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2e</w:t>
      </w:r>
    </w:p>
    <w:p w14:paraId="4F3E47B1" w14:textId="3D1CF72C" w:rsidR="00F573E2" w:rsidRPr="00D30911" w:rsidRDefault="00F573E2" w:rsidP="009243D6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Key:</w:t>
      </w:r>
    </w:p>
    <w:p w14:paraId="68531A4F" w14:textId="7602BCC2" w:rsidR="00F573E2" w:rsidRPr="00D30911" w:rsidRDefault="0035232E" w:rsidP="00F573E2">
      <w:pPr>
        <w:ind w:left="720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MY NAME IS </w:t>
      </w:r>
      <w:proofErr w:type="spellStart"/>
      <w:r w:rsidRPr="00D30911">
        <w:rPr>
          <w:rFonts w:asciiTheme="majorHAnsi" w:hAnsiTheme="majorHAnsi"/>
          <w:color w:val="auto"/>
        </w:rPr>
        <w:t>WaliMuha</w:t>
      </w:r>
      <w:proofErr w:type="spellEnd"/>
      <w:r w:rsidR="003D5981" w:rsidRPr="00D30911">
        <w:rPr>
          <w:rFonts w:asciiTheme="majorHAnsi" w:hAnsiTheme="majorHAnsi"/>
          <w:color w:val="auto"/>
        </w:rPr>
        <w:t xml:space="preserve"> -&gt; </w:t>
      </w:r>
      <w:proofErr w:type="spellStart"/>
      <w:proofErr w:type="gramStart"/>
      <w:r w:rsidR="003D5981" w:rsidRPr="00D30911">
        <w:rPr>
          <w:rFonts w:asciiTheme="majorHAnsi" w:hAnsiTheme="majorHAnsi"/>
          <w:color w:val="auto"/>
        </w:rPr>
        <w:t>MYNAMEISWaliMuha</w:t>
      </w:r>
      <w:proofErr w:type="spellEnd"/>
      <w:proofErr w:type="gramEnd"/>
    </w:p>
    <w:p w14:paraId="09ED3D93" w14:textId="2777D163" w:rsidR="00F573E2" w:rsidRPr="00D30911" w:rsidRDefault="00F573E2" w:rsidP="00F573E2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Key Hex:</w:t>
      </w:r>
    </w:p>
    <w:p w14:paraId="4B245889" w14:textId="4A2A607F" w:rsidR="00624AA1" w:rsidRPr="00D30911" w:rsidRDefault="00EE3E2C" w:rsidP="00EE3E2C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4d 59 4e 41 4d 45 49 53 57 61 6c 69 4d 75 68 61</w:t>
      </w:r>
    </w:p>
    <w:p w14:paraId="0CA48B45" w14:textId="5306B506" w:rsidR="00624AA1" w:rsidRPr="00D30911" w:rsidRDefault="00624AA1" w:rsidP="00F573E2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 xml:space="preserve">Initialization Vector </w:t>
      </w:r>
      <w:r w:rsidR="00EE3E2C" w:rsidRPr="00D30911">
        <w:rPr>
          <w:rFonts w:asciiTheme="majorHAnsi" w:hAnsiTheme="majorHAnsi"/>
          <w:b/>
          <w:bCs/>
          <w:color w:val="auto"/>
        </w:rPr>
        <w:t>(IV)</w:t>
      </w:r>
    </w:p>
    <w:p w14:paraId="7B1447EE" w14:textId="0AD7EDBF" w:rsidR="00624AA1" w:rsidRPr="00D30911" w:rsidRDefault="00EE3E2C" w:rsidP="005422BB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00 00 00 00</w:t>
      </w:r>
    </w:p>
    <w:p w14:paraId="5E31D42F" w14:textId="60DF2768" w:rsidR="00EE3E2C" w:rsidRPr="00D30911" w:rsidRDefault="00EE3E2C" w:rsidP="005422BB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00 00 00 00</w:t>
      </w:r>
    </w:p>
    <w:p w14:paraId="14D118FD" w14:textId="40106751" w:rsidR="00EE3E2C" w:rsidRPr="00D30911" w:rsidRDefault="005E5C64" w:rsidP="005422BB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00 00 00 00</w:t>
      </w:r>
    </w:p>
    <w:p w14:paraId="6A938B26" w14:textId="5203F5F5" w:rsidR="005E5C64" w:rsidRPr="00D30911" w:rsidRDefault="005E5C64" w:rsidP="005422BB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00 00 00 00</w:t>
      </w:r>
    </w:p>
    <w:p w14:paraId="77145466" w14:textId="77777777" w:rsidR="005E5C64" w:rsidRPr="00D30911" w:rsidRDefault="005E5C64" w:rsidP="005422BB">
      <w:pPr>
        <w:pStyle w:val="ListParagraph"/>
        <w:rPr>
          <w:rFonts w:asciiTheme="majorHAnsi" w:hAnsiTheme="majorHAnsi"/>
          <w:color w:val="auto"/>
        </w:rPr>
      </w:pPr>
    </w:p>
    <w:p w14:paraId="0F37A1C1" w14:textId="30316D38" w:rsidR="00E73759" w:rsidRPr="00D30911" w:rsidRDefault="00E73759" w:rsidP="006777B8">
      <w:pPr>
        <w:pStyle w:val="ListParagraph"/>
        <w:ind w:left="0"/>
        <w:outlineLvl w:val="1"/>
        <w:rPr>
          <w:rFonts w:asciiTheme="majorHAnsi" w:hAnsiTheme="majorHAnsi"/>
          <w:b/>
          <w:bCs/>
          <w:color w:val="auto"/>
          <w:sz w:val="28"/>
          <w:szCs w:val="22"/>
        </w:rPr>
      </w:pPr>
      <w:bookmarkStart w:id="7" w:name="_Toc166017501"/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Key Scheduling Algorithm</w:t>
      </w:r>
      <w:bookmarkEnd w:id="7"/>
    </w:p>
    <w:p w14:paraId="040F639B" w14:textId="1B83997D" w:rsidR="006777B8" w:rsidRPr="00D30911" w:rsidRDefault="006777B8" w:rsidP="006777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>Splitting into Words (32 bits each):</w:t>
      </w:r>
    </w:p>
    <w:p w14:paraId="5D6CDF03" w14:textId="77777777" w:rsidR="006777B8" w:rsidRPr="00D30911" w:rsidRDefault="006777B8" w:rsidP="006777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>0] = 4d4d574d</w:t>
      </w:r>
    </w:p>
    <w:p w14:paraId="34B46EA7" w14:textId="77777777" w:rsidR="006777B8" w:rsidRPr="00D30911" w:rsidRDefault="006777B8" w:rsidP="006777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>1] = 59456175</w:t>
      </w:r>
    </w:p>
    <w:p w14:paraId="0905BA1D" w14:textId="77777777" w:rsidR="006777B8" w:rsidRPr="00D30911" w:rsidRDefault="006777B8" w:rsidP="006777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>2] = 4e496c68</w:t>
      </w:r>
    </w:p>
    <w:p w14:paraId="160B3F4B" w14:textId="061B1714" w:rsidR="006777B8" w:rsidRPr="00D30911" w:rsidRDefault="006777B8" w:rsidP="006777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>3] = 41536961</w:t>
      </w:r>
    </w:p>
    <w:p w14:paraId="553436E5" w14:textId="77777777" w:rsidR="006777B8" w:rsidRPr="00D30911" w:rsidRDefault="006777B8" w:rsidP="006777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lastRenderedPageBreak/>
        <w:t xml:space="preserve">  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 xml:space="preserve">4] = w[0]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g(w[3]) = 4d4d574d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B65A9D85 = E232FCF1</w:t>
      </w:r>
    </w:p>
    <w:p w14:paraId="55A663A2" w14:textId="22A41D83" w:rsidR="006777B8" w:rsidRPr="00D30911" w:rsidRDefault="006777B8" w:rsidP="006777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 xml:space="preserve">5] = w[4]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w[1] = E232FCF1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59456175 = 91929188</w:t>
      </w:r>
    </w:p>
    <w:p w14:paraId="4E893470" w14:textId="0D0D00E9" w:rsidR="006777B8" w:rsidRPr="00D30911" w:rsidRDefault="006777B8" w:rsidP="006777B8">
      <w:p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</w:t>
      </w:r>
      <w:r w:rsidRPr="00D30911">
        <w:rPr>
          <w:rFonts w:asciiTheme="majorHAnsi" w:hAnsiTheme="majorHAnsi"/>
          <w:color w:val="auto"/>
          <w:sz w:val="28"/>
          <w:szCs w:val="22"/>
        </w:rPr>
        <w:tab/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 xml:space="preserve">6] = w[5]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w[2] = 91929188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4e496c68 = B159E4E6</w:t>
      </w:r>
    </w:p>
    <w:p w14:paraId="417CAD19" w14:textId="46E8A7B6" w:rsidR="006777B8" w:rsidRPr="00D30911" w:rsidRDefault="006777B8" w:rsidP="006777B8">
      <w:p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</w:t>
      </w:r>
      <w:r w:rsidRPr="00D30911">
        <w:rPr>
          <w:rFonts w:asciiTheme="majorHAnsi" w:hAnsiTheme="majorHAnsi"/>
          <w:color w:val="auto"/>
          <w:sz w:val="28"/>
          <w:szCs w:val="22"/>
        </w:rPr>
        <w:tab/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 xml:space="preserve">7] = w[6]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w[3] = B159E4E6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41536961 = D679A293</w:t>
      </w:r>
    </w:p>
    <w:p w14:paraId="6E92915B" w14:textId="6ECACD75" w:rsidR="006777B8" w:rsidRPr="00D30911" w:rsidRDefault="006777B8" w:rsidP="006777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K1 = Concatenation of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>4], w[5], w[6], w[7]: E232FCF191929188B159E4E6D679A293</w:t>
      </w:r>
    </w:p>
    <w:p w14:paraId="6B576E06" w14:textId="61F5A428" w:rsidR="006777B8" w:rsidRPr="00D30911" w:rsidRDefault="006777B8" w:rsidP="006777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 xml:space="preserve">8] = w[4]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g(w[7]) = E232FCF1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30D238E6 = 56 082007 C71AB18F76435569A03AF7FA</w:t>
      </w:r>
    </w:p>
    <w:p w14:paraId="4B9ABBC4" w14:textId="165242B5" w:rsidR="009D66B8" w:rsidRPr="00D30911" w:rsidRDefault="009D66B8" w:rsidP="009D66B8">
      <w:pPr>
        <w:ind w:firstLine="720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 xml:space="preserve">9] = w[8]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g(w[7])</w:t>
      </w:r>
    </w:p>
    <w:p w14:paraId="0A222FD7" w14:textId="77777777" w:rsidR="009D66B8" w:rsidRPr="00D30911" w:rsidRDefault="009D66B8" w:rsidP="009D66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    = 56082007C71AB18F76435569A03AF7FA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30D238E6</w:t>
      </w:r>
    </w:p>
    <w:p w14:paraId="143230E8" w14:textId="1C7C70F3" w:rsidR="009D66B8" w:rsidRPr="00D30911" w:rsidRDefault="009D66B8" w:rsidP="009D66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    = 30D238E6AC8BD01767B3548FE1FEB876</w:t>
      </w:r>
    </w:p>
    <w:p w14:paraId="20A804BE" w14:textId="77777777" w:rsidR="009D66B8" w:rsidRPr="00D30911" w:rsidRDefault="009D66B8" w:rsidP="009D66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 xml:space="preserve">10] = w[9]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g(w[9])</w:t>
      </w:r>
    </w:p>
    <w:p w14:paraId="68CAB627" w14:textId="77777777" w:rsidR="009D66B8" w:rsidRPr="00D30911" w:rsidRDefault="009D66B8" w:rsidP="009D66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     = 30D238E6AC8BD01767B3548FE1FEB876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8A118AD9</w:t>
      </w:r>
    </w:p>
    <w:p w14:paraId="43BADACC" w14:textId="77777777" w:rsidR="009D66B8" w:rsidRPr="00D30911" w:rsidRDefault="009D66B8" w:rsidP="009D66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     = B1F4505F24A63260F1C1DF574F8E5E4F</w:t>
      </w:r>
    </w:p>
    <w:p w14:paraId="3906E4FD" w14:textId="77777777" w:rsidR="009D66B8" w:rsidRPr="00D30911" w:rsidRDefault="009D66B8" w:rsidP="009D66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</w:t>
      </w:r>
      <w:proofErr w:type="gramStart"/>
      <w:r w:rsidRPr="00D30911">
        <w:rPr>
          <w:rFonts w:asciiTheme="majorHAnsi" w:hAnsiTheme="majorHAnsi"/>
          <w:color w:val="auto"/>
          <w:sz w:val="28"/>
          <w:szCs w:val="22"/>
        </w:rPr>
        <w:t>w[</w:t>
      </w:r>
      <w:proofErr w:type="gramEnd"/>
      <w:r w:rsidRPr="00D30911">
        <w:rPr>
          <w:rFonts w:asciiTheme="majorHAnsi" w:hAnsiTheme="majorHAnsi"/>
          <w:color w:val="auto"/>
          <w:sz w:val="28"/>
          <w:szCs w:val="22"/>
        </w:rPr>
        <w:t xml:space="preserve">11] = w[10]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g(w[10])</w:t>
      </w:r>
    </w:p>
    <w:p w14:paraId="588B822B" w14:textId="77777777" w:rsidR="009D66B8" w:rsidRPr="00D30911" w:rsidRDefault="009D66B8" w:rsidP="009D66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      = B1F4505F24A63260F1C1DF574F8E5E4F </w:t>
      </w:r>
      <w:r w:rsidRPr="00D30911">
        <w:rPr>
          <w:rFonts w:ascii="Cambria Math" w:hAnsi="Cambria Math" w:cs="Cambria Math"/>
          <w:color w:val="auto"/>
          <w:sz w:val="28"/>
          <w:szCs w:val="22"/>
        </w:rPr>
        <w:t>⊕</w:t>
      </w:r>
      <w:r w:rsidRPr="00D30911">
        <w:rPr>
          <w:rFonts w:asciiTheme="majorHAnsi" w:hAnsiTheme="majorHAnsi"/>
          <w:color w:val="auto"/>
          <w:sz w:val="28"/>
          <w:szCs w:val="22"/>
        </w:rPr>
        <w:t xml:space="preserve"> BC3EC2B7</w:t>
      </w:r>
    </w:p>
    <w:p w14:paraId="1C8063CA" w14:textId="0EA17E48" w:rsidR="006777B8" w:rsidRPr="00D30911" w:rsidRDefault="009D66B8" w:rsidP="009D66B8">
      <w:pPr>
        <w:pStyle w:val="ListParagraph"/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         = 0708D7480844F1404EFD1A2A38C5CFB8</w:t>
      </w:r>
    </w:p>
    <w:p w14:paraId="039A2F57" w14:textId="53194D07" w:rsidR="00215F37" w:rsidRPr="00D30911" w:rsidRDefault="00215F37" w:rsidP="00215F37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>After words generation, making keys from words:</w:t>
      </w:r>
    </w:p>
    <w:p w14:paraId="75BA0A01" w14:textId="6EBB8753" w:rsidR="001125CD" w:rsidRPr="00D30911" w:rsidRDefault="002D29DE" w:rsidP="00EE3E2C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color w:val="auto"/>
        </w:rPr>
        <w:tab/>
      </w:r>
      <w:r w:rsidR="009C7A41" w:rsidRPr="00D30911">
        <w:rPr>
          <w:rFonts w:asciiTheme="majorHAnsi" w:hAnsiTheme="majorHAnsi"/>
          <w:b/>
          <w:bCs/>
          <w:color w:val="auto"/>
        </w:rPr>
        <w:t xml:space="preserve">K0 = </w:t>
      </w:r>
    </w:p>
    <w:p w14:paraId="31C40CAB" w14:textId="0C77A3B2" w:rsidR="009C7A41" w:rsidRPr="00D30911" w:rsidRDefault="009C7A41" w:rsidP="009C7A41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4d </w:t>
      </w:r>
      <w:proofErr w:type="spellStart"/>
      <w:r w:rsidRPr="00D30911">
        <w:rPr>
          <w:rFonts w:asciiTheme="majorHAnsi" w:hAnsiTheme="majorHAnsi"/>
          <w:color w:val="auto"/>
        </w:rPr>
        <w:t>4d</w:t>
      </w:r>
      <w:proofErr w:type="spellEnd"/>
      <w:r w:rsidRPr="00D30911">
        <w:rPr>
          <w:rFonts w:asciiTheme="majorHAnsi" w:hAnsiTheme="majorHAnsi"/>
          <w:color w:val="auto"/>
        </w:rPr>
        <w:t xml:space="preserve"> 57 4d </w:t>
      </w:r>
    </w:p>
    <w:p w14:paraId="45BF5A56" w14:textId="0A05A44D" w:rsidR="009C7A41" w:rsidRPr="00D30911" w:rsidRDefault="009C7A41" w:rsidP="009C7A41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59 45 61 75 </w:t>
      </w:r>
    </w:p>
    <w:p w14:paraId="730D96F9" w14:textId="122C6E1D" w:rsidR="009C7A41" w:rsidRPr="00D30911" w:rsidRDefault="009C7A41" w:rsidP="009C7A41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4e 49 6c 68</w:t>
      </w:r>
    </w:p>
    <w:p w14:paraId="7644E460" w14:textId="7ACC487C" w:rsidR="009C7A41" w:rsidRPr="00D30911" w:rsidRDefault="009C7A41" w:rsidP="009C7A41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41 53 69 61</w:t>
      </w:r>
    </w:p>
    <w:p w14:paraId="1D66B005" w14:textId="4EA33C25" w:rsidR="00613A91" w:rsidRPr="00D30911" w:rsidRDefault="00613A91" w:rsidP="009C7A41">
      <w:pPr>
        <w:pStyle w:val="ListParagraph"/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 xml:space="preserve">K1 = </w:t>
      </w:r>
    </w:p>
    <w:p w14:paraId="1668BC57" w14:textId="7F57E30D" w:rsidR="00613A91" w:rsidRPr="00D30911" w:rsidRDefault="007906BB" w:rsidP="009C7A41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d1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9c</w:t>
      </w:r>
      <w:r w:rsidRPr="00D30911">
        <w:rPr>
          <w:rFonts w:asciiTheme="majorHAnsi" w:hAnsiTheme="majorHAnsi"/>
          <w:color w:val="auto"/>
        </w:rPr>
        <w:t xml:space="preserve"> </w:t>
      </w:r>
      <w:proofErr w:type="spellStart"/>
      <w:r w:rsidRPr="00D30911">
        <w:rPr>
          <w:rFonts w:asciiTheme="majorHAnsi" w:hAnsiTheme="majorHAnsi"/>
          <w:color w:val="auto"/>
        </w:rPr>
        <w:t>cb</w:t>
      </w:r>
      <w:proofErr w:type="spellEnd"/>
      <w:r w:rsidR="0081192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86</w:t>
      </w:r>
    </w:p>
    <w:p w14:paraId="3BF49947" w14:textId="69AE6E0B" w:rsidR="007906BB" w:rsidRPr="00D30911" w:rsidRDefault="007906BB" w:rsidP="007906BB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1c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59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38</w:t>
      </w:r>
      <w:r w:rsidR="0081192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4d</w:t>
      </w:r>
    </w:p>
    <w:p w14:paraId="6A403315" w14:textId="63C093CE" w:rsidR="007906BB" w:rsidRPr="00D30911" w:rsidRDefault="007906BB" w:rsidP="007906BB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a1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e8</w:t>
      </w:r>
      <w:r w:rsidR="0081192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84</w:t>
      </w:r>
      <w:r w:rsidR="00811920" w:rsidRPr="00D30911">
        <w:rPr>
          <w:rFonts w:asciiTheme="majorHAnsi" w:hAnsiTheme="majorHAnsi"/>
          <w:color w:val="auto"/>
        </w:rPr>
        <w:t xml:space="preserve"> </w:t>
      </w:r>
      <w:proofErr w:type="spellStart"/>
      <w:r w:rsidRPr="00D30911">
        <w:rPr>
          <w:rFonts w:asciiTheme="majorHAnsi" w:hAnsiTheme="majorHAnsi"/>
          <w:color w:val="auto"/>
        </w:rPr>
        <w:t>ec</w:t>
      </w:r>
      <w:proofErr w:type="spellEnd"/>
    </w:p>
    <w:p w14:paraId="3BBC3ED7" w14:textId="42452C7D" w:rsidR="007906BB" w:rsidRPr="00D30911" w:rsidRDefault="007906BB" w:rsidP="00811920">
      <w:pPr>
        <w:pStyle w:val="ListParagraph"/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a2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f1</w:t>
      </w:r>
      <w:r w:rsidR="0081192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98</w:t>
      </w:r>
      <w:r w:rsidR="0081192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f9</w:t>
      </w:r>
    </w:p>
    <w:p w14:paraId="3450E544" w14:textId="4B83D9C1" w:rsidR="00613A91" w:rsidRPr="00D30911" w:rsidRDefault="00613A91" w:rsidP="009C7A41">
      <w:pPr>
        <w:pStyle w:val="ListParagraph"/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 xml:space="preserve">K2 = </w:t>
      </w:r>
    </w:p>
    <w:p w14:paraId="54CF3B9A" w14:textId="4D75C0EB" w:rsidR="009C7A41" w:rsidRPr="00D30911" w:rsidRDefault="00811920" w:rsidP="00EE3E2C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lastRenderedPageBreak/>
        <w:tab/>
      </w:r>
      <w:r w:rsidRPr="00D30911">
        <w:rPr>
          <w:rFonts w:asciiTheme="majorHAnsi" w:hAnsiTheme="majorHAnsi"/>
          <w:color w:val="auto"/>
        </w:rPr>
        <w:t>30</w:t>
      </w:r>
      <w:r w:rsidR="00221149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ac</w:t>
      </w:r>
      <w:r w:rsidR="00221149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67</w:t>
      </w:r>
      <w:r w:rsidR="007A26B8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e1</w:t>
      </w:r>
    </w:p>
    <w:p w14:paraId="77BD5661" w14:textId="696B0DAE" w:rsidR="00221149" w:rsidRPr="00D30911" w:rsidRDefault="00221149" w:rsidP="00221149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ab/>
        <w:t>d2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8b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b3</w:t>
      </w:r>
      <w:r w:rsidR="007A26B8" w:rsidRPr="00D30911">
        <w:rPr>
          <w:rFonts w:asciiTheme="majorHAnsi" w:hAnsiTheme="majorHAnsi"/>
          <w:color w:val="auto"/>
        </w:rPr>
        <w:t xml:space="preserve"> </w:t>
      </w:r>
      <w:proofErr w:type="spellStart"/>
      <w:r w:rsidRPr="00D30911">
        <w:rPr>
          <w:rFonts w:asciiTheme="majorHAnsi" w:hAnsiTheme="majorHAnsi"/>
          <w:color w:val="auto"/>
        </w:rPr>
        <w:t>fe</w:t>
      </w:r>
      <w:proofErr w:type="spellEnd"/>
    </w:p>
    <w:p w14:paraId="7E3C8702" w14:textId="1B7A4612" w:rsidR="00221149" w:rsidRPr="00D30911" w:rsidRDefault="00221149" w:rsidP="00221149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ab/>
        <w:t>38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d0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54</w:t>
      </w:r>
      <w:r w:rsidR="007A26B8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b8</w:t>
      </w:r>
    </w:p>
    <w:p w14:paraId="48DE82C4" w14:textId="139B1BDC" w:rsidR="0035334C" w:rsidRPr="00D30911" w:rsidRDefault="00221149" w:rsidP="0035334C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ab/>
        <w:t>e6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17</w:t>
      </w:r>
      <w:r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8f</w:t>
      </w:r>
      <w:r w:rsidR="007A26B8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76</w:t>
      </w:r>
    </w:p>
    <w:p w14:paraId="67E201A3" w14:textId="77777777" w:rsidR="00A715A5" w:rsidRPr="00D30911" w:rsidRDefault="00A715A5" w:rsidP="004B3175">
      <w:pPr>
        <w:pStyle w:val="Heading2"/>
        <w:rPr>
          <w:color w:val="auto"/>
          <w:sz w:val="32"/>
          <w:szCs w:val="22"/>
        </w:rPr>
      </w:pPr>
      <w:bookmarkStart w:id="8" w:name="_Toc166017502"/>
      <w:r w:rsidRPr="00D30911">
        <w:rPr>
          <w:color w:val="auto"/>
          <w:sz w:val="32"/>
          <w:szCs w:val="22"/>
        </w:rPr>
        <w:t>Encryption</w:t>
      </w:r>
      <w:bookmarkEnd w:id="8"/>
    </w:p>
    <w:p w14:paraId="29741C15" w14:textId="296AA8DE" w:rsidR="00DC3C60" w:rsidRPr="00D30911" w:rsidRDefault="00DC3C60" w:rsidP="00DC3C60">
      <w:pPr>
        <w:rPr>
          <w:color w:val="auto"/>
        </w:rPr>
      </w:pPr>
      <w:r w:rsidRPr="00D30911">
        <w:rPr>
          <w:color w:val="auto"/>
        </w:rPr>
        <w:drawing>
          <wp:inline distT="0" distB="0" distL="0" distR="0" wp14:anchorId="7BDD10C1" wp14:editId="5AC17B91">
            <wp:extent cx="1996440" cy="4557530"/>
            <wp:effectExtent l="0" t="0" r="3810" b="0"/>
            <wp:docPr id="11652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51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9083" cy="45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802" w14:textId="5C723EA0" w:rsidR="00356C35" w:rsidRPr="00D30911" w:rsidRDefault="00356C35" w:rsidP="00F42FC1">
      <w:pPr>
        <w:pStyle w:val="Heading2"/>
        <w:jc w:val="center"/>
        <w:rPr>
          <w:color w:val="auto"/>
          <w:sz w:val="32"/>
          <w:szCs w:val="24"/>
        </w:rPr>
      </w:pPr>
      <w:bookmarkStart w:id="9" w:name="_Toc166017503"/>
      <w:r w:rsidRPr="00D30911">
        <w:rPr>
          <w:color w:val="auto"/>
          <w:sz w:val="32"/>
          <w:szCs w:val="24"/>
        </w:rPr>
        <w:t>Block 1</w:t>
      </w:r>
      <w:bookmarkEnd w:id="9"/>
    </w:p>
    <w:p w14:paraId="6CC2D20D" w14:textId="35AAC0DD" w:rsidR="008916C9" w:rsidRPr="00D30911" w:rsidRDefault="008916C9" w:rsidP="00356C35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Plain Text</w:t>
      </w:r>
      <w:r w:rsidRPr="00D30911">
        <w:rPr>
          <w:rFonts w:asciiTheme="majorHAnsi" w:hAnsiTheme="majorHAnsi"/>
          <w:color w:val="auto"/>
        </w:rPr>
        <w:t xml:space="preserve"> = </w:t>
      </w:r>
    </w:p>
    <w:p w14:paraId="6975CAC9" w14:textId="31B410BD" w:rsidR="00F42FC1" w:rsidRPr="00D30911" w:rsidRDefault="00CD3F21" w:rsidP="00356C35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49 4d</w:t>
      </w:r>
      <w:r w:rsidR="006F1524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44</w:t>
      </w:r>
      <w:r w:rsidR="006F1524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48</w:t>
      </w:r>
    </w:p>
    <w:p w14:paraId="5617003B" w14:textId="04F05674" w:rsidR="006F1524" w:rsidRPr="00D30911" w:rsidRDefault="006F1524" w:rsidP="006F1524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53 41 49 43</w:t>
      </w:r>
    </w:p>
    <w:p w14:paraId="37CD88E6" w14:textId="224665F1" w:rsidR="006F1524" w:rsidRPr="00D30911" w:rsidRDefault="006F1524" w:rsidP="006F1524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4c 42 53 43</w:t>
      </w:r>
    </w:p>
    <w:p w14:paraId="460F5AB1" w14:textId="46D383FB" w:rsidR="006F1524" w:rsidRPr="00D30911" w:rsidRDefault="006F1524" w:rsidP="00356C35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41 41 54 41</w:t>
      </w:r>
    </w:p>
    <w:p w14:paraId="57371011" w14:textId="77777777" w:rsidR="00F42FC1" w:rsidRPr="00D30911" w:rsidRDefault="00F42FC1" w:rsidP="009E3801">
      <w:pPr>
        <w:rPr>
          <w:rFonts w:asciiTheme="majorHAnsi" w:hAnsiTheme="majorHAnsi"/>
          <w:color w:val="auto"/>
        </w:rPr>
      </w:pPr>
    </w:p>
    <w:p w14:paraId="6465A8D9" w14:textId="1C4396C5" w:rsidR="00A715A5" w:rsidRPr="00D30911" w:rsidRDefault="00282EA2" w:rsidP="00A30BAC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A</w:t>
      </w:r>
      <w:r w:rsidR="00866061" w:rsidRPr="00D30911">
        <w:rPr>
          <w:rFonts w:asciiTheme="majorHAnsi" w:hAnsiTheme="majorHAnsi"/>
          <w:b/>
          <w:bCs/>
          <w:color w:val="auto"/>
          <w:sz w:val="28"/>
          <w:szCs w:val="22"/>
        </w:rPr>
        <w:t>fter Plain Text XOR with IV and</w:t>
      </w: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 xml:space="preserve"> Round Key</w:t>
      </w:r>
    </w:p>
    <w:tbl>
      <w:tblPr>
        <w:tblStyle w:val="TableGrid"/>
        <w:tblW w:w="0" w:type="auto"/>
        <w:tblInd w:w="389" w:type="dxa"/>
        <w:tblLook w:val="04A0" w:firstRow="1" w:lastRow="0" w:firstColumn="1" w:lastColumn="0" w:noHBand="0" w:noVBand="1"/>
      </w:tblPr>
      <w:tblGrid>
        <w:gridCol w:w="3651"/>
        <w:gridCol w:w="3375"/>
        <w:gridCol w:w="3375"/>
      </w:tblGrid>
      <w:tr w:rsidR="00D30911" w:rsidRPr="00D30911" w14:paraId="3AC62A30" w14:textId="4E9C0633" w:rsidTr="00F4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1" w:type="dxa"/>
          </w:tcPr>
          <w:p w14:paraId="0D2DA522" w14:textId="1A972A78" w:rsidR="00F42FC1" w:rsidRPr="00D30911" w:rsidRDefault="00866061" w:rsidP="00F42FC1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  <w:lastRenderedPageBreak/>
              <w:t>IV</w:t>
            </w:r>
          </w:p>
        </w:tc>
        <w:tc>
          <w:tcPr>
            <w:tcW w:w="3375" w:type="dxa"/>
          </w:tcPr>
          <w:p w14:paraId="2B24B87C" w14:textId="40E7694F" w:rsidR="00F42FC1" w:rsidRPr="00D30911" w:rsidRDefault="00CD3F21" w:rsidP="00F42FC1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  <w:t>Round Key (K0)</w:t>
            </w:r>
          </w:p>
        </w:tc>
        <w:tc>
          <w:tcPr>
            <w:tcW w:w="3375" w:type="dxa"/>
          </w:tcPr>
          <w:p w14:paraId="52A6B3EF" w14:textId="79AF5515" w:rsidR="00F42FC1" w:rsidRPr="00D30911" w:rsidRDefault="00F42FC1" w:rsidP="00F42FC1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  <w:t>Output</w:t>
            </w:r>
          </w:p>
        </w:tc>
      </w:tr>
      <w:tr w:rsidR="00D30911" w:rsidRPr="00D30911" w14:paraId="055AF861" w14:textId="6051B6C2" w:rsidTr="00F42FC1">
        <w:tc>
          <w:tcPr>
            <w:tcW w:w="3651" w:type="dxa"/>
          </w:tcPr>
          <w:p w14:paraId="74C1CF8A" w14:textId="77777777" w:rsidR="00866061" w:rsidRPr="00D30911" w:rsidRDefault="00866061" w:rsidP="00866061">
            <w:pPr>
              <w:pStyle w:val="ListParagraph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00 00 00 00</w:t>
            </w:r>
          </w:p>
          <w:p w14:paraId="4A43D3EC" w14:textId="77777777" w:rsidR="00866061" w:rsidRPr="00D30911" w:rsidRDefault="00866061" w:rsidP="00866061">
            <w:pPr>
              <w:pStyle w:val="ListParagraph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00 00 00 00</w:t>
            </w:r>
          </w:p>
          <w:p w14:paraId="2725E911" w14:textId="77777777" w:rsidR="00866061" w:rsidRPr="00D30911" w:rsidRDefault="00866061" w:rsidP="00866061">
            <w:pPr>
              <w:pStyle w:val="ListParagraph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00 00 00 00</w:t>
            </w:r>
          </w:p>
          <w:p w14:paraId="5F4D55AB" w14:textId="4F4E15D0" w:rsidR="00F42FC1" w:rsidRPr="00D30911" w:rsidRDefault="00866061" w:rsidP="00866061">
            <w:pPr>
              <w:pStyle w:val="ListParagraph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00 00 00 00</w:t>
            </w:r>
          </w:p>
        </w:tc>
        <w:tc>
          <w:tcPr>
            <w:tcW w:w="3375" w:type="dxa"/>
          </w:tcPr>
          <w:p w14:paraId="5E2FD2D1" w14:textId="77777777" w:rsidR="00866061" w:rsidRPr="00D30911" w:rsidRDefault="00866061" w:rsidP="00866061">
            <w:pPr>
              <w:pStyle w:val="ListParagraph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 xml:space="preserve">4d </w:t>
            </w:r>
            <w:proofErr w:type="spellStart"/>
            <w:r w:rsidRPr="00D30911">
              <w:rPr>
                <w:rFonts w:asciiTheme="majorHAnsi" w:hAnsiTheme="majorHAnsi"/>
                <w:color w:val="auto"/>
                <w:szCs w:val="24"/>
              </w:rPr>
              <w:t>4d</w:t>
            </w:r>
            <w:proofErr w:type="spellEnd"/>
            <w:r w:rsidRPr="00D30911">
              <w:rPr>
                <w:rFonts w:asciiTheme="majorHAnsi" w:hAnsiTheme="majorHAnsi"/>
                <w:color w:val="auto"/>
                <w:szCs w:val="24"/>
              </w:rPr>
              <w:t xml:space="preserve"> 57 4d </w:t>
            </w:r>
          </w:p>
          <w:p w14:paraId="6BB77CCE" w14:textId="77777777" w:rsidR="00866061" w:rsidRPr="00D30911" w:rsidRDefault="00866061" w:rsidP="00866061">
            <w:pPr>
              <w:pStyle w:val="ListParagraph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 xml:space="preserve">59 45 61 75 </w:t>
            </w:r>
          </w:p>
          <w:p w14:paraId="793BE5B7" w14:textId="77777777" w:rsidR="00866061" w:rsidRPr="00D30911" w:rsidRDefault="00866061" w:rsidP="00866061">
            <w:pPr>
              <w:pStyle w:val="ListParagraph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4e 49 6c 68</w:t>
            </w:r>
          </w:p>
          <w:p w14:paraId="34DC5FFB" w14:textId="044168C0" w:rsidR="00F42FC1" w:rsidRPr="00D30911" w:rsidRDefault="00866061" w:rsidP="00866061">
            <w:pPr>
              <w:pStyle w:val="ListParagraph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41 53 69 61</w:t>
            </w:r>
          </w:p>
        </w:tc>
        <w:tc>
          <w:tcPr>
            <w:tcW w:w="3375" w:type="dxa"/>
          </w:tcPr>
          <w:p w14:paraId="429A825D" w14:textId="206BABD3" w:rsidR="00056726" w:rsidRPr="00D30911" w:rsidRDefault="00866061" w:rsidP="000752D5">
            <w:pPr>
              <w:ind w:left="0"/>
              <w:jc w:val="center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04</w:t>
            </w:r>
            <w:r w:rsidR="004F7DDE" w:rsidRPr="00D30911">
              <w:rPr>
                <w:rFonts w:asciiTheme="majorHAnsi" w:hAnsiTheme="majorHAnsi"/>
                <w:color w:val="auto"/>
                <w:szCs w:val="24"/>
              </w:rPr>
              <w:t xml:space="preserve"> </w:t>
            </w:r>
            <w:r w:rsidR="00056726" w:rsidRPr="00D30911">
              <w:rPr>
                <w:rFonts w:asciiTheme="majorHAnsi" w:hAnsiTheme="majorHAnsi"/>
                <w:color w:val="auto"/>
                <w:szCs w:val="24"/>
              </w:rPr>
              <w:t>00</w:t>
            </w:r>
            <w:r w:rsidR="00A74E4F" w:rsidRPr="00D30911">
              <w:rPr>
                <w:rFonts w:asciiTheme="majorHAnsi" w:hAnsiTheme="majorHAnsi"/>
                <w:color w:val="auto"/>
                <w:szCs w:val="24"/>
              </w:rPr>
              <w:t xml:space="preserve"> </w:t>
            </w:r>
            <w:r w:rsidR="00A74E4F" w:rsidRPr="00D30911">
              <w:rPr>
                <w:rFonts w:asciiTheme="majorHAnsi" w:hAnsiTheme="majorHAnsi"/>
                <w:color w:val="auto"/>
                <w:szCs w:val="24"/>
              </w:rPr>
              <w:t>13 3d</w:t>
            </w:r>
          </w:p>
          <w:p w14:paraId="46C3DC88" w14:textId="56FD4D34" w:rsidR="00056726" w:rsidRPr="00D30911" w:rsidRDefault="00866061" w:rsidP="000752D5">
            <w:pPr>
              <w:ind w:left="0"/>
              <w:jc w:val="center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0a</w:t>
            </w:r>
            <w:r w:rsidR="004F7DDE" w:rsidRPr="00D30911">
              <w:rPr>
                <w:rFonts w:asciiTheme="majorHAnsi" w:hAnsiTheme="majorHAnsi"/>
                <w:color w:val="auto"/>
                <w:szCs w:val="24"/>
              </w:rPr>
              <w:t xml:space="preserve"> </w:t>
            </w:r>
            <w:r w:rsidR="00056726" w:rsidRPr="00D30911">
              <w:rPr>
                <w:rFonts w:asciiTheme="majorHAnsi" w:hAnsiTheme="majorHAnsi"/>
                <w:color w:val="auto"/>
                <w:szCs w:val="24"/>
              </w:rPr>
              <w:t>04</w:t>
            </w:r>
            <w:r w:rsidR="00A74E4F" w:rsidRPr="00D30911">
              <w:rPr>
                <w:rFonts w:asciiTheme="majorHAnsi" w:hAnsiTheme="majorHAnsi"/>
                <w:color w:val="auto"/>
                <w:szCs w:val="24"/>
              </w:rPr>
              <w:t xml:space="preserve"> 28</w:t>
            </w:r>
            <w:r w:rsidR="000752D5" w:rsidRPr="00D30911">
              <w:rPr>
                <w:rFonts w:asciiTheme="majorHAnsi" w:hAnsiTheme="majorHAnsi"/>
                <w:color w:val="auto"/>
                <w:szCs w:val="24"/>
              </w:rPr>
              <w:t xml:space="preserve"> 05</w:t>
            </w:r>
          </w:p>
          <w:p w14:paraId="3437F560" w14:textId="31995307" w:rsidR="00056726" w:rsidRPr="00D30911" w:rsidRDefault="00866061" w:rsidP="000752D5">
            <w:pPr>
              <w:ind w:left="0"/>
              <w:jc w:val="center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02</w:t>
            </w:r>
            <w:r w:rsidR="00050D8D" w:rsidRPr="00D30911">
              <w:rPr>
                <w:rFonts w:asciiTheme="majorHAnsi" w:hAnsiTheme="majorHAnsi"/>
                <w:color w:val="auto"/>
                <w:szCs w:val="24"/>
              </w:rPr>
              <w:t xml:space="preserve"> 0b</w:t>
            </w:r>
            <w:r w:rsidR="00A74E4F" w:rsidRPr="00D30911">
              <w:rPr>
                <w:rFonts w:asciiTheme="majorHAnsi" w:hAnsiTheme="majorHAnsi"/>
                <w:color w:val="auto"/>
                <w:szCs w:val="24"/>
              </w:rPr>
              <w:t xml:space="preserve"> 3f</w:t>
            </w:r>
            <w:r w:rsidR="000752D5" w:rsidRPr="00D30911">
              <w:rPr>
                <w:rFonts w:asciiTheme="majorHAnsi" w:hAnsiTheme="majorHAnsi"/>
                <w:color w:val="auto"/>
                <w:szCs w:val="24"/>
              </w:rPr>
              <w:t xml:space="preserve"> 30</w:t>
            </w:r>
          </w:p>
          <w:p w14:paraId="39DD0FA3" w14:textId="4FA7FCDD" w:rsidR="00866061" w:rsidRPr="00D30911" w:rsidRDefault="00866061" w:rsidP="000752D5">
            <w:pPr>
              <w:ind w:left="0"/>
              <w:jc w:val="center"/>
              <w:rPr>
                <w:rFonts w:asciiTheme="majorHAnsi" w:hAnsiTheme="majorHAnsi"/>
                <w:color w:val="auto"/>
                <w:szCs w:val="24"/>
              </w:rPr>
            </w:pPr>
            <w:r w:rsidRPr="00D30911">
              <w:rPr>
                <w:rFonts w:asciiTheme="majorHAnsi" w:hAnsiTheme="majorHAnsi"/>
                <w:color w:val="auto"/>
                <w:szCs w:val="24"/>
              </w:rPr>
              <w:t>00</w:t>
            </w:r>
            <w:r w:rsidR="004F7DDE" w:rsidRPr="00D30911">
              <w:rPr>
                <w:rFonts w:asciiTheme="majorHAnsi" w:hAnsiTheme="majorHAnsi"/>
                <w:color w:val="auto"/>
                <w:szCs w:val="24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  <w:szCs w:val="24"/>
              </w:rPr>
              <w:t>12</w:t>
            </w:r>
            <w:r w:rsidR="004F7DDE" w:rsidRPr="00D30911">
              <w:rPr>
                <w:rFonts w:asciiTheme="majorHAnsi" w:hAnsiTheme="majorHAnsi"/>
                <w:color w:val="auto"/>
                <w:szCs w:val="24"/>
              </w:rPr>
              <w:t xml:space="preserve"> </w:t>
            </w:r>
            <w:r w:rsidR="00A74E4F" w:rsidRPr="00D30911">
              <w:rPr>
                <w:rFonts w:asciiTheme="majorHAnsi" w:hAnsiTheme="majorHAnsi"/>
                <w:color w:val="auto"/>
                <w:szCs w:val="24"/>
              </w:rPr>
              <w:t>3d</w:t>
            </w:r>
            <w:r w:rsidR="004F7DDE" w:rsidRPr="00D30911">
              <w:rPr>
                <w:rFonts w:asciiTheme="majorHAnsi" w:hAnsiTheme="majorHAnsi"/>
                <w:color w:val="auto"/>
                <w:szCs w:val="24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  <w:szCs w:val="24"/>
              </w:rPr>
              <w:t>20</w:t>
            </w:r>
          </w:p>
        </w:tc>
      </w:tr>
    </w:tbl>
    <w:p w14:paraId="3B09859D" w14:textId="77777777" w:rsidR="00F42FC1" w:rsidRPr="00D30911" w:rsidRDefault="00F42FC1" w:rsidP="00F42FC1">
      <w:pPr>
        <w:pStyle w:val="ListParagraph"/>
        <w:ind w:left="389"/>
        <w:rPr>
          <w:rFonts w:asciiTheme="majorHAnsi" w:hAnsiTheme="majorHAnsi"/>
          <w:color w:val="auto"/>
        </w:rPr>
      </w:pPr>
    </w:p>
    <w:p w14:paraId="272CF4ED" w14:textId="67F19C64" w:rsidR="00282EA2" w:rsidRPr="00D30911" w:rsidRDefault="00282EA2" w:rsidP="00A30BAC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Round 1</w:t>
      </w:r>
    </w:p>
    <w:p w14:paraId="32DD09F1" w14:textId="769CCD2F" w:rsidR="00282EA2" w:rsidRPr="00D30911" w:rsidRDefault="00AA7F8A" w:rsidP="00BD6557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Substitute Bytes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53"/>
        <w:gridCol w:w="4828"/>
      </w:tblGrid>
      <w:tr w:rsidR="00D30911" w:rsidRPr="00D30911" w14:paraId="16E800BC" w14:textId="77777777" w:rsidTr="00714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5E4B5A56" w14:textId="4F7A251C" w:rsidR="0071416D" w:rsidRPr="00D30911" w:rsidRDefault="0071416D" w:rsidP="0071416D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0BD574A1" w14:textId="004C481D" w:rsidR="0071416D" w:rsidRPr="00D30911" w:rsidRDefault="0071416D" w:rsidP="0071416D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78E3B325" w14:textId="77777777" w:rsidTr="0071416D">
        <w:tc>
          <w:tcPr>
            <w:tcW w:w="5395" w:type="dxa"/>
          </w:tcPr>
          <w:p w14:paraId="69F7DB77" w14:textId="77777777" w:rsidR="00162709" w:rsidRPr="00162709" w:rsidRDefault="00162709" w:rsidP="00162709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162709">
              <w:rPr>
                <w:rFonts w:asciiTheme="majorHAnsi" w:hAnsiTheme="majorHAnsi"/>
                <w:color w:val="auto"/>
              </w:rPr>
              <w:t>04 00 13 3d</w:t>
            </w:r>
          </w:p>
          <w:p w14:paraId="64AB4F60" w14:textId="77777777" w:rsidR="00162709" w:rsidRPr="00162709" w:rsidRDefault="00162709" w:rsidP="00162709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162709">
              <w:rPr>
                <w:rFonts w:asciiTheme="majorHAnsi" w:hAnsiTheme="majorHAnsi"/>
                <w:color w:val="auto"/>
              </w:rPr>
              <w:t>0a 04 28 05</w:t>
            </w:r>
          </w:p>
          <w:p w14:paraId="1B110C57" w14:textId="77777777" w:rsidR="00162709" w:rsidRPr="00162709" w:rsidRDefault="00162709" w:rsidP="00162709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162709">
              <w:rPr>
                <w:rFonts w:asciiTheme="majorHAnsi" w:hAnsiTheme="majorHAnsi"/>
                <w:color w:val="auto"/>
              </w:rPr>
              <w:t>02 0b 3f 30</w:t>
            </w:r>
          </w:p>
          <w:p w14:paraId="5D70E145" w14:textId="78131FBF" w:rsidR="0071416D" w:rsidRPr="00D30911" w:rsidRDefault="00162709" w:rsidP="00162709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162709">
              <w:rPr>
                <w:rFonts w:asciiTheme="majorHAnsi" w:hAnsiTheme="majorHAnsi"/>
                <w:color w:val="auto"/>
              </w:rPr>
              <w:t>00 12 3d 20</w:t>
            </w:r>
          </w:p>
        </w:tc>
        <w:tc>
          <w:tcPr>
            <w:tcW w:w="5395" w:type="dxa"/>
          </w:tcPr>
          <w:p w14:paraId="4E7EFE04" w14:textId="603D2EBA" w:rsidR="0071416D" w:rsidRPr="00D30911" w:rsidRDefault="006D2AC0" w:rsidP="0071416D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f2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77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63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63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f2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2b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c9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7d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34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75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27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6b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04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f1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b7</w:t>
            </w:r>
          </w:p>
        </w:tc>
      </w:tr>
    </w:tbl>
    <w:p w14:paraId="680457A1" w14:textId="77777777" w:rsidR="0071416D" w:rsidRPr="00D30911" w:rsidRDefault="0071416D" w:rsidP="0071416D">
      <w:pPr>
        <w:pStyle w:val="ListParagraph"/>
        <w:ind w:left="1109"/>
        <w:rPr>
          <w:rFonts w:asciiTheme="majorHAnsi" w:hAnsiTheme="majorHAnsi"/>
          <w:color w:val="auto"/>
        </w:rPr>
      </w:pPr>
    </w:p>
    <w:p w14:paraId="0F4FAA20" w14:textId="31B465C9" w:rsidR="00AA7F8A" w:rsidRPr="00D30911" w:rsidRDefault="00AA7F8A" w:rsidP="00BD6557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Shift Rows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55BBDC9D" w14:textId="77777777" w:rsidTr="006D2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64EAE60A" w14:textId="04511FB5" w:rsidR="006D2AC0" w:rsidRPr="00D30911" w:rsidRDefault="006D2AC0" w:rsidP="006D2AC0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2287FB2E" w14:textId="04C61DB0" w:rsidR="006D2AC0" w:rsidRPr="00D30911" w:rsidRDefault="006D2AC0" w:rsidP="006D2AC0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52473987" w14:textId="77777777" w:rsidTr="006D2AC0">
        <w:tc>
          <w:tcPr>
            <w:tcW w:w="5395" w:type="dxa"/>
          </w:tcPr>
          <w:p w14:paraId="230B6920" w14:textId="60DE172F" w:rsidR="006D2AC0" w:rsidRPr="00D30911" w:rsidRDefault="006D2AC0" w:rsidP="006D2AC0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f2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77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63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63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f2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2b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c9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7d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34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75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27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6b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04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f1</w:t>
            </w:r>
            <w:r w:rsidR="00560499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b7</w:t>
            </w:r>
          </w:p>
        </w:tc>
        <w:tc>
          <w:tcPr>
            <w:tcW w:w="5395" w:type="dxa"/>
          </w:tcPr>
          <w:p w14:paraId="07CCAE4B" w14:textId="2436D7C7" w:rsidR="006D2AC0" w:rsidRPr="00D30911" w:rsidRDefault="00560499" w:rsidP="006D2AC0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</w:t>
            </w:r>
            <w:r w:rsidR="00300E75" w:rsidRPr="00D30911">
              <w:rPr>
                <w:rFonts w:asciiTheme="majorHAnsi" w:hAnsiTheme="majorHAnsi"/>
                <w:color w:val="auto"/>
              </w:rPr>
              <w:t>2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="00300E75" w:rsidRPr="00D30911">
              <w:rPr>
                <w:rFonts w:asciiTheme="majorHAnsi" w:hAnsiTheme="majorHAnsi"/>
                <w:color w:val="auto"/>
              </w:rPr>
              <w:t>f2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75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b7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63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34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f1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63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7d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04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77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c9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6b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67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2b</w:t>
            </w:r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r w:rsidR="00300E75" w:rsidRPr="00D30911">
              <w:rPr>
                <w:rFonts w:asciiTheme="majorHAnsi" w:hAnsiTheme="majorHAnsi"/>
                <w:color w:val="auto"/>
              </w:rPr>
              <w:t>27</w:t>
            </w:r>
          </w:p>
        </w:tc>
      </w:tr>
    </w:tbl>
    <w:p w14:paraId="274CD93E" w14:textId="77777777" w:rsidR="006D2AC0" w:rsidRPr="00D30911" w:rsidRDefault="006D2AC0" w:rsidP="006D2AC0">
      <w:pPr>
        <w:pStyle w:val="ListParagraph"/>
        <w:ind w:left="1109"/>
        <w:rPr>
          <w:rFonts w:asciiTheme="majorHAnsi" w:hAnsiTheme="majorHAnsi"/>
          <w:color w:val="auto"/>
        </w:rPr>
      </w:pPr>
    </w:p>
    <w:p w14:paraId="35BD120E" w14:textId="7BE5C627" w:rsidR="00AA7F8A" w:rsidRPr="00D30911" w:rsidRDefault="00AA7F8A" w:rsidP="00BD6557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Mix Columns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4"/>
        <w:gridCol w:w="3260"/>
        <w:gridCol w:w="3227"/>
      </w:tblGrid>
      <w:tr w:rsidR="00D30911" w:rsidRPr="00D30911" w14:paraId="2DF24804" w14:textId="77777777" w:rsidTr="00300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7A0D8ED3" w14:textId="29A87152" w:rsidR="00300E75" w:rsidRPr="00D30911" w:rsidRDefault="00300E75" w:rsidP="00300E75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752D2C76" w14:textId="4BADA197" w:rsidR="00300E75" w:rsidRPr="00D30911" w:rsidRDefault="00300E75" w:rsidP="00300E75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Constant Matrix</w:t>
            </w:r>
          </w:p>
        </w:tc>
        <w:tc>
          <w:tcPr>
            <w:tcW w:w="3597" w:type="dxa"/>
          </w:tcPr>
          <w:p w14:paraId="610F95CA" w14:textId="550F8366" w:rsidR="00300E75" w:rsidRPr="00D30911" w:rsidRDefault="00300E75" w:rsidP="00300E75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47E92A9C" w14:textId="77777777" w:rsidTr="00300E75">
        <w:tc>
          <w:tcPr>
            <w:tcW w:w="3596" w:type="dxa"/>
          </w:tcPr>
          <w:p w14:paraId="42C18EEE" w14:textId="0841CD39" w:rsidR="00300E75" w:rsidRPr="00D30911" w:rsidRDefault="00560499" w:rsidP="00300E75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F2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f2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75 b7 63 34 f1 63 7d 04 77 c9 6b 67 2b 27</w:t>
            </w:r>
          </w:p>
        </w:tc>
        <w:tc>
          <w:tcPr>
            <w:tcW w:w="3597" w:type="dxa"/>
          </w:tcPr>
          <w:p w14:paraId="5D958F5D" w14:textId="77777777" w:rsidR="002F7A6A" w:rsidRPr="00D30911" w:rsidRDefault="002F7A6A" w:rsidP="002F7A6A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02 03 01 01</w:t>
            </w:r>
          </w:p>
          <w:p w14:paraId="4DA9C3AB" w14:textId="77777777" w:rsidR="002F7A6A" w:rsidRPr="00D30911" w:rsidRDefault="002F7A6A" w:rsidP="002F7A6A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01 02 03 01</w:t>
            </w:r>
          </w:p>
          <w:p w14:paraId="04C44BA5" w14:textId="77777777" w:rsidR="002F7A6A" w:rsidRPr="00D30911" w:rsidRDefault="002F7A6A" w:rsidP="002F7A6A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01 01 02 03</w:t>
            </w:r>
          </w:p>
          <w:p w14:paraId="16951342" w14:textId="7996A838" w:rsidR="00300E75" w:rsidRPr="00D30911" w:rsidRDefault="002F7A6A" w:rsidP="002F7A6A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03 01 01 02</w:t>
            </w:r>
          </w:p>
        </w:tc>
        <w:tc>
          <w:tcPr>
            <w:tcW w:w="3597" w:type="dxa"/>
          </w:tcPr>
          <w:p w14:paraId="701099CC" w14:textId="4AAD4A71" w:rsidR="00300E75" w:rsidRPr="00D30911" w:rsidRDefault="00047284" w:rsidP="00300E75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30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25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28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ff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08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60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0b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a6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48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25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d7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7d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ff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33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bf</w:t>
            </w:r>
          </w:p>
        </w:tc>
      </w:tr>
    </w:tbl>
    <w:p w14:paraId="3DC69B8F" w14:textId="77777777" w:rsidR="00300E75" w:rsidRPr="00D30911" w:rsidRDefault="00300E75" w:rsidP="00300E75">
      <w:pPr>
        <w:pStyle w:val="ListParagraph"/>
        <w:ind w:left="1109"/>
        <w:rPr>
          <w:rFonts w:asciiTheme="majorHAnsi" w:hAnsiTheme="majorHAnsi"/>
          <w:color w:val="auto"/>
        </w:rPr>
      </w:pPr>
    </w:p>
    <w:p w14:paraId="075477FB" w14:textId="33961073" w:rsidR="00AA7F8A" w:rsidRPr="00D30911" w:rsidRDefault="00AA7F8A" w:rsidP="00BD6557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Add Round Key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227"/>
        <w:gridCol w:w="3227"/>
        <w:gridCol w:w="3227"/>
      </w:tblGrid>
      <w:tr w:rsidR="00D30911" w:rsidRPr="00D30911" w14:paraId="4C0D8E9B" w14:textId="15F7434D" w:rsidTr="00CC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4FF9323D" w14:textId="2B8D7406" w:rsidR="00CC389A" w:rsidRPr="00D30911" w:rsidRDefault="00CC389A" w:rsidP="00CC389A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227" w:type="dxa"/>
          </w:tcPr>
          <w:p w14:paraId="260940F4" w14:textId="57981EBC" w:rsidR="00CC389A" w:rsidRPr="00D30911" w:rsidRDefault="00CC389A" w:rsidP="00CC389A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(K1)</w:t>
            </w:r>
          </w:p>
        </w:tc>
        <w:tc>
          <w:tcPr>
            <w:tcW w:w="3227" w:type="dxa"/>
          </w:tcPr>
          <w:p w14:paraId="49DD992B" w14:textId="09E4CD45" w:rsidR="00CC389A" w:rsidRPr="00D30911" w:rsidRDefault="00CC389A" w:rsidP="00CC389A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7C1E1C92" w14:textId="5549E94D" w:rsidTr="00CC389A">
        <w:tc>
          <w:tcPr>
            <w:tcW w:w="3227" w:type="dxa"/>
          </w:tcPr>
          <w:p w14:paraId="3F24B277" w14:textId="71E9020B" w:rsidR="00CC389A" w:rsidRPr="00D30911" w:rsidRDefault="00047284" w:rsidP="00CD3F21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30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25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28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ff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08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60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0b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a6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48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25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d7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7d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ff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33</w:t>
            </w:r>
            <w:r w:rsidR="00241DD8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bf</w:t>
            </w:r>
          </w:p>
        </w:tc>
        <w:tc>
          <w:tcPr>
            <w:tcW w:w="3227" w:type="dxa"/>
          </w:tcPr>
          <w:p w14:paraId="7EA7830C" w14:textId="77777777" w:rsidR="00FF31A6" w:rsidRPr="00D30911" w:rsidRDefault="00FF31A6" w:rsidP="00FF31A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d1 9c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86</w:t>
            </w:r>
          </w:p>
          <w:p w14:paraId="7B5B4EE1" w14:textId="77777777" w:rsidR="00FF31A6" w:rsidRPr="00D30911" w:rsidRDefault="00FF31A6" w:rsidP="00FF31A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1c 59 38 4d</w:t>
            </w:r>
          </w:p>
          <w:p w14:paraId="78EE00C0" w14:textId="77777777" w:rsidR="00FF31A6" w:rsidRPr="00D30911" w:rsidRDefault="00FF31A6" w:rsidP="00FF31A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a1 e8 84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</w:p>
          <w:p w14:paraId="7DDF571E" w14:textId="5D9FBF0F" w:rsidR="00CC389A" w:rsidRPr="00D30911" w:rsidRDefault="00FF31A6" w:rsidP="00FF31A6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lastRenderedPageBreak/>
              <w:t>a2 f1 98 f9</w:t>
            </w:r>
          </w:p>
        </w:tc>
        <w:tc>
          <w:tcPr>
            <w:tcW w:w="3227" w:type="dxa"/>
          </w:tcPr>
          <w:p w14:paraId="0F881148" w14:textId="709134C6" w:rsidR="00CC389A" w:rsidRPr="00D30911" w:rsidRDefault="007C7A73" w:rsidP="00CD3F21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lastRenderedPageBreak/>
              <w:t>e1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89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5d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94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e3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57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83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1d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53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e5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f5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b2</w:t>
            </w:r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df</w:t>
            </w:r>
            <w:proofErr w:type="spellEnd"/>
            <w:r w:rsidR="00FC1E4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46</w:t>
            </w:r>
          </w:p>
        </w:tc>
      </w:tr>
    </w:tbl>
    <w:p w14:paraId="3426AB45" w14:textId="77777777" w:rsidR="00CC389A" w:rsidRPr="00D30911" w:rsidRDefault="00CC389A" w:rsidP="00CC389A">
      <w:pPr>
        <w:pStyle w:val="ListParagraph"/>
        <w:ind w:left="1109"/>
        <w:rPr>
          <w:rFonts w:asciiTheme="majorHAnsi" w:hAnsiTheme="majorHAnsi"/>
          <w:color w:val="auto"/>
        </w:rPr>
      </w:pPr>
    </w:p>
    <w:p w14:paraId="45DE56D0" w14:textId="235EA2AC" w:rsidR="00282EA2" w:rsidRPr="00D30911" w:rsidRDefault="00282EA2" w:rsidP="00A30BAC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Round 2</w:t>
      </w:r>
    </w:p>
    <w:p w14:paraId="7DF379AB" w14:textId="44C5287E" w:rsidR="00AA7F8A" w:rsidRPr="00D30911" w:rsidRDefault="00AA7F8A" w:rsidP="00BD6557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Substitute Bytes</w:t>
      </w:r>
      <w:r w:rsidR="00ED2E89" w:rsidRPr="00D30911">
        <w:rPr>
          <w:rFonts w:asciiTheme="majorHAnsi" w:hAnsiTheme="majorHAnsi"/>
          <w:b/>
          <w:bCs/>
          <w:color w:val="auto"/>
        </w:rPr>
        <w:t xml:space="preserve">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7F570D1F" w14:textId="77777777" w:rsidTr="00C24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4BCD2BB6" w14:textId="298C8719" w:rsidR="00C24B8C" w:rsidRPr="00D30911" w:rsidRDefault="00C24B8C" w:rsidP="00C24B8C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1912BFDC" w14:textId="31372D26" w:rsidR="00C24B8C" w:rsidRPr="00D30911" w:rsidRDefault="00C24B8C" w:rsidP="00C24B8C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4423C004" w14:textId="77777777" w:rsidTr="00C24B8C">
        <w:tc>
          <w:tcPr>
            <w:tcW w:w="5395" w:type="dxa"/>
          </w:tcPr>
          <w:p w14:paraId="499F52ED" w14:textId="5EDABB9D" w:rsidR="00C24B8C" w:rsidRPr="00D30911" w:rsidRDefault="00C24B8C" w:rsidP="00C24B8C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e1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89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5d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94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e3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83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1d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53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e5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f5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df</w:t>
            </w:r>
            <w:proofErr w:type="spellEnd"/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46</w:t>
            </w:r>
          </w:p>
        </w:tc>
        <w:tc>
          <w:tcPr>
            <w:tcW w:w="5395" w:type="dxa"/>
          </w:tcPr>
          <w:p w14:paraId="003D20E6" w14:textId="57E35215" w:rsidR="00C24B8C" w:rsidRPr="00D30911" w:rsidRDefault="00601CAC" w:rsidP="00C24B8C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f8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4c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11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5b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a4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ed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d9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e6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9e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5a</w:t>
            </w:r>
          </w:p>
        </w:tc>
      </w:tr>
    </w:tbl>
    <w:p w14:paraId="7FDD6236" w14:textId="77777777" w:rsidR="00C24B8C" w:rsidRPr="00D30911" w:rsidRDefault="00C24B8C" w:rsidP="00C24B8C">
      <w:pPr>
        <w:pStyle w:val="ListParagraph"/>
        <w:ind w:left="1109"/>
        <w:rPr>
          <w:rFonts w:asciiTheme="majorHAnsi" w:hAnsiTheme="majorHAnsi"/>
          <w:color w:val="auto"/>
        </w:rPr>
      </w:pPr>
    </w:p>
    <w:p w14:paraId="008F8884" w14:textId="62B34DFF" w:rsidR="00AA7F8A" w:rsidRPr="00D30911" w:rsidRDefault="00AA7F8A" w:rsidP="00BD6557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Shift Rows</w:t>
      </w:r>
      <w:r w:rsidR="00F45901" w:rsidRPr="00D30911">
        <w:rPr>
          <w:rFonts w:asciiTheme="majorHAnsi" w:hAnsiTheme="majorHAnsi"/>
          <w:b/>
          <w:bCs/>
          <w:color w:val="auto"/>
        </w:rPr>
        <w:t xml:space="preserve">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3BCA4AA2" w14:textId="77777777" w:rsidTr="00601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1266244C" w14:textId="159AA0A8" w:rsidR="00601CAC" w:rsidRPr="00D30911" w:rsidRDefault="00601CAC" w:rsidP="00601CAC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738B22FD" w14:textId="37F55F9E" w:rsidR="00601CAC" w:rsidRPr="00D30911" w:rsidRDefault="00601CAC" w:rsidP="00601CAC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01BA4D98" w14:textId="77777777" w:rsidTr="00601CAC">
        <w:tc>
          <w:tcPr>
            <w:tcW w:w="5395" w:type="dxa"/>
          </w:tcPr>
          <w:p w14:paraId="5A9DF31B" w14:textId="36492796" w:rsidR="00601CAC" w:rsidRPr="00D30911" w:rsidRDefault="00601CAC" w:rsidP="00601CAC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f8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4c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11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5b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a4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ed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d9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e6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9e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5a</w:t>
            </w:r>
          </w:p>
        </w:tc>
        <w:tc>
          <w:tcPr>
            <w:tcW w:w="5395" w:type="dxa"/>
          </w:tcPr>
          <w:p w14:paraId="78842CDF" w14:textId="5A5C0057" w:rsidR="00601CAC" w:rsidRPr="00D30911" w:rsidRDefault="006E109D" w:rsidP="00601CAC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f8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ed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5a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a4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9e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4c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5b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e6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11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d9</w:t>
            </w:r>
          </w:p>
        </w:tc>
      </w:tr>
    </w:tbl>
    <w:p w14:paraId="4894A08F" w14:textId="77777777" w:rsidR="00601CAC" w:rsidRPr="00D30911" w:rsidRDefault="00601CAC" w:rsidP="00601CAC">
      <w:pPr>
        <w:pStyle w:val="ListParagraph"/>
        <w:ind w:left="1109"/>
        <w:rPr>
          <w:rFonts w:asciiTheme="majorHAnsi" w:hAnsiTheme="majorHAnsi"/>
          <w:color w:val="auto"/>
        </w:rPr>
      </w:pPr>
    </w:p>
    <w:p w14:paraId="4747F15B" w14:textId="47A1919B" w:rsidR="002E3A57" w:rsidRPr="00D30911" w:rsidRDefault="00AA7F8A" w:rsidP="00FD6326">
      <w:pPr>
        <w:pStyle w:val="ListParagraph"/>
        <w:numPr>
          <w:ilvl w:val="1"/>
          <w:numId w:val="7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Add Round Key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6"/>
        <w:gridCol w:w="3256"/>
        <w:gridCol w:w="3229"/>
      </w:tblGrid>
      <w:tr w:rsidR="00D30911" w:rsidRPr="00D30911" w14:paraId="00F71E27" w14:textId="77777777" w:rsidTr="006E1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01B7826D" w14:textId="0D4AB28C" w:rsidR="00F45901" w:rsidRPr="00D30911" w:rsidRDefault="00F45901" w:rsidP="00F45901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 xml:space="preserve">Input </w:t>
            </w:r>
          </w:p>
        </w:tc>
        <w:tc>
          <w:tcPr>
            <w:tcW w:w="3597" w:type="dxa"/>
          </w:tcPr>
          <w:p w14:paraId="781335CF" w14:textId="1DBBFF8C" w:rsidR="00F45901" w:rsidRPr="00D30911" w:rsidRDefault="00CD3F21" w:rsidP="00F45901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(K2)</w:t>
            </w:r>
          </w:p>
        </w:tc>
        <w:tc>
          <w:tcPr>
            <w:tcW w:w="3597" w:type="dxa"/>
          </w:tcPr>
          <w:p w14:paraId="14043878" w14:textId="4A61F0B6" w:rsidR="00F45901" w:rsidRPr="00D30911" w:rsidRDefault="00F45901" w:rsidP="00F45901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6455AC27" w14:textId="77777777" w:rsidTr="006E109D">
        <w:tc>
          <w:tcPr>
            <w:tcW w:w="3596" w:type="dxa"/>
          </w:tcPr>
          <w:p w14:paraId="234C6761" w14:textId="593F5724" w:rsidR="00F45901" w:rsidRPr="00D30911" w:rsidRDefault="006E109D" w:rsidP="00CD3F21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f8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ed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5a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a4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9e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4c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5b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e6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11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d9</w:t>
            </w:r>
          </w:p>
        </w:tc>
        <w:tc>
          <w:tcPr>
            <w:tcW w:w="3597" w:type="dxa"/>
          </w:tcPr>
          <w:p w14:paraId="7E2FA271" w14:textId="77777777" w:rsidR="004C3256" w:rsidRPr="00D30911" w:rsidRDefault="004C3256" w:rsidP="004C325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30 ac 67 e1</w:t>
            </w:r>
          </w:p>
          <w:p w14:paraId="0477C24A" w14:textId="77777777" w:rsidR="004C3256" w:rsidRPr="00D30911" w:rsidRDefault="004C3256" w:rsidP="004C325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ab/>
              <w:t xml:space="preserve">d2 8b b3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fe</w:t>
            </w:r>
            <w:proofErr w:type="spellEnd"/>
          </w:p>
          <w:p w14:paraId="01654077" w14:textId="77777777" w:rsidR="004C3256" w:rsidRPr="00D30911" w:rsidRDefault="004C3256" w:rsidP="004C325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ab/>
              <w:t>38 d0 54 b8</w:t>
            </w:r>
          </w:p>
          <w:p w14:paraId="4526CA55" w14:textId="2466D5D2" w:rsidR="00F45901" w:rsidRPr="00D30911" w:rsidRDefault="004C3256" w:rsidP="004C3256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ab/>
              <w:t>e6 17 8f 76</w:t>
            </w:r>
          </w:p>
        </w:tc>
        <w:tc>
          <w:tcPr>
            <w:tcW w:w="3597" w:type="dxa"/>
          </w:tcPr>
          <w:p w14:paraId="7C2CF8E7" w14:textId="7E174375" w:rsidR="00F45901" w:rsidRPr="00D30911" w:rsidRDefault="006E109D" w:rsidP="006E109D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c8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c0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d5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bc</w:t>
            </w:r>
            <w:proofErr w:type="spellEnd"/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8e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2f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4e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5b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8b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84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f3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d4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07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a9</w:t>
            </w:r>
            <w:r w:rsidR="002C4A5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af</w:t>
            </w:r>
            <w:proofErr w:type="spellEnd"/>
          </w:p>
        </w:tc>
      </w:tr>
    </w:tbl>
    <w:p w14:paraId="6BAAEDA1" w14:textId="77777777" w:rsidR="00F45901" w:rsidRPr="00D30911" w:rsidRDefault="00F45901" w:rsidP="00F45901">
      <w:pPr>
        <w:pStyle w:val="ListParagraph"/>
        <w:ind w:left="1109"/>
        <w:rPr>
          <w:rFonts w:asciiTheme="majorHAnsi" w:hAnsiTheme="majorHAnsi"/>
          <w:color w:val="auto"/>
        </w:rPr>
      </w:pPr>
    </w:p>
    <w:p w14:paraId="6D3817D0" w14:textId="42CCD6D3" w:rsidR="00D508A0" w:rsidRPr="00D30911" w:rsidRDefault="00D508A0" w:rsidP="00405B8B">
      <w:pPr>
        <w:pStyle w:val="Heading2"/>
        <w:jc w:val="center"/>
        <w:rPr>
          <w:color w:val="auto"/>
          <w:sz w:val="36"/>
          <w:szCs w:val="28"/>
        </w:rPr>
      </w:pPr>
      <w:bookmarkStart w:id="10" w:name="_Toc166017504"/>
      <w:r w:rsidRPr="00D30911">
        <w:rPr>
          <w:color w:val="auto"/>
          <w:sz w:val="36"/>
          <w:szCs w:val="28"/>
        </w:rPr>
        <w:t>Block 2</w:t>
      </w:r>
      <w:bookmarkEnd w:id="10"/>
    </w:p>
    <w:p w14:paraId="5031CC4B" w14:textId="0BADA5B4" w:rsidR="001D6D3C" w:rsidRPr="00D30911" w:rsidRDefault="00D508A0" w:rsidP="00D508A0">
      <w:p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 xml:space="preserve">Plain Text </w:t>
      </w:r>
    </w:p>
    <w:p w14:paraId="564CB38D" w14:textId="708F0719" w:rsidR="001D6D3C" w:rsidRPr="00D30911" w:rsidRDefault="001D6D3C" w:rsidP="00D508A0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50 4c 41 54 </w:t>
      </w:r>
    </w:p>
    <w:p w14:paraId="643B05F8" w14:textId="3A1049E9" w:rsidR="001E204D" w:rsidRPr="00D30911" w:rsidRDefault="001E204D" w:rsidP="001E204D">
      <w:p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</w:rPr>
        <w:t xml:space="preserve">49 4f 4b 41 </w:t>
      </w:r>
    </w:p>
    <w:p w14:paraId="42FE9E0A" w14:textId="1DF05061" w:rsidR="001E204D" w:rsidRPr="00D30911" w:rsidRDefault="001E204D" w:rsidP="001E204D">
      <w:p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</w:rPr>
        <w:t xml:space="preserve">54 46 49 4e </w:t>
      </w:r>
    </w:p>
    <w:p w14:paraId="2576B56D" w14:textId="00950936" w:rsidR="001E204D" w:rsidRPr="00D30911" w:rsidRDefault="001E204D" w:rsidP="00D508A0">
      <w:p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</w:rPr>
        <w:t>41 50 53 2e</w:t>
      </w:r>
    </w:p>
    <w:p w14:paraId="787F3419" w14:textId="77777777" w:rsidR="001E204D" w:rsidRPr="00D30911" w:rsidRDefault="001E204D" w:rsidP="00D508A0">
      <w:pPr>
        <w:rPr>
          <w:rFonts w:asciiTheme="majorHAnsi" w:hAnsiTheme="majorHAnsi"/>
          <w:color w:val="auto"/>
          <w:sz w:val="28"/>
          <w:szCs w:val="22"/>
        </w:rPr>
      </w:pPr>
    </w:p>
    <w:p w14:paraId="36387FEC" w14:textId="2438ED1C" w:rsidR="00575049" w:rsidRPr="00D30911" w:rsidRDefault="00575049" w:rsidP="00575049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A</w:t>
      </w:r>
      <w:r w:rsidR="009F1ADB" w:rsidRPr="00D30911">
        <w:rPr>
          <w:rFonts w:asciiTheme="majorHAnsi" w:hAnsiTheme="majorHAnsi"/>
          <w:b/>
          <w:bCs/>
          <w:color w:val="auto"/>
          <w:sz w:val="28"/>
          <w:szCs w:val="22"/>
        </w:rPr>
        <w:t>fter Plain text XOR with IV and</w:t>
      </w: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 xml:space="preserve"> Round Key</w:t>
      </w:r>
    </w:p>
    <w:tbl>
      <w:tblPr>
        <w:tblStyle w:val="TableGrid"/>
        <w:tblW w:w="0" w:type="auto"/>
        <w:tblInd w:w="389" w:type="dxa"/>
        <w:tblLook w:val="04A0" w:firstRow="1" w:lastRow="0" w:firstColumn="1" w:lastColumn="0" w:noHBand="0" w:noVBand="1"/>
      </w:tblPr>
      <w:tblGrid>
        <w:gridCol w:w="3456"/>
        <w:gridCol w:w="3477"/>
        <w:gridCol w:w="3468"/>
      </w:tblGrid>
      <w:tr w:rsidR="00D30911" w:rsidRPr="00D30911" w14:paraId="6C0036F7" w14:textId="77777777" w:rsidTr="00C7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012CCC4F" w14:textId="43248600" w:rsidR="00C72605" w:rsidRPr="00D30911" w:rsidRDefault="00C72605" w:rsidP="00C72605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2EA699AA" w14:textId="46156A03" w:rsidR="00C72605" w:rsidRPr="00D30911" w:rsidRDefault="00C72605" w:rsidP="00C72605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K0</w:t>
            </w:r>
          </w:p>
        </w:tc>
        <w:tc>
          <w:tcPr>
            <w:tcW w:w="3597" w:type="dxa"/>
          </w:tcPr>
          <w:p w14:paraId="4861D39E" w14:textId="2F36411A" w:rsidR="00C72605" w:rsidRPr="00D30911" w:rsidRDefault="00C72605" w:rsidP="00C72605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3FC073E3" w14:textId="77777777" w:rsidTr="00C72605">
        <w:tc>
          <w:tcPr>
            <w:tcW w:w="3596" w:type="dxa"/>
          </w:tcPr>
          <w:p w14:paraId="5F498CBA" w14:textId="72E13B80" w:rsidR="00C72605" w:rsidRPr="00D30911" w:rsidRDefault="006D55A9" w:rsidP="00C72605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lastRenderedPageBreak/>
              <w:t xml:space="preserve">c8 c0 d5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bc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8e 2f 4e 5b 8b 84 f3 d4 07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a9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af</w:t>
            </w:r>
            <w:proofErr w:type="spellEnd"/>
          </w:p>
        </w:tc>
        <w:tc>
          <w:tcPr>
            <w:tcW w:w="3597" w:type="dxa"/>
          </w:tcPr>
          <w:p w14:paraId="28E8910F" w14:textId="77777777" w:rsidR="00F2082B" w:rsidRPr="00D30911" w:rsidRDefault="00F2082B" w:rsidP="00F2082B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4d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4d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57 4d </w:t>
            </w:r>
          </w:p>
          <w:p w14:paraId="7D11BE44" w14:textId="77777777" w:rsidR="00F2082B" w:rsidRPr="00D30911" w:rsidRDefault="00F2082B" w:rsidP="00F2082B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59 45 61 75 </w:t>
            </w:r>
          </w:p>
          <w:p w14:paraId="2CBD4465" w14:textId="77777777" w:rsidR="00F2082B" w:rsidRPr="00D30911" w:rsidRDefault="00F2082B" w:rsidP="00F2082B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4e 49 6c 68</w:t>
            </w:r>
          </w:p>
          <w:p w14:paraId="73F59CBF" w14:textId="77777777" w:rsidR="00F2082B" w:rsidRPr="00D30911" w:rsidRDefault="00F2082B" w:rsidP="00F2082B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41 53 69 61</w:t>
            </w:r>
          </w:p>
          <w:p w14:paraId="23A8A419" w14:textId="50705844" w:rsidR="00C72605" w:rsidRPr="00D30911" w:rsidRDefault="00C72605" w:rsidP="00C72605">
            <w:pPr>
              <w:ind w:left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597" w:type="dxa"/>
          </w:tcPr>
          <w:p w14:paraId="17AC1579" w14:textId="0420F0D2" w:rsidR="00C72605" w:rsidRPr="00D30911" w:rsidRDefault="00DD5F25" w:rsidP="00C72605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d5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d0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cf</w:t>
            </w:r>
            <w:proofErr w:type="spellEnd"/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bc</w:t>
            </w:r>
            <w:proofErr w:type="spellEnd"/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8f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25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41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58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9d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ae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d6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ee</w:t>
            </w:r>
            <w:proofErr w:type="spellEnd"/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1e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d8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8f</w:t>
            </w:r>
            <w:r w:rsidR="0028628E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e0</w:t>
            </w:r>
          </w:p>
        </w:tc>
      </w:tr>
    </w:tbl>
    <w:p w14:paraId="6BD6F0A1" w14:textId="77777777" w:rsidR="00C72605" w:rsidRPr="00D30911" w:rsidRDefault="00C72605" w:rsidP="00C72605">
      <w:pPr>
        <w:pStyle w:val="ListParagraph"/>
        <w:ind w:left="389"/>
        <w:rPr>
          <w:rFonts w:asciiTheme="majorHAnsi" w:hAnsiTheme="majorHAnsi"/>
          <w:color w:val="auto"/>
        </w:rPr>
      </w:pPr>
    </w:p>
    <w:p w14:paraId="09E9762A" w14:textId="77777777" w:rsidR="00575049" w:rsidRPr="00D30911" w:rsidRDefault="00575049" w:rsidP="00575049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Round 1</w:t>
      </w:r>
    </w:p>
    <w:p w14:paraId="44B8F821" w14:textId="64158045" w:rsidR="005C47BF" w:rsidRPr="00D30911" w:rsidRDefault="005C47BF" w:rsidP="005C47BF">
      <w:pPr>
        <w:pStyle w:val="ListParagraph"/>
        <w:numPr>
          <w:ilvl w:val="1"/>
          <w:numId w:val="11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Substitute Bytes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59D4AC75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0713F2D1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2356F3D3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4411D58F" w14:textId="77777777" w:rsidTr="00D654F7">
        <w:tc>
          <w:tcPr>
            <w:tcW w:w="5395" w:type="dxa"/>
          </w:tcPr>
          <w:p w14:paraId="4EE8F74B" w14:textId="025F24E8" w:rsidR="005C47BF" w:rsidRPr="00D30911" w:rsidRDefault="00F9644E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d5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d0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cf</w:t>
            </w:r>
            <w:proofErr w:type="spellEnd"/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bc</w:t>
            </w:r>
            <w:proofErr w:type="spellEnd"/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8f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25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41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58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9d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ae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d6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ee</w:t>
            </w:r>
            <w:proofErr w:type="spellEnd"/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1e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d8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8f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e0</w:t>
            </w:r>
          </w:p>
        </w:tc>
        <w:tc>
          <w:tcPr>
            <w:tcW w:w="5395" w:type="dxa"/>
          </w:tcPr>
          <w:p w14:paraId="5A63DC93" w14:textId="342EC376" w:rsidR="005C47BF" w:rsidRPr="00D30911" w:rsidRDefault="00FD3056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03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70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8a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65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3f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83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6a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5e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e4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f6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28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72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61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3E717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e1</w:t>
            </w:r>
          </w:p>
        </w:tc>
      </w:tr>
    </w:tbl>
    <w:p w14:paraId="7B3AA6D6" w14:textId="77777777" w:rsidR="005C47BF" w:rsidRPr="00D30911" w:rsidRDefault="005C47BF" w:rsidP="005C47BF">
      <w:pPr>
        <w:pStyle w:val="ListParagraph"/>
        <w:ind w:left="1109"/>
        <w:rPr>
          <w:rFonts w:asciiTheme="majorHAnsi" w:hAnsiTheme="majorHAnsi"/>
          <w:color w:val="auto"/>
        </w:rPr>
      </w:pPr>
    </w:p>
    <w:p w14:paraId="141F626C" w14:textId="2F5376E8" w:rsidR="005C47BF" w:rsidRPr="00D30911" w:rsidRDefault="005C47BF" w:rsidP="005C47BF">
      <w:pPr>
        <w:pStyle w:val="ListParagraph"/>
        <w:numPr>
          <w:ilvl w:val="1"/>
          <w:numId w:val="11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Shift Rows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170B8205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130F7452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52EE3246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2F3ECBFA" w14:textId="77777777" w:rsidTr="00D654F7">
        <w:tc>
          <w:tcPr>
            <w:tcW w:w="5395" w:type="dxa"/>
          </w:tcPr>
          <w:p w14:paraId="2F87C472" w14:textId="7BA4F3D9" w:rsidR="005C47BF" w:rsidRPr="00D30911" w:rsidRDefault="006D55A9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03 70 8a 65 73 3f 83 6a 5e e4 f6 28 72 61 73 e1</w:t>
            </w:r>
          </w:p>
        </w:tc>
        <w:tc>
          <w:tcPr>
            <w:tcW w:w="5395" w:type="dxa"/>
          </w:tcPr>
          <w:p w14:paraId="06881FF6" w14:textId="474B54E3" w:rsidR="005C47BF" w:rsidRPr="00D30911" w:rsidRDefault="00FD3056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03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3f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f6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e1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e4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65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5e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61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8a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6a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72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70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83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28</w:t>
            </w:r>
          </w:p>
        </w:tc>
      </w:tr>
    </w:tbl>
    <w:p w14:paraId="172404B9" w14:textId="77777777" w:rsidR="005C47BF" w:rsidRPr="00D30911" w:rsidRDefault="005C47BF" w:rsidP="005C47BF">
      <w:pPr>
        <w:pStyle w:val="ListParagraph"/>
        <w:ind w:left="1109"/>
        <w:rPr>
          <w:rFonts w:asciiTheme="majorHAnsi" w:hAnsiTheme="majorHAnsi"/>
          <w:color w:val="auto"/>
        </w:rPr>
      </w:pPr>
    </w:p>
    <w:p w14:paraId="5BD5EAF2" w14:textId="24CD29EB" w:rsidR="005C47BF" w:rsidRPr="00D30911" w:rsidRDefault="005C47BF" w:rsidP="005C47BF">
      <w:pPr>
        <w:pStyle w:val="ListParagraph"/>
        <w:numPr>
          <w:ilvl w:val="1"/>
          <w:numId w:val="11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Mix Columns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4"/>
        <w:gridCol w:w="3260"/>
        <w:gridCol w:w="3227"/>
      </w:tblGrid>
      <w:tr w:rsidR="00D30911" w:rsidRPr="00D30911" w14:paraId="08CA6820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38A33987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68E2D44B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Constant Matrix</w:t>
            </w:r>
          </w:p>
        </w:tc>
        <w:tc>
          <w:tcPr>
            <w:tcW w:w="3597" w:type="dxa"/>
          </w:tcPr>
          <w:p w14:paraId="60F742CC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7CAEB4DB" w14:textId="77777777" w:rsidTr="00D654F7">
        <w:tc>
          <w:tcPr>
            <w:tcW w:w="3596" w:type="dxa"/>
          </w:tcPr>
          <w:p w14:paraId="58094933" w14:textId="50283D4C" w:rsidR="005C47BF" w:rsidRPr="00D30911" w:rsidRDefault="006D55A9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03 3f f6 e1 73 e4 73 65 5e 61 8a 6a 72 70 83 28</w:t>
            </w:r>
          </w:p>
        </w:tc>
        <w:tc>
          <w:tcPr>
            <w:tcW w:w="3597" w:type="dxa"/>
          </w:tcPr>
          <w:p w14:paraId="41787C6F" w14:textId="77777777" w:rsidR="002F7A6A" w:rsidRPr="00D30911" w:rsidRDefault="002F7A6A" w:rsidP="002F7A6A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02 03 01 01</w:t>
            </w:r>
          </w:p>
          <w:p w14:paraId="464A88EA" w14:textId="77777777" w:rsidR="002F7A6A" w:rsidRPr="00D30911" w:rsidRDefault="002F7A6A" w:rsidP="002F7A6A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01 02 03 01</w:t>
            </w:r>
          </w:p>
          <w:p w14:paraId="347343A3" w14:textId="77777777" w:rsidR="002F7A6A" w:rsidRPr="00D30911" w:rsidRDefault="002F7A6A" w:rsidP="002F7A6A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01 01 02 03</w:t>
            </w:r>
          </w:p>
          <w:p w14:paraId="7749FE7E" w14:textId="44F69AC2" w:rsidR="005C47BF" w:rsidRPr="00D30911" w:rsidRDefault="002F7A6A" w:rsidP="002F7A6A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03 01 01 02</w:t>
            </w:r>
          </w:p>
        </w:tc>
        <w:tc>
          <w:tcPr>
            <w:tcW w:w="3597" w:type="dxa"/>
          </w:tcPr>
          <w:p w14:paraId="6CB52739" w14:textId="6EC9D163" w:rsidR="005C47BF" w:rsidRPr="00D30911" w:rsidRDefault="00FD3056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50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9d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f3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15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c7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50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de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c8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ff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8e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dd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df</w:t>
            </w:r>
            <w:proofErr w:type="spellEnd"/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24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35</w:t>
            </w:r>
          </w:p>
        </w:tc>
      </w:tr>
    </w:tbl>
    <w:p w14:paraId="555D3F33" w14:textId="77777777" w:rsidR="005C47BF" w:rsidRPr="00D30911" w:rsidRDefault="005C47BF" w:rsidP="005C47BF">
      <w:pPr>
        <w:pStyle w:val="ListParagraph"/>
        <w:ind w:left="1109"/>
        <w:rPr>
          <w:rFonts w:asciiTheme="majorHAnsi" w:hAnsiTheme="majorHAnsi"/>
          <w:color w:val="auto"/>
        </w:rPr>
      </w:pPr>
    </w:p>
    <w:p w14:paraId="754E7B4A" w14:textId="77777777" w:rsidR="005C47BF" w:rsidRPr="00D30911" w:rsidRDefault="005C47BF" w:rsidP="005C47BF">
      <w:pPr>
        <w:pStyle w:val="ListParagraph"/>
        <w:numPr>
          <w:ilvl w:val="1"/>
          <w:numId w:val="11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Add Round Key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227"/>
        <w:gridCol w:w="3227"/>
        <w:gridCol w:w="3227"/>
      </w:tblGrid>
      <w:tr w:rsidR="00D30911" w:rsidRPr="00D30911" w14:paraId="0EA1B41E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5EDCB812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227" w:type="dxa"/>
          </w:tcPr>
          <w:p w14:paraId="548E83D9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(K1)</w:t>
            </w:r>
          </w:p>
        </w:tc>
        <w:tc>
          <w:tcPr>
            <w:tcW w:w="3227" w:type="dxa"/>
          </w:tcPr>
          <w:p w14:paraId="7A64F897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030636CC" w14:textId="77777777" w:rsidTr="00D654F7">
        <w:tc>
          <w:tcPr>
            <w:tcW w:w="3227" w:type="dxa"/>
          </w:tcPr>
          <w:p w14:paraId="6C878EBB" w14:textId="1AECCEC9" w:rsidR="005C47BF" w:rsidRPr="00D30911" w:rsidRDefault="006D55A9" w:rsidP="00D654F7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50 9d f3 15 c7 50 de c8 ff 73 8e dd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df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24 67 35</w:t>
            </w:r>
          </w:p>
        </w:tc>
        <w:tc>
          <w:tcPr>
            <w:tcW w:w="3227" w:type="dxa"/>
          </w:tcPr>
          <w:p w14:paraId="7573AAEF" w14:textId="77777777" w:rsidR="00FF31A6" w:rsidRPr="00D30911" w:rsidRDefault="00FF31A6" w:rsidP="00FF31A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d1 9c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86</w:t>
            </w:r>
          </w:p>
          <w:p w14:paraId="717196B2" w14:textId="77777777" w:rsidR="00FF31A6" w:rsidRPr="00D30911" w:rsidRDefault="00FF31A6" w:rsidP="00FF31A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1c 59 38 4d</w:t>
            </w:r>
          </w:p>
          <w:p w14:paraId="2DAF1EE1" w14:textId="77777777" w:rsidR="00FF31A6" w:rsidRPr="00D30911" w:rsidRDefault="00FF31A6" w:rsidP="00FF31A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a1 e8 84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</w:p>
          <w:p w14:paraId="277B7FBD" w14:textId="32406D17" w:rsidR="005C47BF" w:rsidRPr="00D30911" w:rsidRDefault="00FF31A6" w:rsidP="00FF31A6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a2 f1 98 f9</w:t>
            </w:r>
          </w:p>
        </w:tc>
        <w:tc>
          <w:tcPr>
            <w:tcW w:w="3227" w:type="dxa"/>
          </w:tcPr>
          <w:p w14:paraId="47E04D67" w14:textId="08537F1C" w:rsidR="005C47BF" w:rsidRPr="00D30911" w:rsidRDefault="003A1BA1" w:rsidP="003A1BA1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81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81</w:t>
            </w:r>
            <w:r w:rsidR="005F6AE6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52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b7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5b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09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36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34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4b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0a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45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59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69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8b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cc</w:t>
            </w:r>
          </w:p>
        </w:tc>
      </w:tr>
    </w:tbl>
    <w:p w14:paraId="1B6EF8C4" w14:textId="77777777" w:rsidR="00522F29" w:rsidRPr="00D30911" w:rsidRDefault="00522F29" w:rsidP="00522F29">
      <w:pPr>
        <w:pStyle w:val="ListParagraph"/>
        <w:ind w:left="1109"/>
        <w:rPr>
          <w:rFonts w:asciiTheme="majorHAnsi" w:hAnsiTheme="majorHAnsi"/>
          <w:color w:val="auto"/>
        </w:rPr>
      </w:pPr>
    </w:p>
    <w:p w14:paraId="00DCFF0E" w14:textId="77777777" w:rsidR="00575049" w:rsidRPr="00D30911" w:rsidRDefault="00575049" w:rsidP="00575049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lastRenderedPageBreak/>
        <w:t>Round 2</w:t>
      </w:r>
    </w:p>
    <w:p w14:paraId="2E9B3004" w14:textId="01B8A80A" w:rsidR="005C47BF" w:rsidRPr="00D30911" w:rsidRDefault="009F1ADB" w:rsidP="005C47BF">
      <w:pPr>
        <w:pStyle w:val="ListParagraph"/>
        <w:numPr>
          <w:ilvl w:val="1"/>
          <w:numId w:val="11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S</w:t>
      </w:r>
      <w:r w:rsidR="005C47BF" w:rsidRPr="00D30911">
        <w:rPr>
          <w:rFonts w:asciiTheme="majorHAnsi" w:hAnsiTheme="majorHAnsi"/>
          <w:b/>
          <w:bCs/>
          <w:color w:val="auto"/>
        </w:rPr>
        <w:t xml:space="preserve">ubstitute Bytes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0116DAD2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128DD79B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66951A17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274BBB80" w14:textId="77777777" w:rsidTr="00D654F7">
        <w:tc>
          <w:tcPr>
            <w:tcW w:w="5395" w:type="dxa"/>
          </w:tcPr>
          <w:p w14:paraId="64D5646E" w14:textId="58E50D2F" w:rsidR="005C47BF" w:rsidRPr="00D30911" w:rsidRDefault="009D1760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81 81 52 b7 5b 09 36 39 34 4b 0a 45 59 69 8b cc</w:t>
            </w:r>
          </w:p>
        </w:tc>
        <w:tc>
          <w:tcPr>
            <w:tcW w:w="5395" w:type="dxa"/>
          </w:tcPr>
          <w:p w14:paraId="697ACE5D" w14:textId="6F3386DC" w:rsidR="005C47BF" w:rsidRPr="00D30911" w:rsidRDefault="009C4409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0c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0c</w:t>
            </w:r>
            <w:proofErr w:type="spellEnd"/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00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a9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01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05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18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b3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6e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f9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3d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4b</w:t>
            </w:r>
          </w:p>
        </w:tc>
      </w:tr>
    </w:tbl>
    <w:p w14:paraId="1F64DEB1" w14:textId="77777777" w:rsidR="005C47BF" w:rsidRPr="00D30911" w:rsidRDefault="005C47BF" w:rsidP="005C47BF">
      <w:pPr>
        <w:pStyle w:val="ListParagraph"/>
        <w:ind w:left="1109"/>
        <w:rPr>
          <w:rFonts w:asciiTheme="majorHAnsi" w:hAnsiTheme="majorHAnsi"/>
          <w:color w:val="auto"/>
        </w:rPr>
      </w:pPr>
    </w:p>
    <w:p w14:paraId="7BBFE0D2" w14:textId="4BE5BEF1" w:rsidR="005C47BF" w:rsidRPr="00D30911" w:rsidRDefault="005C47BF" w:rsidP="005C47BF">
      <w:pPr>
        <w:pStyle w:val="ListParagraph"/>
        <w:numPr>
          <w:ilvl w:val="1"/>
          <w:numId w:val="11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 xml:space="preserve">Shift Rows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1AF17554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0B20E528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0803F598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38E714D8" w14:textId="77777777" w:rsidTr="00D654F7">
        <w:tc>
          <w:tcPr>
            <w:tcW w:w="5395" w:type="dxa"/>
          </w:tcPr>
          <w:p w14:paraId="3C2ED854" w14:textId="1E0E3915" w:rsidR="005C47BF" w:rsidRPr="00D30911" w:rsidRDefault="009D1760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0c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0c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00 a9 39 01 05 12 18 b3 67 6e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f9 3d 4b</w:t>
            </w:r>
          </w:p>
        </w:tc>
        <w:tc>
          <w:tcPr>
            <w:tcW w:w="5395" w:type="dxa"/>
          </w:tcPr>
          <w:p w14:paraId="6C2DECEC" w14:textId="165D1387" w:rsidR="005C47BF" w:rsidRPr="00D30911" w:rsidRDefault="00FF067B" w:rsidP="00D654F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0c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01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4b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b3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3d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a9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18</w:t>
            </w:r>
            <w:r w:rsidR="009D176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f9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00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0c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05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6e</w:t>
            </w:r>
          </w:p>
        </w:tc>
      </w:tr>
    </w:tbl>
    <w:p w14:paraId="141766BB" w14:textId="77777777" w:rsidR="005C47BF" w:rsidRPr="00D30911" w:rsidRDefault="005C47BF" w:rsidP="005C47BF">
      <w:pPr>
        <w:pStyle w:val="ListParagraph"/>
        <w:ind w:left="1109"/>
        <w:rPr>
          <w:rFonts w:asciiTheme="majorHAnsi" w:hAnsiTheme="majorHAnsi"/>
          <w:color w:val="auto"/>
        </w:rPr>
      </w:pPr>
    </w:p>
    <w:p w14:paraId="60CCD99D" w14:textId="77777777" w:rsidR="005C47BF" w:rsidRPr="00D30911" w:rsidRDefault="005C47BF" w:rsidP="005C47BF">
      <w:pPr>
        <w:pStyle w:val="ListParagraph"/>
        <w:numPr>
          <w:ilvl w:val="1"/>
          <w:numId w:val="11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Add Round Key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6"/>
        <w:gridCol w:w="3256"/>
        <w:gridCol w:w="3229"/>
      </w:tblGrid>
      <w:tr w:rsidR="00D30911" w:rsidRPr="00D30911" w14:paraId="500AC916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2DC55964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 xml:space="preserve">Input </w:t>
            </w:r>
          </w:p>
        </w:tc>
        <w:tc>
          <w:tcPr>
            <w:tcW w:w="3597" w:type="dxa"/>
          </w:tcPr>
          <w:p w14:paraId="070326C0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(K2)</w:t>
            </w:r>
          </w:p>
        </w:tc>
        <w:tc>
          <w:tcPr>
            <w:tcW w:w="3597" w:type="dxa"/>
          </w:tcPr>
          <w:p w14:paraId="1EF249ED" w14:textId="77777777" w:rsidR="005C47BF" w:rsidRPr="00D30911" w:rsidRDefault="005C47BF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41C3E655" w14:textId="77777777" w:rsidTr="00D654F7">
        <w:tc>
          <w:tcPr>
            <w:tcW w:w="3596" w:type="dxa"/>
          </w:tcPr>
          <w:p w14:paraId="48D12F7A" w14:textId="01CD234A" w:rsidR="005C47BF" w:rsidRPr="00D30911" w:rsidRDefault="00B538A0" w:rsidP="00D654F7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0c 01 67 4b 39 b3 3d a9 18 f9 00 12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0c 05 6e</w:t>
            </w:r>
          </w:p>
        </w:tc>
        <w:tc>
          <w:tcPr>
            <w:tcW w:w="3597" w:type="dxa"/>
          </w:tcPr>
          <w:p w14:paraId="5FEE5DD7" w14:textId="77777777" w:rsidR="004C3256" w:rsidRPr="00D30911" w:rsidRDefault="004C3256" w:rsidP="004C325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30 ac 67 e1</w:t>
            </w:r>
          </w:p>
          <w:p w14:paraId="5692E0F0" w14:textId="77777777" w:rsidR="004C3256" w:rsidRPr="00D30911" w:rsidRDefault="004C3256" w:rsidP="004C325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ab/>
              <w:t xml:space="preserve">d2 8b b3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fe</w:t>
            </w:r>
            <w:proofErr w:type="spellEnd"/>
          </w:p>
          <w:p w14:paraId="5BCC3D3D" w14:textId="77777777" w:rsidR="004C3256" w:rsidRPr="00D30911" w:rsidRDefault="004C3256" w:rsidP="004C325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ab/>
              <w:t>38 d0 54 b8</w:t>
            </w:r>
          </w:p>
          <w:p w14:paraId="1C173709" w14:textId="45563622" w:rsidR="005C47BF" w:rsidRPr="00D30911" w:rsidRDefault="004C3256" w:rsidP="004C3256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ab/>
              <w:t>e6 17 8f 76</w:t>
            </w:r>
          </w:p>
        </w:tc>
        <w:tc>
          <w:tcPr>
            <w:tcW w:w="3597" w:type="dxa"/>
          </w:tcPr>
          <w:p w14:paraId="41A71455" w14:textId="60352697" w:rsidR="005C47BF" w:rsidRPr="00D30911" w:rsidRDefault="00FF067B" w:rsidP="00FF067B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3c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d3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5f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ad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95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38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ed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be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7f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4a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54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9d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2a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f2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bd</w:t>
            </w:r>
            <w:r w:rsidR="00B538A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18</w:t>
            </w:r>
          </w:p>
        </w:tc>
      </w:tr>
    </w:tbl>
    <w:p w14:paraId="5F15D320" w14:textId="77777777" w:rsidR="006C6253" w:rsidRPr="00D30911" w:rsidRDefault="006C6253" w:rsidP="006C6253">
      <w:pPr>
        <w:pStyle w:val="ListParagraph"/>
        <w:ind w:left="1109"/>
        <w:rPr>
          <w:rFonts w:asciiTheme="majorHAnsi" w:hAnsiTheme="majorHAnsi"/>
          <w:color w:val="auto"/>
        </w:rPr>
      </w:pPr>
    </w:p>
    <w:p w14:paraId="7E61A7C7" w14:textId="1ECACBFC" w:rsidR="00AB5CFF" w:rsidRPr="00D30911" w:rsidRDefault="00AB5CFF" w:rsidP="00AB5CFF">
      <w:pPr>
        <w:jc w:val="center"/>
        <w:outlineLvl w:val="1"/>
        <w:rPr>
          <w:rFonts w:asciiTheme="majorHAnsi" w:hAnsiTheme="majorHAnsi"/>
          <w:b/>
          <w:bCs/>
          <w:color w:val="auto"/>
          <w:sz w:val="32"/>
          <w:szCs w:val="24"/>
        </w:rPr>
      </w:pPr>
      <w:bookmarkStart w:id="11" w:name="_Toc166017505"/>
      <w:r w:rsidRPr="00D30911">
        <w:rPr>
          <w:rFonts w:asciiTheme="majorHAnsi" w:hAnsiTheme="majorHAnsi"/>
          <w:b/>
          <w:bCs/>
          <w:color w:val="auto"/>
          <w:sz w:val="32"/>
          <w:szCs w:val="24"/>
        </w:rPr>
        <w:t>Result</w:t>
      </w:r>
      <w:bookmarkEnd w:id="11"/>
    </w:p>
    <w:p w14:paraId="00BFEF39" w14:textId="77777777" w:rsidR="007F5871" w:rsidRPr="00D30911" w:rsidRDefault="007F5871" w:rsidP="00D508A0">
      <w:pPr>
        <w:rPr>
          <w:rFonts w:asciiTheme="majorHAnsi" w:hAnsiTheme="majorHAns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0911" w:rsidRPr="00D30911" w14:paraId="2A09AA0A" w14:textId="77777777" w:rsidTr="007F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5A88798F" w14:textId="69ECAC73" w:rsidR="007F5871" w:rsidRPr="00D30911" w:rsidRDefault="007F5871" w:rsidP="00D508A0">
            <w:pPr>
              <w:rPr>
                <w:rFonts w:asciiTheme="majorHAnsi" w:hAnsiTheme="majorHAnsi"/>
                <w:bCs/>
                <w:color w:val="auto"/>
              </w:rPr>
            </w:pPr>
            <w:r w:rsidRPr="00D30911">
              <w:rPr>
                <w:rFonts w:asciiTheme="majorHAnsi" w:hAnsiTheme="majorHAnsi"/>
                <w:bCs/>
                <w:color w:val="auto"/>
              </w:rPr>
              <w:t>Block 1</w:t>
            </w:r>
          </w:p>
        </w:tc>
        <w:tc>
          <w:tcPr>
            <w:tcW w:w="5395" w:type="dxa"/>
          </w:tcPr>
          <w:p w14:paraId="40AC38BE" w14:textId="514F2729" w:rsidR="007F5871" w:rsidRPr="00D30911" w:rsidRDefault="007F5871" w:rsidP="00D508A0">
            <w:pPr>
              <w:rPr>
                <w:rFonts w:asciiTheme="majorHAnsi" w:hAnsiTheme="majorHAnsi"/>
                <w:bCs/>
                <w:color w:val="auto"/>
              </w:rPr>
            </w:pPr>
            <w:r w:rsidRPr="00D30911">
              <w:rPr>
                <w:rFonts w:asciiTheme="majorHAnsi" w:hAnsiTheme="majorHAnsi"/>
                <w:bCs/>
                <w:color w:val="auto"/>
              </w:rPr>
              <w:t>Block 2</w:t>
            </w:r>
          </w:p>
        </w:tc>
      </w:tr>
      <w:tr w:rsidR="00D30911" w:rsidRPr="00D30911" w14:paraId="1D1DBA65" w14:textId="77777777" w:rsidTr="007F5871">
        <w:tc>
          <w:tcPr>
            <w:tcW w:w="5395" w:type="dxa"/>
          </w:tcPr>
          <w:p w14:paraId="7B1DEAF1" w14:textId="117150D6" w:rsidR="00116BA5" w:rsidRPr="00D30911" w:rsidRDefault="00116BA5" w:rsidP="00116BA5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ISLAMABADISTHE</w:t>
            </w:r>
            <w:r w:rsidR="005A674A" w:rsidRPr="00D30911">
              <w:rPr>
                <w:rFonts w:asciiTheme="majorHAnsi" w:hAnsiTheme="majorHAnsi"/>
                <w:color w:val="auto"/>
              </w:rPr>
              <w:t>CA</w:t>
            </w:r>
          </w:p>
        </w:tc>
        <w:tc>
          <w:tcPr>
            <w:tcW w:w="5395" w:type="dxa"/>
          </w:tcPr>
          <w:p w14:paraId="45CB2380" w14:textId="5F290D4F" w:rsidR="00116BA5" w:rsidRPr="00D30911" w:rsidRDefault="005A674A" w:rsidP="005A674A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PITALOFPAKISTAN.</w:t>
            </w:r>
          </w:p>
        </w:tc>
      </w:tr>
      <w:tr w:rsidR="00D30911" w:rsidRPr="00D30911" w14:paraId="41B9C7B0" w14:textId="77777777" w:rsidTr="007F5871">
        <w:tc>
          <w:tcPr>
            <w:tcW w:w="5395" w:type="dxa"/>
          </w:tcPr>
          <w:p w14:paraId="4FCD1361" w14:textId="3966174D" w:rsidR="007F5871" w:rsidRPr="00D30911" w:rsidRDefault="000920C7" w:rsidP="009E3801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c8c0d5bc8e2f4e5b8b84f3d407eca9af</w:t>
            </w:r>
          </w:p>
        </w:tc>
        <w:tc>
          <w:tcPr>
            <w:tcW w:w="5395" w:type="dxa"/>
          </w:tcPr>
          <w:p w14:paraId="096D509A" w14:textId="3548ED12" w:rsidR="007F5871" w:rsidRPr="00D30911" w:rsidRDefault="000920C7" w:rsidP="00184ACB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3cd35fad9538edbe7f4a549d2af2bd18</w:t>
            </w:r>
          </w:p>
        </w:tc>
      </w:tr>
      <w:tr w:rsidR="00D30911" w:rsidRPr="00D30911" w14:paraId="015C8BEF" w14:textId="77777777" w:rsidTr="007F5871">
        <w:tc>
          <w:tcPr>
            <w:tcW w:w="5395" w:type="dxa"/>
          </w:tcPr>
          <w:p w14:paraId="5537A346" w14:textId="04852ECF" w:rsidR="00390D0D" w:rsidRPr="00D30911" w:rsidRDefault="006F382D" w:rsidP="009E3801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="Tahoma" w:hAnsi="Tahoma" w:cs="Tahoma"/>
                <w:color w:val="auto"/>
              </w:rPr>
              <w:t>��</w:t>
            </w:r>
            <w:r w:rsidRPr="00D30911">
              <w:rPr>
                <w:rFonts w:ascii="Arial" w:hAnsi="Arial" w:cs="Arial"/>
                <w:color w:val="auto"/>
              </w:rPr>
              <w:t>ռ</w:t>
            </w:r>
            <w:r w:rsidRPr="00D30911">
              <w:rPr>
                <w:rFonts w:ascii="Tahoma" w:hAnsi="Tahoma" w:cs="Tahoma"/>
                <w:color w:val="auto"/>
              </w:rPr>
              <w:t>�</w:t>
            </w:r>
            <w:r w:rsidRPr="00D30911">
              <w:rPr>
                <w:rFonts w:asciiTheme="majorHAnsi" w:hAnsiTheme="majorHAnsi"/>
                <w:color w:val="auto"/>
              </w:rPr>
              <w:t>/</w:t>
            </w:r>
            <w:proofErr w:type="gramStart"/>
            <w:r w:rsidRPr="00D30911">
              <w:rPr>
                <w:rFonts w:asciiTheme="majorHAnsi" w:hAnsiTheme="majorHAnsi"/>
                <w:color w:val="auto"/>
              </w:rPr>
              <w:t>N[</w:t>
            </w:r>
            <w:proofErr w:type="gramEnd"/>
            <w:r w:rsidRPr="00D30911">
              <w:rPr>
                <w:rFonts w:ascii="Tahoma" w:hAnsi="Tahoma" w:cs="Tahoma"/>
                <w:color w:val="auto"/>
              </w:rPr>
              <w:t>����</w:t>
            </w:r>
            <w:r w:rsidRPr="00D30911">
              <w:rPr>
                <w:rFonts w:asciiTheme="majorHAnsi" w:eastAsia="Malgun Gothic" w:hAnsiTheme="majorHAnsi" w:cs="Malgun Gothic"/>
                <w:color w:val="auto"/>
              </w:rPr>
              <w:t>쩯</w:t>
            </w:r>
          </w:p>
        </w:tc>
        <w:tc>
          <w:tcPr>
            <w:tcW w:w="5395" w:type="dxa"/>
          </w:tcPr>
          <w:p w14:paraId="527F86A0" w14:textId="222095A2" w:rsidR="00390D0D" w:rsidRPr="00D30911" w:rsidRDefault="00DB4028" w:rsidP="00390D0D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&lt;</w:t>
            </w:r>
            <w:r w:rsidRPr="00D30911">
              <w:rPr>
                <w:rFonts w:ascii="Tahoma" w:hAnsi="Tahoma" w:cs="Tahoma"/>
                <w:color w:val="auto"/>
              </w:rPr>
              <w:t>�</w:t>
            </w:r>
            <w:r w:rsidRPr="00D30911">
              <w:rPr>
                <w:rFonts w:asciiTheme="majorHAnsi" w:hAnsiTheme="majorHAnsi"/>
                <w:color w:val="auto"/>
              </w:rPr>
              <w:t>_</w:t>
            </w:r>
            <w:r w:rsidRPr="00D30911">
              <w:rPr>
                <w:rFonts w:ascii="Tahoma" w:hAnsi="Tahoma" w:cs="Tahoma"/>
                <w:color w:val="auto"/>
              </w:rPr>
              <w:t>��</w:t>
            </w:r>
            <w:r w:rsidRPr="00D30911">
              <w:rPr>
                <w:rFonts w:asciiTheme="majorHAnsi" w:hAnsiTheme="majorHAnsi"/>
                <w:color w:val="auto"/>
              </w:rPr>
              <w:t>8</w:t>
            </w:r>
            <w:r w:rsidRPr="00D30911">
              <w:rPr>
                <w:rFonts w:ascii="Tahoma" w:hAnsi="Tahoma" w:cs="Tahoma"/>
                <w:color w:val="auto"/>
              </w:rPr>
              <w:t>��</w:t>
            </w:r>
            <w:r w:rsidRPr="00D30911">
              <w:rPr>
                <w:rFonts w:asciiTheme="majorHAnsi" w:hAnsiTheme="majorHAnsi"/>
                <w:color w:val="auto"/>
              </w:rPr>
              <w:t>JT</w:t>
            </w:r>
            <w:r w:rsidRPr="00D30911">
              <w:rPr>
                <w:rFonts w:ascii="Tahoma" w:hAnsi="Tahoma" w:cs="Tahoma"/>
                <w:color w:val="auto"/>
              </w:rPr>
              <w:t>�</w:t>
            </w:r>
            <w:r w:rsidRPr="00D30911">
              <w:rPr>
                <w:rFonts w:asciiTheme="majorHAnsi" w:hAnsiTheme="majorHAnsi"/>
                <w:color w:val="auto"/>
              </w:rPr>
              <w:t>*</w:t>
            </w:r>
            <w:r w:rsidRPr="00D30911">
              <w:rPr>
                <w:rFonts w:ascii="Tahoma" w:hAnsi="Tahoma" w:cs="Tahoma"/>
                <w:color w:val="auto"/>
              </w:rPr>
              <w:t>�</w:t>
            </w:r>
          </w:p>
        </w:tc>
      </w:tr>
    </w:tbl>
    <w:p w14:paraId="7FC47965" w14:textId="77777777" w:rsidR="00C94A9B" w:rsidRPr="00D30911" w:rsidRDefault="00C94A9B" w:rsidP="00D508A0">
      <w:pPr>
        <w:rPr>
          <w:rFonts w:asciiTheme="majorHAnsi" w:hAnsiTheme="majorHAnsi"/>
          <w:color w:val="auto"/>
        </w:rPr>
      </w:pPr>
    </w:p>
    <w:p w14:paraId="482D7BAA" w14:textId="0A8D5476" w:rsidR="00CE1A58" w:rsidRPr="00D30911" w:rsidRDefault="00A715A5" w:rsidP="00E77530">
      <w:pPr>
        <w:pStyle w:val="Heading2"/>
        <w:rPr>
          <w:color w:val="auto"/>
          <w:sz w:val="32"/>
          <w:szCs w:val="22"/>
        </w:rPr>
      </w:pPr>
      <w:bookmarkStart w:id="12" w:name="_Toc166017506"/>
      <w:r w:rsidRPr="00D30911">
        <w:rPr>
          <w:color w:val="auto"/>
          <w:sz w:val="32"/>
          <w:szCs w:val="22"/>
        </w:rPr>
        <w:lastRenderedPageBreak/>
        <w:t>Decryption</w:t>
      </w:r>
      <w:bookmarkEnd w:id="12"/>
    </w:p>
    <w:p w14:paraId="51075568" w14:textId="7E2EC845" w:rsidR="00AA500F" w:rsidRPr="00D30911" w:rsidRDefault="00AA500F" w:rsidP="00AA500F">
      <w:pPr>
        <w:rPr>
          <w:color w:val="auto"/>
        </w:rPr>
      </w:pPr>
      <w:r w:rsidRPr="00D30911">
        <w:rPr>
          <w:color w:val="auto"/>
        </w:rPr>
        <w:drawing>
          <wp:inline distT="0" distB="0" distL="0" distR="0" wp14:anchorId="63C5F560" wp14:editId="7935B9BC">
            <wp:extent cx="2240280" cy="4863766"/>
            <wp:effectExtent l="0" t="0" r="7620" b="0"/>
            <wp:docPr id="164578353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3537" name="Picture 1" descr="A diagram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406" cy="48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4C12" w14:textId="75D3E159" w:rsidR="00DC26A0" w:rsidRPr="00D30911" w:rsidRDefault="00496AAF" w:rsidP="00E77530">
      <w:pPr>
        <w:pStyle w:val="Heading2"/>
        <w:jc w:val="center"/>
        <w:rPr>
          <w:color w:val="auto"/>
          <w:sz w:val="32"/>
          <w:szCs w:val="24"/>
        </w:rPr>
      </w:pPr>
      <w:bookmarkStart w:id="13" w:name="_Toc166017507"/>
      <w:r w:rsidRPr="00D30911">
        <w:rPr>
          <w:color w:val="auto"/>
          <w:sz w:val="32"/>
          <w:szCs w:val="24"/>
        </w:rPr>
        <w:t>Block 1</w:t>
      </w:r>
      <w:bookmarkEnd w:id="13"/>
    </w:p>
    <w:p w14:paraId="7AF2828A" w14:textId="77777777" w:rsidR="00F32C26" w:rsidRPr="00D30911" w:rsidRDefault="00F32C26" w:rsidP="00F32C26">
      <w:p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 xml:space="preserve">Cipher Text = </w:t>
      </w:r>
    </w:p>
    <w:p w14:paraId="4AE96D17" w14:textId="604B915C" w:rsidR="00F32C26" w:rsidRPr="00D30911" w:rsidRDefault="00A8317B" w:rsidP="00F32C26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c8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c0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d5</w:t>
      </w:r>
      <w:r w:rsidR="002C3300" w:rsidRPr="00D30911">
        <w:rPr>
          <w:rFonts w:asciiTheme="majorHAnsi" w:hAnsiTheme="majorHAnsi"/>
          <w:color w:val="auto"/>
        </w:rPr>
        <w:t xml:space="preserve"> </w:t>
      </w:r>
      <w:proofErr w:type="spellStart"/>
      <w:r w:rsidRPr="00D30911">
        <w:rPr>
          <w:rFonts w:asciiTheme="majorHAnsi" w:hAnsiTheme="majorHAnsi"/>
          <w:color w:val="auto"/>
        </w:rPr>
        <w:t>bc</w:t>
      </w:r>
      <w:proofErr w:type="spellEnd"/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8e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2f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4e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5b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8b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84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f3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d4</w:t>
      </w:r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07</w:t>
      </w:r>
      <w:r w:rsidR="002C3300" w:rsidRPr="00D30911">
        <w:rPr>
          <w:rFonts w:asciiTheme="majorHAnsi" w:hAnsiTheme="majorHAnsi"/>
          <w:color w:val="auto"/>
        </w:rPr>
        <w:t xml:space="preserve"> </w:t>
      </w:r>
      <w:proofErr w:type="spellStart"/>
      <w:r w:rsidRPr="00D30911">
        <w:rPr>
          <w:rFonts w:asciiTheme="majorHAnsi" w:hAnsiTheme="majorHAnsi"/>
          <w:color w:val="auto"/>
        </w:rPr>
        <w:t>ec</w:t>
      </w:r>
      <w:proofErr w:type="spellEnd"/>
      <w:r w:rsidR="002C3300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a9</w:t>
      </w:r>
      <w:r w:rsidR="002C3300" w:rsidRPr="00D30911">
        <w:rPr>
          <w:rFonts w:asciiTheme="majorHAnsi" w:hAnsiTheme="majorHAnsi"/>
          <w:color w:val="auto"/>
        </w:rPr>
        <w:t xml:space="preserve"> </w:t>
      </w:r>
      <w:proofErr w:type="spellStart"/>
      <w:r w:rsidRPr="00D30911">
        <w:rPr>
          <w:rFonts w:asciiTheme="majorHAnsi" w:hAnsiTheme="majorHAnsi"/>
          <w:color w:val="auto"/>
        </w:rPr>
        <w:t>af</w:t>
      </w:r>
      <w:proofErr w:type="spellEnd"/>
    </w:p>
    <w:p w14:paraId="2B9064DC" w14:textId="40ED4BD5" w:rsidR="00496AAF" w:rsidRPr="00D30911" w:rsidRDefault="00496AAF" w:rsidP="00496AAF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Add Round key</w:t>
      </w:r>
      <w:r w:rsidR="002B5206" w:rsidRPr="00D30911">
        <w:rPr>
          <w:rFonts w:asciiTheme="majorHAnsi" w:hAnsiTheme="majorHAnsi"/>
          <w:b/>
          <w:bCs/>
          <w:color w:val="auto"/>
        </w:rPr>
        <w:t xml:space="preserve"> (K2)</w:t>
      </w:r>
    </w:p>
    <w:tbl>
      <w:tblPr>
        <w:tblStyle w:val="TableGrid"/>
        <w:tblW w:w="0" w:type="auto"/>
        <w:tblInd w:w="389" w:type="dxa"/>
        <w:tblLook w:val="04A0" w:firstRow="1" w:lastRow="0" w:firstColumn="1" w:lastColumn="0" w:noHBand="0" w:noVBand="1"/>
      </w:tblPr>
      <w:tblGrid>
        <w:gridCol w:w="3456"/>
        <w:gridCol w:w="3477"/>
        <w:gridCol w:w="3468"/>
      </w:tblGrid>
      <w:tr w:rsidR="00D30911" w:rsidRPr="00D30911" w14:paraId="0F49E3EA" w14:textId="77777777" w:rsidTr="00E77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08FE31B9" w14:textId="75BF248C" w:rsidR="00E77530" w:rsidRPr="00D30911" w:rsidRDefault="00E77530" w:rsidP="00E77530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1AC62EF8" w14:textId="75BF6987" w:rsidR="00E77530" w:rsidRPr="00D30911" w:rsidRDefault="00CD3F21" w:rsidP="00E77530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</w:t>
            </w:r>
            <w:r w:rsidR="00E77530" w:rsidRPr="00D30911">
              <w:rPr>
                <w:rFonts w:asciiTheme="majorHAnsi" w:hAnsiTheme="majorHAnsi"/>
                <w:b w:val="0"/>
                <w:color w:val="auto"/>
              </w:rPr>
              <w:t>K2</w:t>
            </w:r>
            <w:r w:rsidRPr="00D30911">
              <w:rPr>
                <w:rFonts w:asciiTheme="majorHAnsi" w:hAnsiTheme="majorHAnsi"/>
                <w:b w:val="0"/>
                <w:color w:val="auto"/>
              </w:rPr>
              <w:t>)</w:t>
            </w:r>
          </w:p>
        </w:tc>
        <w:tc>
          <w:tcPr>
            <w:tcW w:w="3597" w:type="dxa"/>
          </w:tcPr>
          <w:p w14:paraId="4004B2BD" w14:textId="7B8D375F" w:rsidR="00E77530" w:rsidRPr="00D30911" w:rsidRDefault="00E77530" w:rsidP="00E77530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03608454" w14:textId="77777777" w:rsidTr="00E77530">
        <w:tc>
          <w:tcPr>
            <w:tcW w:w="3596" w:type="dxa"/>
          </w:tcPr>
          <w:p w14:paraId="6F138229" w14:textId="77777777" w:rsidR="002C3300" w:rsidRPr="00D30911" w:rsidRDefault="002C3300" w:rsidP="002C3300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c8 c0 d5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bc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8e 2f 4e 5b 8b 84 f3 d4 07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a9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af</w:t>
            </w:r>
            <w:proofErr w:type="spellEnd"/>
          </w:p>
          <w:p w14:paraId="20B94706" w14:textId="72D1A0D2" w:rsidR="00E77530" w:rsidRPr="00D30911" w:rsidRDefault="00E77530" w:rsidP="00E77530">
            <w:pPr>
              <w:ind w:left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597" w:type="dxa"/>
          </w:tcPr>
          <w:p w14:paraId="3421B39D" w14:textId="77777777" w:rsidR="004C3256" w:rsidRPr="00D30911" w:rsidRDefault="004C3256" w:rsidP="004C325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30 ac 67 e1</w:t>
            </w:r>
          </w:p>
          <w:p w14:paraId="0BF45CB7" w14:textId="77777777" w:rsidR="004C3256" w:rsidRPr="00D30911" w:rsidRDefault="004C3256" w:rsidP="004C325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ab/>
              <w:t xml:space="preserve">d2 8b b3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fe</w:t>
            </w:r>
            <w:proofErr w:type="spellEnd"/>
          </w:p>
          <w:p w14:paraId="38958151" w14:textId="77777777" w:rsidR="004C3256" w:rsidRPr="00D30911" w:rsidRDefault="004C3256" w:rsidP="004C3256">
            <w:pPr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ab/>
              <w:t>38 d0 54 b8</w:t>
            </w:r>
          </w:p>
          <w:p w14:paraId="7EE681CD" w14:textId="5A8EDA0A" w:rsidR="00E77530" w:rsidRPr="00D30911" w:rsidRDefault="004C3256" w:rsidP="004C3256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ab/>
              <w:t>e6 17 8f 76</w:t>
            </w:r>
          </w:p>
        </w:tc>
        <w:tc>
          <w:tcPr>
            <w:tcW w:w="3597" w:type="dxa"/>
          </w:tcPr>
          <w:p w14:paraId="6C0E8065" w14:textId="3EC34A6F" w:rsidR="00E77530" w:rsidRPr="00D30911" w:rsidRDefault="00A8317B" w:rsidP="00E77530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f8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ed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5a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22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a4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9e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4c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37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a7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5b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e6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11</w:t>
            </w:r>
            <w:r w:rsidR="002C3300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d9</w:t>
            </w:r>
          </w:p>
        </w:tc>
      </w:tr>
    </w:tbl>
    <w:p w14:paraId="465F5079" w14:textId="77777777" w:rsidR="00E77530" w:rsidRPr="00D30911" w:rsidRDefault="00E77530" w:rsidP="00E77530">
      <w:pPr>
        <w:pStyle w:val="ListParagraph"/>
        <w:ind w:left="389"/>
        <w:rPr>
          <w:rFonts w:asciiTheme="majorHAnsi" w:hAnsiTheme="majorHAnsi"/>
          <w:color w:val="auto"/>
        </w:rPr>
      </w:pPr>
    </w:p>
    <w:p w14:paraId="6836C2AC" w14:textId="6777D5CB" w:rsidR="002B5206" w:rsidRPr="00D30911" w:rsidRDefault="00EA35C7" w:rsidP="00496AAF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Round 1</w:t>
      </w:r>
    </w:p>
    <w:p w14:paraId="2DD34AFA" w14:textId="3A144DBF" w:rsidR="00EA35C7" w:rsidRPr="00D30911" w:rsidRDefault="009F1ADB" w:rsidP="00EA35C7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I</w:t>
      </w:r>
      <w:r w:rsidR="00F47FA1" w:rsidRPr="00D30911">
        <w:rPr>
          <w:rFonts w:asciiTheme="majorHAnsi" w:hAnsiTheme="majorHAnsi"/>
          <w:b/>
          <w:bCs/>
          <w:color w:val="auto"/>
        </w:rPr>
        <w:t>nverse Shift Row</w:t>
      </w:r>
      <w:r w:rsidR="00E77530" w:rsidRPr="00D30911">
        <w:rPr>
          <w:rFonts w:asciiTheme="majorHAnsi" w:hAnsiTheme="majorHAnsi"/>
          <w:b/>
          <w:bCs/>
          <w:color w:val="auto"/>
        </w:rPr>
        <w:t xml:space="preserve">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4C415552" w14:textId="77777777" w:rsidTr="0044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4DC7F141" w14:textId="4AB2848B" w:rsidR="00441334" w:rsidRPr="00D30911" w:rsidRDefault="00441334" w:rsidP="00441334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lastRenderedPageBreak/>
              <w:t>Input</w:t>
            </w:r>
          </w:p>
        </w:tc>
        <w:tc>
          <w:tcPr>
            <w:tcW w:w="5395" w:type="dxa"/>
          </w:tcPr>
          <w:p w14:paraId="0A7F2F2C" w14:textId="7D8CB562" w:rsidR="00441334" w:rsidRPr="00D30911" w:rsidRDefault="00441334" w:rsidP="00441334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36240B2B" w14:textId="77777777" w:rsidTr="00441334">
        <w:tc>
          <w:tcPr>
            <w:tcW w:w="5395" w:type="dxa"/>
          </w:tcPr>
          <w:p w14:paraId="0172F652" w14:textId="18684E10" w:rsidR="00441334" w:rsidRPr="00D30911" w:rsidRDefault="004F6A5C" w:rsidP="00441334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f8 12 ed 5a 22 a4 9e 4c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37 a7 5b e6 12 11 d9</w:t>
            </w:r>
          </w:p>
        </w:tc>
        <w:tc>
          <w:tcPr>
            <w:tcW w:w="5395" w:type="dxa"/>
          </w:tcPr>
          <w:p w14:paraId="32605EDD" w14:textId="6CB22494" w:rsidR="00441334" w:rsidRPr="00D30911" w:rsidRDefault="00441334" w:rsidP="00441334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f8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a7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4c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22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11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5b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a4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ed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d9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e6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37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9e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5a</w:t>
            </w:r>
          </w:p>
        </w:tc>
      </w:tr>
    </w:tbl>
    <w:p w14:paraId="51F2A71D" w14:textId="77777777" w:rsidR="00441334" w:rsidRPr="00D30911" w:rsidRDefault="00441334" w:rsidP="00441334">
      <w:pPr>
        <w:pStyle w:val="ListParagraph"/>
        <w:ind w:left="1109"/>
        <w:rPr>
          <w:rFonts w:asciiTheme="majorHAnsi" w:hAnsiTheme="majorHAnsi"/>
          <w:color w:val="auto"/>
        </w:rPr>
      </w:pPr>
    </w:p>
    <w:p w14:paraId="11D3A9A6" w14:textId="37F77659" w:rsidR="00F47FA1" w:rsidRPr="00D30911" w:rsidRDefault="00F47FA1" w:rsidP="00EA35C7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Inverse Sub Bytes</w:t>
      </w:r>
      <w:r w:rsidR="00E77530" w:rsidRPr="00D30911">
        <w:rPr>
          <w:rFonts w:asciiTheme="majorHAnsi" w:hAnsiTheme="majorHAnsi"/>
          <w:b/>
          <w:bCs/>
          <w:color w:val="auto"/>
        </w:rPr>
        <w:t xml:space="preserve">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2843F9BC" w14:textId="77777777" w:rsidTr="0058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60F94907" w14:textId="22CDF934" w:rsidR="00581793" w:rsidRPr="00D30911" w:rsidRDefault="00581793" w:rsidP="00581793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567381B6" w14:textId="536AF96A" w:rsidR="00581793" w:rsidRPr="00D30911" w:rsidRDefault="00581793" w:rsidP="00581793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293E1BAB" w14:textId="77777777" w:rsidTr="00581793">
        <w:tc>
          <w:tcPr>
            <w:tcW w:w="5395" w:type="dxa"/>
          </w:tcPr>
          <w:p w14:paraId="52D07A3C" w14:textId="1F56D2C8" w:rsidR="00581793" w:rsidRPr="00D30911" w:rsidRDefault="004F6A5C" w:rsidP="00581793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f8 12 a7 4c 22 12 11 5b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a4 ed d9 e6 37 9e 5a</w:t>
            </w:r>
          </w:p>
        </w:tc>
        <w:tc>
          <w:tcPr>
            <w:tcW w:w="5395" w:type="dxa"/>
          </w:tcPr>
          <w:p w14:paraId="22EE40F1" w14:textId="2394D739" w:rsidR="00581793" w:rsidRPr="00D30911" w:rsidRDefault="00581793" w:rsidP="00581793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e1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89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5d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94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e3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57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83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1d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53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e5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f5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b2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df</w:t>
            </w:r>
            <w:proofErr w:type="spellEnd"/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46</w:t>
            </w:r>
          </w:p>
        </w:tc>
      </w:tr>
    </w:tbl>
    <w:p w14:paraId="2316747A" w14:textId="77777777" w:rsidR="00581793" w:rsidRPr="00D30911" w:rsidRDefault="00581793" w:rsidP="00581793">
      <w:pPr>
        <w:pStyle w:val="ListParagraph"/>
        <w:ind w:left="1109"/>
        <w:rPr>
          <w:rFonts w:asciiTheme="majorHAnsi" w:hAnsiTheme="majorHAnsi"/>
          <w:color w:val="auto"/>
        </w:rPr>
      </w:pPr>
    </w:p>
    <w:p w14:paraId="4A753BE4" w14:textId="2B8405A1" w:rsidR="00F47FA1" w:rsidRPr="00D30911" w:rsidRDefault="00EA1DFB" w:rsidP="00EA35C7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Inverse Mix Colum</w:t>
      </w:r>
      <w:r w:rsidR="003E0D0A" w:rsidRPr="00D30911">
        <w:rPr>
          <w:rFonts w:asciiTheme="majorHAnsi" w:hAnsiTheme="majorHAnsi"/>
          <w:b/>
          <w:bCs/>
          <w:color w:val="auto"/>
        </w:rPr>
        <w:t>n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4"/>
        <w:gridCol w:w="3260"/>
        <w:gridCol w:w="3227"/>
      </w:tblGrid>
      <w:tr w:rsidR="00D30911" w:rsidRPr="00D30911" w14:paraId="379C1BD9" w14:textId="77777777" w:rsidTr="0058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072A17B1" w14:textId="1219417C" w:rsidR="00581793" w:rsidRPr="00D30911" w:rsidRDefault="00581793" w:rsidP="00581793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74DBA568" w14:textId="445FD6DA" w:rsidR="00581793" w:rsidRPr="00D30911" w:rsidRDefault="00581793" w:rsidP="00581793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Constant Matrix</w:t>
            </w:r>
          </w:p>
        </w:tc>
        <w:tc>
          <w:tcPr>
            <w:tcW w:w="3597" w:type="dxa"/>
          </w:tcPr>
          <w:p w14:paraId="29658B42" w14:textId="6C0CB71F" w:rsidR="00581793" w:rsidRPr="00D30911" w:rsidRDefault="00581793" w:rsidP="00581793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198AC1D8" w14:textId="77777777" w:rsidTr="00581793">
        <w:tc>
          <w:tcPr>
            <w:tcW w:w="3596" w:type="dxa"/>
          </w:tcPr>
          <w:p w14:paraId="7AE5287F" w14:textId="4C947D8A" w:rsidR="00581793" w:rsidRPr="00D30911" w:rsidRDefault="004F6A5C" w:rsidP="00581793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e1 39 89 5d 94 39 e3 57 83 1d 53 e5 f5 b2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df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46</w:t>
            </w:r>
          </w:p>
        </w:tc>
        <w:tc>
          <w:tcPr>
            <w:tcW w:w="3597" w:type="dxa"/>
          </w:tcPr>
          <w:p w14:paraId="43E041FF" w14:textId="77777777" w:rsidR="00DE1149" w:rsidRPr="00D30911" w:rsidRDefault="00DE1149" w:rsidP="00DE1149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0E 0B 0D 09</w:t>
            </w:r>
          </w:p>
          <w:p w14:paraId="0D50B280" w14:textId="77777777" w:rsidR="00DE1149" w:rsidRPr="00D30911" w:rsidRDefault="00DE1149" w:rsidP="00DE1149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09 0E 0B 0D</w:t>
            </w:r>
          </w:p>
          <w:p w14:paraId="6BDC8A53" w14:textId="77777777" w:rsidR="00DE1149" w:rsidRPr="00D30911" w:rsidRDefault="00DE1149" w:rsidP="00DE1149">
            <w:pPr>
              <w:pStyle w:val="ListParagraph"/>
              <w:spacing w:before="120"/>
              <w:ind w:right="115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0D 09 0E 0B</w:t>
            </w:r>
          </w:p>
          <w:p w14:paraId="444F9A14" w14:textId="06B38A57" w:rsidR="00581793" w:rsidRPr="00D30911" w:rsidRDefault="00DE1149" w:rsidP="00DE1149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0B 0D 09 0E</w:t>
            </w:r>
          </w:p>
        </w:tc>
        <w:tc>
          <w:tcPr>
            <w:tcW w:w="3597" w:type="dxa"/>
          </w:tcPr>
          <w:p w14:paraId="3CD6DA8A" w14:textId="09011B1A" w:rsidR="00581793" w:rsidRPr="00D30911" w:rsidRDefault="00690204" w:rsidP="00581793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30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25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28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ff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08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60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0b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a6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48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25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d7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7d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ff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33</w:t>
            </w:r>
            <w:r w:rsidR="004F6A5C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bf</w:t>
            </w:r>
          </w:p>
        </w:tc>
      </w:tr>
    </w:tbl>
    <w:p w14:paraId="0130C8A7" w14:textId="77777777" w:rsidR="00581793" w:rsidRPr="00D30911" w:rsidRDefault="00581793" w:rsidP="00581793">
      <w:pPr>
        <w:pStyle w:val="ListParagraph"/>
        <w:ind w:left="1109"/>
        <w:rPr>
          <w:rFonts w:asciiTheme="majorHAnsi" w:hAnsiTheme="majorHAnsi"/>
          <w:color w:val="auto"/>
        </w:rPr>
      </w:pPr>
    </w:p>
    <w:p w14:paraId="40A6E23C" w14:textId="211C2B59" w:rsidR="00BD11C5" w:rsidRPr="00D30911" w:rsidRDefault="00EA1DFB" w:rsidP="00BD11C5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Add Round Key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5"/>
        <w:gridCol w:w="3258"/>
        <w:gridCol w:w="3228"/>
      </w:tblGrid>
      <w:tr w:rsidR="00D30911" w:rsidRPr="00D30911" w14:paraId="2720C01D" w14:textId="77777777" w:rsidTr="00E77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21FDFD7B" w14:textId="7F783ED7" w:rsidR="00E77530" w:rsidRPr="00D30911" w:rsidRDefault="00E77530" w:rsidP="00E77530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27F20D2F" w14:textId="2A17D37D" w:rsidR="00E77530" w:rsidRPr="00D30911" w:rsidRDefault="00CD3F21" w:rsidP="00E77530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</w:t>
            </w:r>
            <w:r w:rsidR="00E77530" w:rsidRPr="00D30911">
              <w:rPr>
                <w:rFonts w:asciiTheme="majorHAnsi" w:hAnsiTheme="majorHAnsi"/>
                <w:b w:val="0"/>
                <w:color w:val="auto"/>
              </w:rPr>
              <w:t>K1</w:t>
            </w:r>
            <w:r w:rsidRPr="00D30911">
              <w:rPr>
                <w:rFonts w:asciiTheme="majorHAnsi" w:hAnsiTheme="majorHAnsi"/>
                <w:b w:val="0"/>
                <w:color w:val="auto"/>
              </w:rPr>
              <w:t>)</w:t>
            </w:r>
          </w:p>
        </w:tc>
        <w:tc>
          <w:tcPr>
            <w:tcW w:w="3597" w:type="dxa"/>
          </w:tcPr>
          <w:p w14:paraId="0BF09214" w14:textId="3DEA4775" w:rsidR="00E77530" w:rsidRPr="00D30911" w:rsidRDefault="00E77530" w:rsidP="00E77530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2F04B36C" w14:textId="77777777" w:rsidTr="00E77530">
        <w:tc>
          <w:tcPr>
            <w:tcW w:w="3596" w:type="dxa"/>
          </w:tcPr>
          <w:p w14:paraId="2E76F0E1" w14:textId="082293A3" w:rsidR="00E77530" w:rsidRPr="00D30911" w:rsidRDefault="000D2A6B" w:rsidP="00CD3F21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30 25 28 ff 08 60 0b a6 48 25 d7 7d 73 ff 33 bf</w:t>
            </w:r>
          </w:p>
        </w:tc>
        <w:tc>
          <w:tcPr>
            <w:tcW w:w="3597" w:type="dxa"/>
          </w:tcPr>
          <w:p w14:paraId="618D2F74" w14:textId="77777777" w:rsidR="00FF31A6" w:rsidRPr="00D30911" w:rsidRDefault="00FF31A6" w:rsidP="00FF31A6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d1 9c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86</w:t>
            </w:r>
          </w:p>
          <w:p w14:paraId="00625953" w14:textId="77777777" w:rsidR="00FF31A6" w:rsidRPr="00D30911" w:rsidRDefault="00FF31A6" w:rsidP="00FF31A6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1c 59 38 4d</w:t>
            </w:r>
          </w:p>
          <w:p w14:paraId="58097302" w14:textId="77777777" w:rsidR="00FF31A6" w:rsidRPr="00D30911" w:rsidRDefault="00FF31A6" w:rsidP="00FF31A6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a1 e8 84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</w:p>
          <w:p w14:paraId="7D8DF3DC" w14:textId="77777777" w:rsidR="00FF31A6" w:rsidRPr="00D30911" w:rsidRDefault="00FF31A6" w:rsidP="00FF31A6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a2 f1 98 f9</w:t>
            </w:r>
          </w:p>
          <w:p w14:paraId="2403A123" w14:textId="562EEED4" w:rsidR="00E77530" w:rsidRPr="00D30911" w:rsidRDefault="00E77530" w:rsidP="00A625D7">
            <w:pPr>
              <w:ind w:left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597" w:type="dxa"/>
          </w:tcPr>
          <w:p w14:paraId="3A497470" w14:textId="066A5A5B" w:rsidR="00E77530" w:rsidRPr="00D30911" w:rsidRDefault="00690204" w:rsidP="00A625D7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f2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f2</w:t>
            </w:r>
            <w:proofErr w:type="spellEnd"/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75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b7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63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34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f1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63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7d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04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77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c9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6b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2b</w:t>
            </w:r>
            <w:r w:rsidR="000D2A6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27</w:t>
            </w:r>
          </w:p>
        </w:tc>
      </w:tr>
    </w:tbl>
    <w:p w14:paraId="3A8507D6" w14:textId="77777777" w:rsidR="00E77530" w:rsidRPr="00D30911" w:rsidRDefault="00E77530" w:rsidP="00E77530">
      <w:pPr>
        <w:pStyle w:val="ListParagraph"/>
        <w:ind w:left="1109"/>
        <w:rPr>
          <w:rFonts w:asciiTheme="majorHAnsi" w:hAnsiTheme="majorHAnsi"/>
          <w:color w:val="auto"/>
        </w:rPr>
      </w:pPr>
    </w:p>
    <w:p w14:paraId="0AC34861" w14:textId="0C7F601B" w:rsidR="00EA35C7" w:rsidRPr="00D30911" w:rsidRDefault="00EA35C7" w:rsidP="00496AAF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Round 2</w:t>
      </w:r>
    </w:p>
    <w:p w14:paraId="4CD01F7C" w14:textId="50B7C38E" w:rsidR="00EA1DFB" w:rsidRPr="00D30911" w:rsidRDefault="00EA1DFB" w:rsidP="00EA1DFB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Inverse Shift Row</w:t>
      </w:r>
      <w:r w:rsidR="006A1F72" w:rsidRPr="00D30911">
        <w:rPr>
          <w:rFonts w:asciiTheme="majorHAnsi" w:hAnsiTheme="majorHAnsi"/>
          <w:b/>
          <w:bCs/>
          <w:color w:val="auto"/>
        </w:rPr>
        <w:t xml:space="preserve">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6C407D9D" w14:textId="77777777" w:rsidTr="00A62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5E872141" w14:textId="561DC541" w:rsidR="00A625D7" w:rsidRPr="00D30911" w:rsidRDefault="00A625D7" w:rsidP="00A625D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0113B62D" w14:textId="4736A38F" w:rsidR="00A625D7" w:rsidRPr="00D30911" w:rsidRDefault="00A625D7" w:rsidP="00A625D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33034D68" w14:textId="77777777" w:rsidTr="00A625D7">
        <w:tc>
          <w:tcPr>
            <w:tcW w:w="5395" w:type="dxa"/>
          </w:tcPr>
          <w:p w14:paraId="011FE2C1" w14:textId="1AC6DCD4" w:rsidR="00A625D7" w:rsidRPr="00D30911" w:rsidRDefault="009F49FA" w:rsidP="00A625D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f2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f2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75 b7 63 34 f1 63 7d 04 77 c9 6b 67 2b 27</w:t>
            </w:r>
          </w:p>
        </w:tc>
        <w:tc>
          <w:tcPr>
            <w:tcW w:w="5395" w:type="dxa"/>
          </w:tcPr>
          <w:p w14:paraId="3F4AC8BA" w14:textId="26244F5C" w:rsidR="00A625D7" w:rsidRPr="00D30911" w:rsidRDefault="005C20EC" w:rsidP="00A625D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f2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77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63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63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f2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2b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c9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7d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34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75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27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6b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04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f1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b7</w:t>
            </w:r>
          </w:p>
        </w:tc>
      </w:tr>
    </w:tbl>
    <w:p w14:paraId="3DB59416" w14:textId="77777777" w:rsidR="00A625D7" w:rsidRPr="00D30911" w:rsidRDefault="00A625D7" w:rsidP="00A625D7">
      <w:pPr>
        <w:pStyle w:val="ListParagraph"/>
        <w:ind w:left="1109"/>
        <w:rPr>
          <w:rFonts w:asciiTheme="majorHAnsi" w:hAnsiTheme="majorHAnsi"/>
          <w:color w:val="auto"/>
        </w:rPr>
      </w:pPr>
    </w:p>
    <w:p w14:paraId="040C4CB0" w14:textId="34D610B4" w:rsidR="00EA1DFB" w:rsidRPr="00D30911" w:rsidRDefault="00EA1DFB" w:rsidP="00EA1DFB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Inverse Sub Byte</w:t>
      </w:r>
      <w:r w:rsidR="003E0D0A" w:rsidRPr="00D30911">
        <w:rPr>
          <w:rFonts w:asciiTheme="majorHAnsi" w:hAnsiTheme="majorHAnsi"/>
          <w:b/>
          <w:bCs/>
          <w:color w:val="auto"/>
        </w:rPr>
        <w:t>s</w:t>
      </w:r>
      <w:r w:rsidR="006A1F72" w:rsidRPr="00D30911">
        <w:rPr>
          <w:rFonts w:asciiTheme="majorHAnsi" w:hAnsiTheme="majorHAnsi"/>
          <w:b/>
          <w:bCs/>
          <w:color w:val="auto"/>
        </w:rPr>
        <w:t xml:space="preserve">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7125390C" w14:textId="77777777" w:rsidTr="00A62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191830BD" w14:textId="35F89203" w:rsidR="00A625D7" w:rsidRPr="00D30911" w:rsidRDefault="00A625D7" w:rsidP="00A625D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lastRenderedPageBreak/>
              <w:t>Input</w:t>
            </w:r>
          </w:p>
        </w:tc>
        <w:tc>
          <w:tcPr>
            <w:tcW w:w="5395" w:type="dxa"/>
          </w:tcPr>
          <w:p w14:paraId="50128280" w14:textId="4527ED3C" w:rsidR="00A625D7" w:rsidRPr="00D30911" w:rsidRDefault="00A625D7" w:rsidP="00A625D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507F65E6" w14:textId="77777777" w:rsidTr="00A625D7">
        <w:tc>
          <w:tcPr>
            <w:tcW w:w="5395" w:type="dxa"/>
          </w:tcPr>
          <w:p w14:paraId="3C0A6550" w14:textId="78AF0458" w:rsidR="00A625D7" w:rsidRPr="00D30911" w:rsidRDefault="009F49FA" w:rsidP="00A625D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f2 67 77 63 63 f2 2b c9 7d 34 75 27 6b 04 f1 b7</w:t>
            </w:r>
          </w:p>
        </w:tc>
        <w:tc>
          <w:tcPr>
            <w:tcW w:w="5395" w:type="dxa"/>
          </w:tcPr>
          <w:p w14:paraId="75DD93E3" w14:textId="08B70154" w:rsidR="00A625D7" w:rsidRPr="00D30911" w:rsidRDefault="005C20EC" w:rsidP="00A625D7">
            <w:pPr>
              <w:pStyle w:val="ListParagraph"/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04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0a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02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00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00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04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0b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13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28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3f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3d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05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30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2b</w:t>
            </w:r>
            <w:r w:rsidR="009F49FA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20</w:t>
            </w:r>
          </w:p>
        </w:tc>
      </w:tr>
    </w:tbl>
    <w:p w14:paraId="1F83EE86" w14:textId="77777777" w:rsidR="00A625D7" w:rsidRPr="00D30911" w:rsidRDefault="00A625D7" w:rsidP="00A625D7">
      <w:pPr>
        <w:pStyle w:val="ListParagraph"/>
        <w:ind w:left="1109"/>
        <w:rPr>
          <w:rFonts w:asciiTheme="majorHAnsi" w:hAnsiTheme="majorHAnsi"/>
          <w:color w:val="auto"/>
        </w:rPr>
      </w:pPr>
    </w:p>
    <w:p w14:paraId="342D662D" w14:textId="5321E6FC" w:rsidR="00CB7D55" w:rsidRPr="00D30911" w:rsidRDefault="002E3C62" w:rsidP="00CB7D55">
      <w:pPr>
        <w:pStyle w:val="ListParagraph"/>
        <w:numPr>
          <w:ilvl w:val="1"/>
          <w:numId w:val="9"/>
        </w:numPr>
        <w:rPr>
          <w:rFonts w:asciiTheme="majorHAnsi" w:hAnsiTheme="majorHAnsi"/>
          <w:b/>
          <w:bCs/>
          <w:color w:val="auto"/>
        </w:rPr>
      </w:pPr>
      <w:r w:rsidRPr="00D30911">
        <w:rPr>
          <w:rFonts w:asciiTheme="majorHAnsi" w:hAnsiTheme="majorHAnsi"/>
          <w:b/>
          <w:bCs/>
          <w:color w:val="auto"/>
        </w:rPr>
        <w:t>Add Round Key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6"/>
        <w:gridCol w:w="3256"/>
        <w:gridCol w:w="3229"/>
      </w:tblGrid>
      <w:tr w:rsidR="00D30911" w:rsidRPr="00D30911" w14:paraId="5211EF6F" w14:textId="77777777" w:rsidTr="006A1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1233E976" w14:textId="1CE72C99" w:rsidR="006A1F72" w:rsidRPr="00D30911" w:rsidRDefault="006A1F72" w:rsidP="006A1F72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6C9009D0" w14:textId="6EEA1446" w:rsidR="006A1F72" w:rsidRPr="00D30911" w:rsidRDefault="00CD3F21" w:rsidP="006A1F72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</w:t>
            </w:r>
            <w:r w:rsidR="006A1F72" w:rsidRPr="00D30911">
              <w:rPr>
                <w:rFonts w:asciiTheme="majorHAnsi" w:hAnsiTheme="majorHAnsi"/>
                <w:b w:val="0"/>
                <w:color w:val="auto"/>
              </w:rPr>
              <w:t>K0</w:t>
            </w:r>
            <w:r w:rsidRPr="00D30911">
              <w:rPr>
                <w:rFonts w:asciiTheme="majorHAnsi" w:hAnsiTheme="majorHAnsi"/>
                <w:b w:val="0"/>
                <w:color w:val="auto"/>
              </w:rPr>
              <w:t>)</w:t>
            </w:r>
          </w:p>
        </w:tc>
        <w:tc>
          <w:tcPr>
            <w:tcW w:w="3597" w:type="dxa"/>
          </w:tcPr>
          <w:p w14:paraId="6CD5685F" w14:textId="17F84D02" w:rsidR="006A1F72" w:rsidRPr="00D30911" w:rsidRDefault="006A1F72" w:rsidP="006A1F72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242D2C83" w14:textId="77777777" w:rsidTr="006A1F72">
        <w:tc>
          <w:tcPr>
            <w:tcW w:w="3596" w:type="dxa"/>
          </w:tcPr>
          <w:p w14:paraId="151B56F5" w14:textId="3755AF6F" w:rsidR="006A1F72" w:rsidRPr="00D30911" w:rsidRDefault="00094E8A" w:rsidP="005C20EC">
            <w:pPr>
              <w:ind w:left="0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04 0a 02 00 00 04 0b 12 13 28 3f 3d 05 30 2b 20</w:t>
            </w:r>
          </w:p>
        </w:tc>
        <w:tc>
          <w:tcPr>
            <w:tcW w:w="3597" w:type="dxa"/>
          </w:tcPr>
          <w:p w14:paraId="0D32C36C" w14:textId="77777777" w:rsidR="00F2082B" w:rsidRPr="00D30911" w:rsidRDefault="00F2082B" w:rsidP="00F2082B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4d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4d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57 4d </w:t>
            </w:r>
          </w:p>
          <w:p w14:paraId="6F7FCC97" w14:textId="77777777" w:rsidR="00F2082B" w:rsidRPr="00D30911" w:rsidRDefault="00F2082B" w:rsidP="00F2082B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59 45 61 75 </w:t>
            </w:r>
          </w:p>
          <w:p w14:paraId="14D8AC34" w14:textId="77777777" w:rsidR="00F2082B" w:rsidRPr="00D30911" w:rsidRDefault="00F2082B" w:rsidP="00F2082B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4e 49 6c 68</w:t>
            </w:r>
          </w:p>
          <w:p w14:paraId="54E3C27B" w14:textId="67EBDD39" w:rsidR="006A1F72" w:rsidRPr="00D30911" w:rsidRDefault="00F2082B" w:rsidP="00890D66">
            <w:pPr>
              <w:pStyle w:val="ListParagraph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41 53 69 61</w:t>
            </w:r>
          </w:p>
        </w:tc>
        <w:tc>
          <w:tcPr>
            <w:tcW w:w="3597" w:type="dxa"/>
          </w:tcPr>
          <w:p w14:paraId="0881FBDA" w14:textId="77777777" w:rsidR="00890D66" w:rsidRPr="00D30911" w:rsidRDefault="00890D66" w:rsidP="00890D66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49 4d 44 48</w:t>
            </w:r>
          </w:p>
          <w:p w14:paraId="7DA793D0" w14:textId="77777777" w:rsidR="00890D66" w:rsidRPr="00D30911" w:rsidRDefault="00890D66" w:rsidP="00890D66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53 41 49 43</w:t>
            </w:r>
          </w:p>
          <w:p w14:paraId="20DE868E" w14:textId="77777777" w:rsidR="00890D66" w:rsidRPr="00D30911" w:rsidRDefault="00890D66" w:rsidP="00890D66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4c 42 53 43</w:t>
            </w:r>
          </w:p>
          <w:p w14:paraId="40A8BB7B" w14:textId="13DCAFF5" w:rsidR="006A1F72" w:rsidRPr="00D30911" w:rsidRDefault="00890D66" w:rsidP="00890D66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41 41 54 41</w:t>
            </w:r>
          </w:p>
        </w:tc>
      </w:tr>
    </w:tbl>
    <w:p w14:paraId="50876A76" w14:textId="77777777" w:rsidR="006A1F72" w:rsidRPr="00D30911" w:rsidRDefault="006A1F72" w:rsidP="006A1F72">
      <w:pPr>
        <w:pStyle w:val="ListParagraph"/>
        <w:ind w:left="1109"/>
        <w:rPr>
          <w:rFonts w:asciiTheme="majorHAnsi" w:hAnsiTheme="majorHAnsi"/>
          <w:b/>
          <w:bCs/>
          <w:color w:val="auto"/>
        </w:rPr>
      </w:pPr>
    </w:p>
    <w:p w14:paraId="090DC092" w14:textId="7221CB08" w:rsidR="003E0D0A" w:rsidRPr="00D30911" w:rsidRDefault="003E0D0A" w:rsidP="003E0D0A">
      <w:p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>XOR with IV:</w:t>
      </w:r>
    </w:p>
    <w:p w14:paraId="53412E3A" w14:textId="6E0740F3" w:rsidR="00CB7D55" w:rsidRPr="00D30911" w:rsidRDefault="00CB7D55" w:rsidP="007C3933">
      <w:pPr>
        <w:ind w:left="720"/>
        <w:rPr>
          <w:rFonts w:asciiTheme="majorHAnsi" w:hAnsiTheme="majorHAns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0911" w:rsidRPr="00D30911" w14:paraId="60707662" w14:textId="77777777" w:rsidTr="007C3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2C27EDF8" w14:textId="5AC870AC" w:rsidR="007C3933" w:rsidRPr="00D30911" w:rsidRDefault="00AC608C" w:rsidP="00CB7D55">
            <w:pPr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IV</w:t>
            </w:r>
          </w:p>
        </w:tc>
        <w:tc>
          <w:tcPr>
            <w:tcW w:w="5395" w:type="dxa"/>
          </w:tcPr>
          <w:p w14:paraId="12E1185D" w14:textId="5C219942" w:rsidR="007C3933" w:rsidRPr="00D30911" w:rsidRDefault="00AC608C" w:rsidP="00CB7D55">
            <w:pPr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Result</w:t>
            </w:r>
          </w:p>
        </w:tc>
      </w:tr>
      <w:tr w:rsidR="00D30911" w:rsidRPr="00D30911" w14:paraId="05CDC550" w14:textId="77777777" w:rsidTr="007C3933">
        <w:tc>
          <w:tcPr>
            <w:tcW w:w="5395" w:type="dxa"/>
          </w:tcPr>
          <w:p w14:paraId="2C29BBBB" w14:textId="77777777" w:rsidR="00687FF4" w:rsidRPr="00D30911" w:rsidRDefault="00687FF4" w:rsidP="00517A2C">
            <w:pPr>
              <w:spacing w:before="120"/>
              <w:ind w:right="115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00 00 00 00</w:t>
            </w:r>
          </w:p>
          <w:p w14:paraId="5813BF7C" w14:textId="77777777" w:rsidR="00687FF4" w:rsidRPr="00D30911" w:rsidRDefault="00687FF4" w:rsidP="00517A2C">
            <w:pPr>
              <w:spacing w:before="120"/>
              <w:ind w:right="115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00 00 00 00</w:t>
            </w:r>
          </w:p>
          <w:p w14:paraId="08A5EDFD" w14:textId="77777777" w:rsidR="00687FF4" w:rsidRPr="00D30911" w:rsidRDefault="00687FF4" w:rsidP="00517A2C">
            <w:pPr>
              <w:spacing w:before="120"/>
              <w:ind w:right="115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00 00 00 00</w:t>
            </w:r>
          </w:p>
          <w:p w14:paraId="557A7C32" w14:textId="60A7B2A3" w:rsidR="007C3933" w:rsidRPr="00D30911" w:rsidRDefault="00687FF4" w:rsidP="00517A2C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00 00 00 00</w:t>
            </w:r>
          </w:p>
        </w:tc>
        <w:tc>
          <w:tcPr>
            <w:tcW w:w="5395" w:type="dxa"/>
          </w:tcPr>
          <w:p w14:paraId="71FB1C46" w14:textId="77777777" w:rsidR="00890D66" w:rsidRPr="00D30911" w:rsidRDefault="00890D66" w:rsidP="00890D66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49 4d 44 48</w:t>
            </w:r>
          </w:p>
          <w:p w14:paraId="49789E8B" w14:textId="77777777" w:rsidR="00890D66" w:rsidRPr="00D30911" w:rsidRDefault="00890D66" w:rsidP="00890D66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53 41 49 43</w:t>
            </w:r>
          </w:p>
          <w:p w14:paraId="336710BD" w14:textId="77777777" w:rsidR="00890D66" w:rsidRPr="00D30911" w:rsidRDefault="00890D66" w:rsidP="00890D66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4c 42 53 43</w:t>
            </w:r>
          </w:p>
          <w:p w14:paraId="56FB67E6" w14:textId="13F9FF20" w:rsidR="00B91722" w:rsidRPr="00D30911" w:rsidRDefault="00890D66" w:rsidP="00890D66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41 41 54 41</w:t>
            </w:r>
          </w:p>
        </w:tc>
      </w:tr>
    </w:tbl>
    <w:p w14:paraId="26F6046B" w14:textId="77777777" w:rsidR="00684758" w:rsidRPr="00D30911" w:rsidRDefault="00684758" w:rsidP="00684758">
      <w:pPr>
        <w:rPr>
          <w:rFonts w:asciiTheme="majorHAnsi" w:hAnsiTheme="majorHAnsi"/>
          <w:color w:val="auto"/>
          <w:sz w:val="28"/>
          <w:szCs w:val="22"/>
        </w:rPr>
      </w:pPr>
    </w:p>
    <w:p w14:paraId="47143DFC" w14:textId="77777777" w:rsidR="00684758" w:rsidRPr="00D30911" w:rsidRDefault="00684758" w:rsidP="00684758">
      <w:pPr>
        <w:rPr>
          <w:rFonts w:asciiTheme="majorHAnsi" w:hAnsiTheme="majorHAnsi"/>
          <w:b/>
          <w:bCs/>
          <w:color w:val="auto"/>
          <w:sz w:val="28"/>
          <w:szCs w:val="22"/>
        </w:rPr>
      </w:pPr>
      <w:r w:rsidRPr="00D30911">
        <w:rPr>
          <w:rFonts w:asciiTheme="majorHAnsi" w:hAnsiTheme="majorHAnsi"/>
          <w:b/>
          <w:bCs/>
          <w:color w:val="auto"/>
          <w:sz w:val="28"/>
          <w:szCs w:val="22"/>
        </w:rPr>
        <w:t xml:space="preserve">Convert HEX to Plain Text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0911" w:rsidRPr="00D30911" w14:paraId="5CF3BA51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6E9AC077" w14:textId="77777777" w:rsidR="00684758" w:rsidRPr="00D30911" w:rsidRDefault="00684758" w:rsidP="00D654F7">
            <w:pPr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  <w:t>Hex</w:t>
            </w:r>
          </w:p>
        </w:tc>
        <w:tc>
          <w:tcPr>
            <w:tcW w:w="5395" w:type="dxa"/>
          </w:tcPr>
          <w:p w14:paraId="41D67FDB" w14:textId="77777777" w:rsidR="00684758" w:rsidRPr="00D30911" w:rsidRDefault="00684758" w:rsidP="00D654F7">
            <w:pPr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  <w:t>Plain Text</w:t>
            </w:r>
          </w:p>
        </w:tc>
      </w:tr>
      <w:tr w:rsidR="00D30911" w:rsidRPr="00D30911" w14:paraId="125DFD41" w14:textId="77777777" w:rsidTr="00D654F7">
        <w:tc>
          <w:tcPr>
            <w:tcW w:w="5395" w:type="dxa"/>
          </w:tcPr>
          <w:p w14:paraId="285B2C0B" w14:textId="77777777" w:rsidR="00517A2C" w:rsidRPr="00D30911" w:rsidRDefault="00517A2C" w:rsidP="00517A2C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49 4d 44 48</w:t>
            </w:r>
          </w:p>
          <w:p w14:paraId="4CB575C4" w14:textId="77777777" w:rsidR="00517A2C" w:rsidRPr="00D30911" w:rsidRDefault="00517A2C" w:rsidP="00517A2C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53 41 49 43</w:t>
            </w:r>
          </w:p>
          <w:p w14:paraId="6873BCE3" w14:textId="77777777" w:rsidR="00517A2C" w:rsidRPr="00D30911" w:rsidRDefault="00517A2C" w:rsidP="00517A2C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4c 42 53 43</w:t>
            </w:r>
          </w:p>
          <w:p w14:paraId="0D3F9364" w14:textId="79EC69FE" w:rsidR="00684758" w:rsidRPr="00D30911" w:rsidRDefault="00517A2C" w:rsidP="00517A2C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41 41 54 41</w:t>
            </w:r>
          </w:p>
        </w:tc>
        <w:tc>
          <w:tcPr>
            <w:tcW w:w="5395" w:type="dxa"/>
          </w:tcPr>
          <w:p w14:paraId="667A2605" w14:textId="325A1E42" w:rsidR="00684758" w:rsidRPr="00D30911" w:rsidRDefault="000D262E" w:rsidP="00517A2C">
            <w:pPr>
              <w:jc w:val="center"/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 xml:space="preserve">I M D </w:t>
            </w:r>
            <w:r w:rsidR="00851457" w:rsidRPr="00D30911">
              <w:rPr>
                <w:rFonts w:asciiTheme="majorHAnsi" w:hAnsiTheme="majorHAnsi"/>
                <w:color w:val="auto"/>
                <w:sz w:val="28"/>
                <w:szCs w:val="22"/>
              </w:rPr>
              <w:t>H</w:t>
            </w:r>
          </w:p>
          <w:p w14:paraId="5352F92F" w14:textId="457B5990" w:rsidR="000D262E" w:rsidRPr="00D30911" w:rsidRDefault="000D262E" w:rsidP="00517A2C">
            <w:pPr>
              <w:jc w:val="center"/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 xml:space="preserve">S A I </w:t>
            </w:r>
            <w:r w:rsidR="00851457" w:rsidRPr="00D30911">
              <w:rPr>
                <w:rFonts w:asciiTheme="majorHAnsi" w:hAnsiTheme="majorHAnsi"/>
                <w:color w:val="auto"/>
                <w:sz w:val="28"/>
                <w:szCs w:val="22"/>
              </w:rPr>
              <w:t>E</w:t>
            </w:r>
          </w:p>
          <w:p w14:paraId="087CC70A" w14:textId="0360DE48" w:rsidR="000D262E" w:rsidRPr="00D30911" w:rsidRDefault="000D262E" w:rsidP="00517A2C">
            <w:pPr>
              <w:jc w:val="center"/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 xml:space="preserve">L B S </w:t>
            </w:r>
            <w:r w:rsidR="00851457" w:rsidRPr="00D30911">
              <w:rPr>
                <w:rFonts w:asciiTheme="majorHAnsi" w:hAnsiTheme="majorHAnsi"/>
                <w:color w:val="auto"/>
                <w:sz w:val="28"/>
                <w:szCs w:val="22"/>
              </w:rPr>
              <w:t>C</w:t>
            </w:r>
          </w:p>
          <w:p w14:paraId="5B060E43" w14:textId="18E15140" w:rsidR="000D262E" w:rsidRPr="00D30911" w:rsidRDefault="000D262E" w:rsidP="00517A2C">
            <w:pPr>
              <w:jc w:val="center"/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 xml:space="preserve">A </w:t>
            </w:r>
            <w:proofErr w:type="spellStart"/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>A</w:t>
            </w:r>
            <w:proofErr w:type="spellEnd"/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 xml:space="preserve"> </w:t>
            </w:r>
            <w:r w:rsidR="00851457" w:rsidRPr="00D30911">
              <w:rPr>
                <w:rFonts w:asciiTheme="majorHAnsi" w:hAnsiTheme="majorHAnsi"/>
                <w:color w:val="auto"/>
                <w:sz w:val="28"/>
                <w:szCs w:val="22"/>
              </w:rPr>
              <w:t>T A</w:t>
            </w:r>
          </w:p>
        </w:tc>
      </w:tr>
    </w:tbl>
    <w:p w14:paraId="3EE0F52A" w14:textId="5D5055FA" w:rsidR="00B218E6" w:rsidRPr="00D30911" w:rsidRDefault="00B218E6" w:rsidP="007D6C1B">
      <w:pPr>
        <w:rPr>
          <w:rFonts w:asciiTheme="majorHAnsi" w:hAnsiTheme="majorHAnsi"/>
          <w:color w:val="auto"/>
        </w:rPr>
      </w:pPr>
    </w:p>
    <w:p w14:paraId="3DA90B38" w14:textId="201F7AF5" w:rsidR="00013C28" w:rsidRPr="00D30911" w:rsidRDefault="00013C28" w:rsidP="00243A11">
      <w:pPr>
        <w:pStyle w:val="Heading2"/>
        <w:jc w:val="center"/>
        <w:rPr>
          <w:b w:val="0"/>
          <w:bCs w:val="0"/>
          <w:color w:val="auto"/>
          <w:sz w:val="32"/>
          <w:szCs w:val="24"/>
        </w:rPr>
      </w:pPr>
      <w:bookmarkStart w:id="14" w:name="_Toc166017508"/>
      <w:r w:rsidRPr="00D30911">
        <w:rPr>
          <w:b w:val="0"/>
          <w:bCs w:val="0"/>
          <w:color w:val="auto"/>
          <w:sz w:val="32"/>
          <w:szCs w:val="24"/>
        </w:rPr>
        <w:t>Block 2</w:t>
      </w:r>
      <w:bookmarkEnd w:id="14"/>
    </w:p>
    <w:p w14:paraId="192049EC" w14:textId="77777777" w:rsidR="00013C28" w:rsidRPr="00D30911" w:rsidRDefault="00013C28" w:rsidP="00013C28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Cipher Text = </w:t>
      </w:r>
    </w:p>
    <w:p w14:paraId="4C5BDB61" w14:textId="3531E9F1" w:rsidR="006074AB" w:rsidRPr="00D30911" w:rsidRDefault="00624AB9" w:rsidP="00C763C2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3c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d3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5f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ad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95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38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ed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be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7f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4a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54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9d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2a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f2</w:t>
      </w:r>
      <w:r w:rsidR="006074AB" w:rsidRPr="00D30911">
        <w:rPr>
          <w:rFonts w:asciiTheme="majorHAnsi" w:hAnsiTheme="majorHAnsi"/>
          <w:color w:val="auto"/>
        </w:rPr>
        <w:t xml:space="preserve"> </w:t>
      </w:r>
      <w:r w:rsidRPr="00D30911">
        <w:rPr>
          <w:rFonts w:asciiTheme="majorHAnsi" w:hAnsiTheme="majorHAnsi"/>
          <w:color w:val="auto"/>
        </w:rPr>
        <w:t>bd</w:t>
      </w:r>
      <w:r w:rsidR="006074AB" w:rsidRPr="00D30911">
        <w:rPr>
          <w:rFonts w:asciiTheme="majorHAnsi" w:hAnsiTheme="majorHAnsi"/>
          <w:color w:val="auto"/>
        </w:rPr>
        <w:t xml:space="preserve"> </w:t>
      </w:r>
      <w:proofErr w:type="gramStart"/>
      <w:r w:rsidRPr="00D30911">
        <w:rPr>
          <w:rFonts w:asciiTheme="majorHAnsi" w:hAnsiTheme="majorHAnsi"/>
          <w:color w:val="auto"/>
        </w:rPr>
        <w:t>18</w:t>
      </w:r>
      <w:proofErr w:type="gramEnd"/>
    </w:p>
    <w:p w14:paraId="4AE1CC18" w14:textId="3EEE627C" w:rsidR="00013C28" w:rsidRPr="00D30911" w:rsidRDefault="00013C28" w:rsidP="00013C28">
      <w:pPr>
        <w:pStyle w:val="ListParagraph"/>
        <w:numPr>
          <w:ilvl w:val="0"/>
          <w:numId w:val="12"/>
        </w:num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lastRenderedPageBreak/>
        <w:t xml:space="preserve">Add Round </w:t>
      </w:r>
      <w:r w:rsidR="00A9066B" w:rsidRPr="00D30911">
        <w:rPr>
          <w:rFonts w:asciiTheme="majorHAnsi" w:hAnsiTheme="majorHAnsi"/>
          <w:color w:val="auto"/>
          <w:sz w:val="28"/>
          <w:szCs w:val="22"/>
        </w:rPr>
        <w:t>Key</w:t>
      </w:r>
    </w:p>
    <w:tbl>
      <w:tblPr>
        <w:tblStyle w:val="TableGrid"/>
        <w:tblW w:w="0" w:type="auto"/>
        <w:tblInd w:w="389" w:type="dxa"/>
        <w:tblLook w:val="04A0" w:firstRow="1" w:lastRow="0" w:firstColumn="1" w:lastColumn="0" w:noHBand="0" w:noVBand="1"/>
      </w:tblPr>
      <w:tblGrid>
        <w:gridCol w:w="3460"/>
        <w:gridCol w:w="3469"/>
        <w:gridCol w:w="3472"/>
      </w:tblGrid>
      <w:tr w:rsidR="00D30911" w:rsidRPr="00D30911" w14:paraId="52113CEB" w14:textId="77777777" w:rsidTr="00A92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33083820" w14:textId="77777777" w:rsidR="00A9066B" w:rsidRPr="00D30911" w:rsidRDefault="00A9066B" w:rsidP="00A9233B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5D5DFFC9" w14:textId="51363C89" w:rsidR="00A9066B" w:rsidRPr="00D30911" w:rsidRDefault="00CD3F21" w:rsidP="00A9233B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</w:t>
            </w:r>
            <w:r w:rsidR="00A9066B" w:rsidRPr="00D30911">
              <w:rPr>
                <w:rFonts w:asciiTheme="majorHAnsi" w:hAnsiTheme="majorHAnsi"/>
                <w:b w:val="0"/>
                <w:color w:val="auto"/>
              </w:rPr>
              <w:t>K2</w:t>
            </w:r>
            <w:r w:rsidRPr="00D30911">
              <w:rPr>
                <w:rFonts w:asciiTheme="majorHAnsi" w:hAnsiTheme="majorHAnsi"/>
                <w:b w:val="0"/>
                <w:color w:val="auto"/>
              </w:rPr>
              <w:t>)</w:t>
            </w:r>
          </w:p>
        </w:tc>
        <w:tc>
          <w:tcPr>
            <w:tcW w:w="3597" w:type="dxa"/>
          </w:tcPr>
          <w:p w14:paraId="7A2AABE4" w14:textId="77777777" w:rsidR="00A9066B" w:rsidRPr="00D30911" w:rsidRDefault="00A9066B" w:rsidP="00A9233B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754965BF" w14:textId="77777777" w:rsidTr="00A9233B">
        <w:tc>
          <w:tcPr>
            <w:tcW w:w="3596" w:type="dxa"/>
          </w:tcPr>
          <w:p w14:paraId="335A4A4C" w14:textId="77777777" w:rsidR="00AC7AE4" w:rsidRPr="00D30911" w:rsidRDefault="00AC7AE4" w:rsidP="00517A2C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3c d3 5f ad 95 38 ed be 7f 4a 54 9d 2a f2 bd </w:t>
            </w:r>
            <w:proofErr w:type="gramStart"/>
            <w:r w:rsidRPr="00D30911">
              <w:rPr>
                <w:rFonts w:asciiTheme="majorHAnsi" w:hAnsiTheme="majorHAnsi"/>
                <w:color w:val="auto"/>
              </w:rPr>
              <w:t>18</w:t>
            </w:r>
            <w:proofErr w:type="gramEnd"/>
          </w:p>
          <w:p w14:paraId="124D7D66" w14:textId="504D52BC" w:rsidR="00A9066B" w:rsidRPr="00D30911" w:rsidRDefault="00A9066B" w:rsidP="00517A2C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597" w:type="dxa"/>
          </w:tcPr>
          <w:p w14:paraId="2103A1D9" w14:textId="77777777" w:rsidR="004C3256" w:rsidRPr="00D30911" w:rsidRDefault="004C3256" w:rsidP="00517A2C">
            <w:pPr>
              <w:spacing w:before="120"/>
              <w:ind w:right="115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30 ac 67 e1</w:t>
            </w:r>
          </w:p>
          <w:p w14:paraId="2364C019" w14:textId="7DAB3B9E" w:rsidR="004C3256" w:rsidRPr="00D30911" w:rsidRDefault="004C3256" w:rsidP="00517A2C">
            <w:pPr>
              <w:spacing w:before="120"/>
              <w:ind w:right="115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d2 8b b3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fe</w:t>
            </w:r>
            <w:proofErr w:type="spellEnd"/>
          </w:p>
          <w:p w14:paraId="6B2A56BF" w14:textId="2D1B1077" w:rsidR="004C3256" w:rsidRPr="00D30911" w:rsidRDefault="004C3256" w:rsidP="00517A2C">
            <w:pPr>
              <w:spacing w:before="120"/>
              <w:ind w:right="115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38 d0 54 b8</w:t>
            </w:r>
          </w:p>
          <w:p w14:paraId="3F7482B9" w14:textId="025366A6" w:rsidR="00A9066B" w:rsidRPr="00D30911" w:rsidRDefault="004C3256" w:rsidP="00517A2C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e6 17 8f 76</w:t>
            </w:r>
          </w:p>
        </w:tc>
        <w:tc>
          <w:tcPr>
            <w:tcW w:w="3597" w:type="dxa"/>
          </w:tcPr>
          <w:p w14:paraId="646AEE6B" w14:textId="10B00070" w:rsidR="00A9066B" w:rsidRPr="00D30911" w:rsidRDefault="00F4300C" w:rsidP="00517A2C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0c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01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4b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b3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3d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a9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18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f9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00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0c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05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6e</w:t>
            </w:r>
          </w:p>
        </w:tc>
      </w:tr>
    </w:tbl>
    <w:p w14:paraId="380F038E" w14:textId="77777777" w:rsidR="00A9066B" w:rsidRPr="00D30911" w:rsidRDefault="00A9066B" w:rsidP="00A9066B">
      <w:pPr>
        <w:pStyle w:val="ListParagraph"/>
        <w:ind w:left="389"/>
        <w:rPr>
          <w:rFonts w:asciiTheme="majorHAnsi" w:hAnsiTheme="majorHAnsi"/>
          <w:color w:val="auto"/>
        </w:rPr>
      </w:pPr>
    </w:p>
    <w:p w14:paraId="535F8830" w14:textId="77777777" w:rsidR="00013C28" w:rsidRPr="00D30911" w:rsidRDefault="00013C28" w:rsidP="00013C28">
      <w:pPr>
        <w:pStyle w:val="ListParagraph"/>
        <w:numPr>
          <w:ilvl w:val="0"/>
          <w:numId w:val="12"/>
        </w:num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>Round 1</w:t>
      </w:r>
    </w:p>
    <w:p w14:paraId="42951CC2" w14:textId="77777777" w:rsidR="0029066E" w:rsidRPr="00D30911" w:rsidRDefault="0029066E" w:rsidP="0029066E">
      <w:pPr>
        <w:pStyle w:val="ListParagraph"/>
        <w:numPr>
          <w:ilvl w:val="1"/>
          <w:numId w:val="12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After Inverse Shift Row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5F888D8E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6D7D159E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72B331C0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769295A7" w14:textId="77777777" w:rsidTr="00D654F7">
        <w:tc>
          <w:tcPr>
            <w:tcW w:w="5395" w:type="dxa"/>
          </w:tcPr>
          <w:p w14:paraId="14AB75B4" w14:textId="612194C1" w:rsidR="0029066E" w:rsidRPr="00D30911" w:rsidRDefault="00AC7AE4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0c 01 67 4b 39 b3 3d a9 18 f9 00 12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0c 05 6e</w:t>
            </w:r>
          </w:p>
        </w:tc>
        <w:tc>
          <w:tcPr>
            <w:tcW w:w="5395" w:type="dxa"/>
          </w:tcPr>
          <w:p w14:paraId="10CF2A33" w14:textId="0E195C6B" w:rsidR="0029066E" w:rsidRPr="00D30911" w:rsidRDefault="000A6B6C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0c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0c</w:t>
            </w:r>
            <w:proofErr w:type="spellEnd"/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00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a9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01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05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12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18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b3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6e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f9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3d</w:t>
            </w:r>
            <w:r w:rsidR="00AC7AE4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4b</w:t>
            </w:r>
          </w:p>
        </w:tc>
      </w:tr>
    </w:tbl>
    <w:p w14:paraId="70843189" w14:textId="77777777" w:rsidR="0029066E" w:rsidRPr="00D30911" w:rsidRDefault="0029066E" w:rsidP="0029066E">
      <w:pPr>
        <w:pStyle w:val="ListParagraph"/>
        <w:ind w:left="1109"/>
        <w:rPr>
          <w:rFonts w:asciiTheme="majorHAnsi" w:hAnsiTheme="majorHAnsi"/>
          <w:color w:val="auto"/>
        </w:rPr>
      </w:pPr>
    </w:p>
    <w:p w14:paraId="1A6D3701" w14:textId="77777777" w:rsidR="0029066E" w:rsidRPr="00D30911" w:rsidRDefault="0029066E" w:rsidP="0029066E">
      <w:pPr>
        <w:pStyle w:val="ListParagraph"/>
        <w:numPr>
          <w:ilvl w:val="1"/>
          <w:numId w:val="12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After Inverse Sub Bytes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40F68566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6AE3D9EF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422C84FC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257A4A18" w14:textId="77777777" w:rsidTr="00D654F7">
        <w:tc>
          <w:tcPr>
            <w:tcW w:w="5395" w:type="dxa"/>
          </w:tcPr>
          <w:p w14:paraId="4C686954" w14:textId="222FEB87" w:rsidR="0029066E" w:rsidRPr="00D30911" w:rsidRDefault="00F55C7B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0c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0c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00 a9 39 01 05 12 18 b3 67 6e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f9 3d 4b</w:t>
            </w:r>
          </w:p>
        </w:tc>
        <w:tc>
          <w:tcPr>
            <w:tcW w:w="5395" w:type="dxa"/>
          </w:tcPr>
          <w:p w14:paraId="5C9D9C19" w14:textId="4EDD216D" w:rsidR="0029066E" w:rsidRPr="00D30911" w:rsidRDefault="000A6B6C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81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81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52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b7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5b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09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36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39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34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4b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0a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45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59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69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8b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cc</w:t>
            </w:r>
          </w:p>
        </w:tc>
      </w:tr>
    </w:tbl>
    <w:p w14:paraId="5F793A7B" w14:textId="77777777" w:rsidR="0029066E" w:rsidRPr="00D30911" w:rsidRDefault="0029066E" w:rsidP="0029066E">
      <w:pPr>
        <w:pStyle w:val="ListParagraph"/>
        <w:ind w:left="1109"/>
        <w:rPr>
          <w:rFonts w:asciiTheme="majorHAnsi" w:hAnsiTheme="majorHAnsi"/>
          <w:color w:val="auto"/>
        </w:rPr>
      </w:pPr>
    </w:p>
    <w:p w14:paraId="48C570A0" w14:textId="77777777" w:rsidR="0029066E" w:rsidRPr="00D30911" w:rsidRDefault="0029066E" w:rsidP="0029066E">
      <w:pPr>
        <w:pStyle w:val="ListParagraph"/>
        <w:numPr>
          <w:ilvl w:val="1"/>
          <w:numId w:val="12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After Inverse Mix Column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4"/>
        <w:gridCol w:w="3260"/>
        <w:gridCol w:w="3227"/>
      </w:tblGrid>
      <w:tr w:rsidR="00D30911" w:rsidRPr="00D30911" w14:paraId="37F74DF3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597E9233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67BB93D4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Constant Matrix</w:t>
            </w:r>
          </w:p>
        </w:tc>
        <w:tc>
          <w:tcPr>
            <w:tcW w:w="3597" w:type="dxa"/>
          </w:tcPr>
          <w:p w14:paraId="22231C09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7C2C910E" w14:textId="77777777" w:rsidTr="00D654F7">
        <w:tc>
          <w:tcPr>
            <w:tcW w:w="3596" w:type="dxa"/>
          </w:tcPr>
          <w:p w14:paraId="25764476" w14:textId="3124FB83" w:rsidR="0029066E" w:rsidRPr="00D30911" w:rsidRDefault="00F55C7B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81 81 52 b7 5b 09 36 39 34 4b 0a 45 59 69 8b cc</w:t>
            </w:r>
          </w:p>
        </w:tc>
        <w:tc>
          <w:tcPr>
            <w:tcW w:w="3597" w:type="dxa"/>
          </w:tcPr>
          <w:p w14:paraId="2394624A" w14:textId="77777777" w:rsidR="00DE1149" w:rsidRPr="00D30911" w:rsidRDefault="00DE1149" w:rsidP="00517A2C">
            <w:pPr>
              <w:pStyle w:val="ListParagraph"/>
              <w:spacing w:before="120"/>
              <w:ind w:right="115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0E 0B 0D 09</w:t>
            </w:r>
          </w:p>
          <w:p w14:paraId="0E8B66D6" w14:textId="77777777" w:rsidR="00DE1149" w:rsidRPr="00D30911" w:rsidRDefault="00DE1149" w:rsidP="00517A2C">
            <w:pPr>
              <w:pStyle w:val="ListParagraph"/>
              <w:spacing w:before="120"/>
              <w:ind w:right="115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09 0E 0B 0D</w:t>
            </w:r>
          </w:p>
          <w:p w14:paraId="14F4CAD4" w14:textId="77777777" w:rsidR="00DE1149" w:rsidRPr="00D30911" w:rsidRDefault="00DE1149" w:rsidP="00517A2C">
            <w:pPr>
              <w:pStyle w:val="ListParagraph"/>
              <w:spacing w:before="120"/>
              <w:ind w:right="115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0D 09 0E 0B</w:t>
            </w:r>
          </w:p>
          <w:p w14:paraId="452D2CE5" w14:textId="0E15EB81" w:rsidR="0029066E" w:rsidRPr="00D30911" w:rsidRDefault="00DE1149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0B 0D 09 0E</w:t>
            </w:r>
          </w:p>
        </w:tc>
        <w:tc>
          <w:tcPr>
            <w:tcW w:w="3597" w:type="dxa"/>
          </w:tcPr>
          <w:p w14:paraId="712038B6" w14:textId="7B217588" w:rsidR="0029066E" w:rsidRPr="00D30911" w:rsidRDefault="00AE0F16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50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9d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f3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15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c7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50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de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c8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ff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8e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dd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df</w:t>
            </w:r>
            <w:proofErr w:type="spellEnd"/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24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67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35</w:t>
            </w:r>
          </w:p>
        </w:tc>
      </w:tr>
    </w:tbl>
    <w:p w14:paraId="54C5B880" w14:textId="77777777" w:rsidR="0029066E" w:rsidRPr="00D30911" w:rsidRDefault="0029066E" w:rsidP="0029066E">
      <w:pPr>
        <w:pStyle w:val="ListParagraph"/>
        <w:ind w:left="1109"/>
        <w:rPr>
          <w:rFonts w:asciiTheme="majorHAnsi" w:hAnsiTheme="majorHAnsi"/>
          <w:color w:val="auto"/>
        </w:rPr>
      </w:pPr>
    </w:p>
    <w:p w14:paraId="4043EE6D" w14:textId="77777777" w:rsidR="0029066E" w:rsidRPr="00D30911" w:rsidRDefault="0029066E" w:rsidP="0029066E">
      <w:pPr>
        <w:pStyle w:val="ListParagraph"/>
        <w:numPr>
          <w:ilvl w:val="1"/>
          <w:numId w:val="12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After Add Round Key =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5"/>
        <w:gridCol w:w="3258"/>
        <w:gridCol w:w="3228"/>
      </w:tblGrid>
      <w:tr w:rsidR="00D30911" w:rsidRPr="00D30911" w14:paraId="237FA019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091EA2F8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775EAFA0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(K1)</w:t>
            </w:r>
          </w:p>
        </w:tc>
        <w:tc>
          <w:tcPr>
            <w:tcW w:w="3597" w:type="dxa"/>
          </w:tcPr>
          <w:p w14:paraId="06847B6C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097EE501" w14:textId="77777777" w:rsidTr="00D654F7">
        <w:tc>
          <w:tcPr>
            <w:tcW w:w="3596" w:type="dxa"/>
          </w:tcPr>
          <w:p w14:paraId="722DABF5" w14:textId="55177D94" w:rsidR="0029066E" w:rsidRPr="00D30911" w:rsidRDefault="00F55C7B" w:rsidP="00517A2C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50 9d f3 15 c7 50 de c8 ff 73 8e dd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df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24 67 35</w:t>
            </w:r>
          </w:p>
        </w:tc>
        <w:tc>
          <w:tcPr>
            <w:tcW w:w="3597" w:type="dxa"/>
          </w:tcPr>
          <w:p w14:paraId="424E0A44" w14:textId="77777777" w:rsidR="00FF31A6" w:rsidRPr="00D30911" w:rsidRDefault="00FF31A6" w:rsidP="00517A2C">
            <w:pPr>
              <w:pStyle w:val="ListParagraph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d1 9c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cb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86</w:t>
            </w:r>
          </w:p>
          <w:p w14:paraId="46ECB023" w14:textId="77777777" w:rsidR="00FF31A6" w:rsidRPr="00D30911" w:rsidRDefault="00FF31A6" w:rsidP="00517A2C">
            <w:pPr>
              <w:pStyle w:val="ListParagraph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1c 59 38 4d</w:t>
            </w:r>
          </w:p>
          <w:p w14:paraId="012E1BF7" w14:textId="77777777" w:rsidR="00FF31A6" w:rsidRPr="00D30911" w:rsidRDefault="00FF31A6" w:rsidP="00517A2C">
            <w:pPr>
              <w:pStyle w:val="ListParagraph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a1 e8 84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ec</w:t>
            </w:r>
            <w:proofErr w:type="spellEnd"/>
          </w:p>
          <w:p w14:paraId="60F37FC3" w14:textId="77777777" w:rsidR="00FF31A6" w:rsidRPr="00D30911" w:rsidRDefault="00FF31A6" w:rsidP="00517A2C">
            <w:pPr>
              <w:pStyle w:val="ListParagraph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a2 f1 98 f9</w:t>
            </w:r>
          </w:p>
          <w:p w14:paraId="5D2ABDC7" w14:textId="4BA6350D" w:rsidR="0029066E" w:rsidRPr="00D30911" w:rsidRDefault="0029066E" w:rsidP="00517A2C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597" w:type="dxa"/>
          </w:tcPr>
          <w:p w14:paraId="4BBF6B29" w14:textId="1C0FADAA" w:rsidR="0029066E" w:rsidRPr="00D30911" w:rsidRDefault="00AE0F16" w:rsidP="00517A2C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lastRenderedPageBreak/>
              <w:t>03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3f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f6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e1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e4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65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5e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61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8a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6a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72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70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83</w:t>
            </w:r>
            <w:r w:rsidR="00F55C7B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28</w:t>
            </w:r>
          </w:p>
        </w:tc>
      </w:tr>
    </w:tbl>
    <w:p w14:paraId="57CDABD1" w14:textId="77777777" w:rsidR="003C35E7" w:rsidRPr="00D30911" w:rsidRDefault="003C35E7" w:rsidP="003C35E7">
      <w:pPr>
        <w:rPr>
          <w:rFonts w:asciiTheme="majorHAnsi" w:hAnsiTheme="majorHAnsi"/>
          <w:color w:val="auto"/>
        </w:rPr>
      </w:pPr>
    </w:p>
    <w:p w14:paraId="63C1BC58" w14:textId="77777777" w:rsidR="00013C28" w:rsidRPr="00D30911" w:rsidRDefault="00013C28" w:rsidP="00013C28">
      <w:pPr>
        <w:pStyle w:val="ListParagraph"/>
        <w:numPr>
          <w:ilvl w:val="0"/>
          <w:numId w:val="12"/>
        </w:num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>Round 2</w:t>
      </w:r>
    </w:p>
    <w:p w14:paraId="39434381" w14:textId="77777777" w:rsidR="0029066E" w:rsidRPr="00D30911" w:rsidRDefault="0029066E" w:rsidP="0029066E">
      <w:pPr>
        <w:pStyle w:val="ListParagraph"/>
        <w:numPr>
          <w:ilvl w:val="1"/>
          <w:numId w:val="12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After Inverse Shift Row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791C5767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648189AC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588B7535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18FBA68F" w14:textId="77777777" w:rsidTr="00D654F7">
        <w:tc>
          <w:tcPr>
            <w:tcW w:w="5395" w:type="dxa"/>
          </w:tcPr>
          <w:p w14:paraId="4F5212DD" w14:textId="0809601C" w:rsidR="0029066E" w:rsidRPr="00D30911" w:rsidRDefault="004D19FF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03 3f f6 e1 73 e4 73 65 5e 61 8a 6a 72 70 83 28</w:t>
            </w:r>
          </w:p>
        </w:tc>
        <w:tc>
          <w:tcPr>
            <w:tcW w:w="5395" w:type="dxa"/>
          </w:tcPr>
          <w:p w14:paraId="1AAA7949" w14:textId="548E63FF" w:rsidR="0029066E" w:rsidRPr="00D30911" w:rsidRDefault="00B02506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03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70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8a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65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3f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83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6a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5e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e4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f6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28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72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61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73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e1</w:t>
            </w:r>
          </w:p>
        </w:tc>
      </w:tr>
    </w:tbl>
    <w:p w14:paraId="093188E7" w14:textId="77777777" w:rsidR="0029066E" w:rsidRPr="00D30911" w:rsidRDefault="0029066E" w:rsidP="0029066E">
      <w:pPr>
        <w:pStyle w:val="ListParagraph"/>
        <w:ind w:left="1109"/>
        <w:rPr>
          <w:rFonts w:asciiTheme="majorHAnsi" w:hAnsiTheme="majorHAnsi"/>
          <w:color w:val="auto"/>
        </w:rPr>
      </w:pPr>
    </w:p>
    <w:p w14:paraId="4C5DCE4C" w14:textId="77777777" w:rsidR="0029066E" w:rsidRPr="00D30911" w:rsidRDefault="0029066E" w:rsidP="0029066E">
      <w:pPr>
        <w:pStyle w:val="ListParagraph"/>
        <w:numPr>
          <w:ilvl w:val="1"/>
          <w:numId w:val="12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 xml:space="preserve">After Inverse Sub Bytes 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4826"/>
        <w:gridCol w:w="4855"/>
      </w:tblGrid>
      <w:tr w:rsidR="00D30911" w:rsidRPr="00D30911" w14:paraId="2F432B25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45C02548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5395" w:type="dxa"/>
          </w:tcPr>
          <w:p w14:paraId="776315AB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26F90818" w14:textId="77777777" w:rsidTr="00D654F7">
        <w:tc>
          <w:tcPr>
            <w:tcW w:w="5395" w:type="dxa"/>
          </w:tcPr>
          <w:p w14:paraId="3EDB052E" w14:textId="2D656D54" w:rsidR="0029066E" w:rsidRPr="00D30911" w:rsidRDefault="004D19FF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03 70 8a 65 73 3f 83 6a 5e e4 f6 28 72 61 73 e1</w:t>
            </w:r>
          </w:p>
        </w:tc>
        <w:tc>
          <w:tcPr>
            <w:tcW w:w="5395" w:type="dxa"/>
          </w:tcPr>
          <w:p w14:paraId="73628E46" w14:textId="43F01569" w:rsidR="0029066E" w:rsidRPr="00D30911" w:rsidRDefault="00A8400A" w:rsidP="00517A2C">
            <w:pPr>
              <w:pStyle w:val="ListParagraph"/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d5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d0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cf</w:t>
            </w:r>
            <w:proofErr w:type="spellEnd"/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bc</w:t>
            </w:r>
            <w:proofErr w:type="spellEnd"/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8f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25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41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58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9d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ae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d6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ee</w:t>
            </w:r>
            <w:proofErr w:type="spellEnd"/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1e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d8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8f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e0</w:t>
            </w:r>
          </w:p>
        </w:tc>
      </w:tr>
    </w:tbl>
    <w:p w14:paraId="3AB85384" w14:textId="77777777" w:rsidR="0029066E" w:rsidRPr="00D30911" w:rsidRDefault="0029066E" w:rsidP="0029066E">
      <w:pPr>
        <w:pStyle w:val="ListParagraph"/>
        <w:ind w:left="1109"/>
        <w:rPr>
          <w:rFonts w:asciiTheme="majorHAnsi" w:hAnsiTheme="majorHAnsi"/>
          <w:color w:val="auto"/>
        </w:rPr>
      </w:pPr>
    </w:p>
    <w:p w14:paraId="4C68BDC7" w14:textId="77777777" w:rsidR="0029066E" w:rsidRPr="00D30911" w:rsidRDefault="0029066E" w:rsidP="0029066E">
      <w:pPr>
        <w:pStyle w:val="ListParagraph"/>
        <w:numPr>
          <w:ilvl w:val="1"/>
          <w:numId w:val="12"/>
        </w:num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</w:rPr>
        <w:t>Add Round Key</w:t>
      </w:r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3196"/>
        <w:gridCol w:w="3256"/>
        <w:gridCol w:w="3229"/>
      </w:tblGrid>
      <w:tr w:rsidR="00D30911" w:rsidRPr="00D30911" w14:paraId="632E3E2F" w14:textId="77777777" w:rsidTr="00D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6945586D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Input</w:t>
            </w:r>
          </w:p>
        </w:tc>
        <w:tc>
          <w:tcPr>
            <w:tcW w:w="3597" w:type="dxa"/>
          </w:tcPr>
          <w:p w14:paraId="245E4556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Round Key (K0)</w:t>
            </w:r>
          </w:p>
        </w:tc>
        <w:tc>
          <w:tcPr>
            <w:tcW w:w="3597" w:type="dxa"/>
          </w:tcPr>
          <w:p w14:paraId="4F96B1C2" w14:textId="77777777" w:rsidR="0029066E" w:rsidRPr="00D30911" w:rsidRDefault="0029066E" w:rsidP="00D654F7">
            <w:pPr>
              <w:pStyle w:val="ListParagraph"/>
              <w:ind w:left="0"/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Output</w:t>
            </w:r>
          </w:p>
        </w:tc>
      </w:tr>
      <w:tr w:rsidR="00D30911" w:rsidRPr="00D30911" w14:paraId="4B976D73" w14:textId="77777777" w:rsidTr="00D654F7">
        <w:tc>
          <w:tcPr>
            <w:tcW w:w="3596" w:type="dxa"/>
          </w:tcPr>
          <w:p w14:paraId="001481B2" w14:textId="10A5AEAD" w:rsidR="0029066E" w:rsidRPr="00D30911" w:rsidRDefault="004D19FF" w:rsidP="00517A2C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d5 d0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cf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bc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8f 25 41 58 9d ae d6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ee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1e d8 8f e0</w:t>
            </w:r>
          </w:p>
        </w:tc>
        <w:tc>
          <w:tcPr>
            <w:tcW w:w="3597" w:type="dxa"/>
          </w:tcPr>
          <w:p w14:paraId="5D5CB5BF" w14:textId="5495915F" w:rsidR="00687FF4" w:rsidRPr="00D30911" w:rsidRDefault="00687FF4" w:rsidP="00517A2C">
            <w:pPr>
              <w:pStyle w:val="ListParagraph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4d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4d</w:t>
            </w:r>
            <w:proofErr w:type="spellEnd"/>
            <w:r w:rsidRPr="00D30911">
              <w:rPr>
                <w:rFonts w:asciiTheme="majorHAnsi" w:hAnsiTheme="majorHAnsi"/>
                <w:color w:val="auto"/>
              </w:rPr>
              <w:t xml:space="preserve"> 57 4d</w:t>
            </w:r>
          </w:p>
          <w:p w14:paraId="48B543E4" w14:textId="08F6C3A8" w:rsidR="00687FF4" w:rsidRPr="00D30911" w:rsidRDefault="00687FF4" w:rsidP="00517A2C">
            <w:pPr>
              <w:pStyle w:val="ListParagraph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59 45 61 75</w:t>
            </w:r>
          </w:p>
          <w:p w14:paraId="6CFA640F" w14:textId="77777777" w:rsidR="00687FF4" w:rsidRPr="00D30911" w:rsidRDefault="00687FF4" w:rsidP="00517A2C">
            <w:pPr>
              <w:pStyle w:val="ListParagraph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4e 49 6c 68</w:t>
            </w:r>
          </w:p>
          <w:p w14:paraId="5CDD724F" w14:textId="77777777" w:rsidR="00687FF4" w:rsidRPr="00D30911" w:rsidRDefault="00687FF4" w:rsidP="00517A2C">
            <w:pPr>
              <w:pStyle w:val="ListParagraph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41 53 69 61</w:t>
            </w:r>
          </w:p>
          <w:p w14:paraId="2DC03D5E" w14:textId="172ABB36" w:rsidR="0029066E" w:rsidRPr="00D30911" w:rsidRDefault="0029066E" w:rsidP="00517A2C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597" w:type="dxa"/>
          </w:tcPr>
          <w:p w14:paraId="42FEFF5D" w14:textId="02FFF202" w:rsidR="0029066E" w:rsidRPr="00D30911" w:rsidRDefault="008C5245" w:rsidP="00517A2C">
            <w:pPr>
              <w:ind w:left="0"/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98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89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81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fd</w:t>
            </w:r>
            <w:proofErr w:type="spellEnd"/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c2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60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08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0b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ca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cf</w:t>
            </w:r>
            <w:proofErr w:type="spellEnd"/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Pr="00D30911">
              <w:rPr>
                <w:rFonts w:asciiTheme="majorHAnsi" w:hAnsiTheme="majorHAnsi"/>
                <w:color w:val="auto"/>
              </w:rPr>
              <w:t>ba</w:t>
            </w:r>
            <w:proofErr w:type="spellEnd"/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87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53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ad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e7</w:t>
            </w:r>
            <w:r w:rsidR="004D19FF" w:rsidRPr="00D30911">
              <w:rPr>
                <w:rFonts w:asciiTheme="majorHAnsi" w:hAnsiTheme="majorHAnsi"/>
                <w:color w:val="auto"/>
              </w:rPr>
              <w:t xml:space="preserve"> </w:t>
            </w:r>
            <w:r w:rsidRPr="00D30911">
              <w:rPr>
                <w:rFonts w:asciiTheme="majorHAnsi" w:hAnsiTheme="majorHAnsi"/>
                <w:color w:val="auto"/>
              </w:rPr>
              <w:t>81</w:t>
            </w:r>
          </w:p>
        </w:tc>
      </w:tr>
    </w:tbl>
    <w:p w14:paraId="306E6017" w14:textId="77777777" w:rsidR="00A9066B" w:rsidRPr="00D30911" w:rsidRDefault="00A9066B" w:rsidP="00A9066B">
      <w:pPr>
        <w:pStyle w:val="ListParagraph"/>
        <w:ind w:left="1109"/>
        <w:rPr>
          <w:rFonts w:asciiTheme="majorHAnsi" w:hAnsiTheme="majorHAnsi"/>
          <w:color w:val="auto"/>
        </w:rPr>
      </w:pPr>
    </w:p>
    <w:p w14:paraId="0F32AF6F" w14:textId="0BC40467" w:rsidR="00E22706" w:rsidRPr="00D30911" w:rsidRDefault="00E22706" w:rsidP="00E22706">
      <w:pPr>
        <w:rPr>
          <w:rFonts w:asciiTheme="majorHAnsi" w:hAnsiTheme="majorHAnsi"/>
          <w:color w:val="auto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>XOR with IV:</w:t>
      </w:r>
      <w:r w:rsidR="00294325" w:rsidRPr="00D30911">
        <w:rPr>
          <w:rFonts w:asciiTheme="majorHAnsi" w:hAnsiTheme="majorHAnsi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0911" w:rsidRPr="00D30911" w14:paraId="202FCEA2" w14:textId="77777777" w:rsidTr="00D92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28BC29D6" w14:textId="08EE75D1" w:rsidR="00D92DF2" w:rsidRPr="00D30911" w:rsidRDefault="00FE560A" w:rsidP="00E22706">
            <w:pPr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  <w:t>IV</w:t>
            </w:r>
          </w:p>
        </w:tc>
        <w:tc>
          <w:tcPr>
            <w:tcW w:w="5395" w:type="dxa"/>
          </w:tcPr>
          <w:p w14:paraId="559DC232" w14:textId="2285C8D6" w:rsidR="00D92DF2" w:rsidRPr="00D30911" w:rsidRDefault="00AC608C" w:rsidP="00E22706">
            <w:pPr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  <w:t>Result</w:t>
            </w:r>
          </w:p>
        </w:tc>
      </w:tr>
      <w:tr w:rsidR="00D30911" w:rsidRPr="00D30911" w14:paraId="6196047E" w14:textId="77777777" w:rsidTr="00D92DF2">
        <w:tc>
          <w:tcPr>
            <w:tcW w:w="5395" w:type="dxa"/>
          </w:tcPr>
          <w:p w14:paraId="474C4171" w14:textId="77777777" w:rsidR="00687FF4" w:rsidRPr="00D30911" w:rsidRDefault="00687FF4" w:rsidP="00517A2C">
            <w:pPr>
              <w:spacing w:before="120"/>
              <w:ind w:right="115"/>
              <w:jc w:val="center"/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>00 00 00 00</w:t>
            </w:r>
          </w:p>
          <w:p w14:paraId="537779E5" w14:textId="77777777" w:rsidR="00687FF4" w:rsidRPr="00D30911" w:rsidRDefault="00687FF4" w:rsidP="00517A2C">
            <w:pPr>
              <w:spacing w:before="120"/>
              <w:ind w:right="115"/>
              <w:jc w:val="center"/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>00 00 00 00</w:t>
            </w:r>
          </w:p>
          <w:p w14:paraId="298C2AF9" w14:textId="77777777" w:rsidR="00687FF4" w:rsidRPr="00D30911" w:rsidRDefault="00687FF4" w:rsidP="00517A2C">
            <w:pPr>
              <w:spacing w:before="120"/>
              <w:ind w:right="115"/>
              <w:jc w:val="center"/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>00 00 00 00</w:t>
            </w:r>
          </w:p>
          <w:p w14:paraId="6516E7DA" w14:textId="015951B3" w:rsidR="00D92DF2" w:rsidRPr="00D30911" w:rsidRDefault="00687FF4" w:rsidP="00517A2C">
            <w:pPr>
              <w:ind w:left="0"/>
              <w:jc w:val="center"/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>00 00 00 00</w:t>
            </w:r>
          </w:p>
        </w:tc>
        <w:tc>
          <w:tcPr>
            <w:tcW w:w="5395" w:type="dxa"/>
          </w:tcPr>
          <w:p w14:paraId="6041328E" w14:textId="77777777" w:rsidR="005A1A67" w:rsidRPr="00D30911" w:rsidRDefault="005A1A67" w:rsidP="005A1A67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50 4c 41 54 </w:t>
            </w:r>
          </w:p>
          <w:p w14:paraId="403D5E9B" w14:textId="77777777" w:rsidR="005A1A67" w:rsidRPr="00D30911" w:rsidRDefault="005A1A67" w:rsidP="005A1A67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49 4f 4b 41 </w:t>
            </w:r>
          </w:p>
          <w:p w14:paraId="0D63452A" w14:textId="77777777" w:rsidR="005A1A67" w:rsidRPr="00D30911" w:rsidRDefault="005A1A67" w:rsidP="005A1A67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54 46 49 4e </w:t>
            </w:r>
          </w:p>
          <w:p w14:paraId="3AC98F94" w14:textId="7E271E7A" w:rsidR="00D92DF2" w:rsidRPr="00D30911" w:rsidRDefault="005A1A67" w:rsidP="005A1A67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</w:rPr>
              <w:t>41 50 53 2e</w:t>
            </w:r>
          </w:p>
        </w:tc>
      </w:tr>
    </w:tbl>
    <w:p w14:paraId="45FF2BB0" w14:textId="77777777" w:rsidR="00D92DF2" w:rsidRPr="00D30911" w:rsidRDefault="00D92DF2" w:rsidP="00E22706">
      <w:pPr>
        <w:rPr>
          <w:rFonts w:asciiTheme="majorHAnsi" w:hAnsiTheme="majorHAnsi"/>
          <w:color w:val="auto"/>
          <w:sz w:val="28"/>
          <w:szCs w:val="22"/>
        </w:rPr>
      </w:pPr>
    </w:p>
    <w:p w14:paraId="3BD6A633" w14:textId="2943F22B" w:rsidR="00684758" w:rsidRPr="00D30911" w:rsidRDefault="00684758" w:rsidP="00E22706">
      <w:pPr>
        <w:rPr>
          <w:rFonts w:asciiTheme="majorHAnsi" w:hAnsiTheme="majorHAnsi"/>
          <w:color w:val="auto"/>
          <w:sz w:val="28"/>
          <w:szCs w:val="22"/>
        </w:rPr>
      </w:pPr>
      <w:r w:rsidRPr="00D30911">
        <w:rPr>
          <w:rFonts w:asciiTheme="majorHAnsi" w:hAnsiTheme="majorHAnsi"/>
          <w:color w:val="auto"/>
          <w:sz w:val="28"/>
          <w:szCs w:val="22"/>
        </w:rPr>
        <w:t xml:space="preserve">Convert HEX to Plain Text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0911" w:rsidRPr="00D30911" w14:paraId="7BC8294D" w14:textId="77777777" w:rsidTr="00684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407784C0" w14:textId="6ECF3069" w:rsidR="00684758" w:rsidRPr="00D30911" w:rsidRDefault="00684758" w:rsidP="00E22706">
            <w:pPr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  <w:lastRenderedPageBreak/>
              <w:t>Hex</w:t>
            </w:r>
          </w:p>
        </w:tc>
        <w:tc>
          <w:tcPr>
            <w:tcW w:w="5395" w:type="dxa"/>
          </w:tcPr>
          <w:p w14:paraId="442C8A73" w14:textId="6B1E2D96" w:rsidR="00684758" w:rsidRPr="00D30911" w:rsidRDefault="00684758" w:rsidP="00E22706">
            <w:pPr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b w:val="0"/>
                <w:color w:val="auto"/>
                <w:sz w:val="28"/>
                <w:szCs w:val="22"/>
              </w:rPr>
              <w:t>Plain Text</w:t>
            </w:r>
          </w:p>
        </w:tc>
      </w:tr>
      <w:tr w:rsidR="00D30911" w:rsidRPr="00D30911" w14:paraId="75D6CAD3" w14:textId="77777777" w:rsidTr="00684758">
        <w:tc>
          <w:tcPr>
            <w:tcW w:w="5395" w:type="dxa"/>
          </w:tcPr>
          <w:p w14:paraId="757DDF39" w14:textId="77777777" w:rsidR="005A1A67" w:rsidRPr="00D30911" w:rsidRDefault="005A1A67" w:rsidP="005A1A67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50 4c 41 54 </w:t>
            </w:r>
          </w:p>
          <w:p w14:paraId="78E97DB9" w14:textId="77777777" w:rsidR="005A1A67" w:rsidRPr="00D30911" w:rsidRDefault="005A1A67" w:rsidP="005A1A67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49 4f 4b 41 </w:t>
            </w:r>
          </w:p>
          <w:p w14:paraId="30891154" w14:textId="77777777" w:rsidR="005A1A67" w:rsidRPr="00D30911" w:rsidRDefault="005A1A67" w:rsidP="005A1A67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54 46 49 4e </w:t>
            </w:r>
          </w:p>
          <w:p w14:paraId="48E572C5" w14:textId="5396D411" w:rsidR="00684758" w:rsidRPr="00D30911" w:rsidRDefault="005A1A67" w:rsidP="005A1A67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</w:rPr>
              <w:t>41 50 53 2e</w:t>
            </w:r>
          </w:p>
        </w:tc>
        <w:tc>
          <w:tcPr>
            <w:tcW w:w="5395" w:type="dxa"/>
          </w:tcPr>
          <w:p w14:paraId="6865E035" w14:textId="66A56CD3" w:rsidR="00684758" w:rsidRPr="00D30911" w:rsidRDefault="00E07760" w:rsidP="00684758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 xml:space="preserve">P L A T </w:t>
            </w:r>
          </w:p>
          <w:p w14:paraId="0959CDE2" w14:textId="74116B81" w:rsidR="00E07760" w:rsidRPr="00D30911" w:rsidRDefault="00E07760" w:rsidP="00684758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 xml:space="preserve">I O K A </w:t>
            </w:r>
          </w:p>
          <w:p w14:paraId="3C88B9D1" w14:textId="584AE2D4" w:rsidR="00E07760" w:rsidRPr="00D30911" w:rsidRDefault="00E07760" w:rsidP="00684758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 xml:space="preserve">T F I </w:t>
            </w:r>
            <w:proofErr w:type="gramStart"/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>A</w:t>
            </w:r>
            <w:proofErr w:type="gramEnd"/>
          </w:p>
          <w:p w14:paraId="2570DCE4" w14:textId="3D2F3D2E" w:rsidR="00E07760" w:rsidRPr="00D30911" w:rsidRDefault="00E07760" w:rsidP="00684758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  <w:sz w:val="28"/>
                <w:szCs w:val="22"/>
              </w:rPr>
              <w:t>A P</w:t>
            </w:r>
            <w:r w:rsidR="0034470A" w:rsidRPr="00D30911">
              <w:rPr>
                <w:rFonts w:asciiTheme="majorHAnsi" w:hAnsiTheme="majorHAnsi"/>
                <w:color w:val="auto"/>
                <w:sz w:val="28"/>
                <w:szCs w:val="22"/>
              </w:rPr>
              <w:t xml:space="preserve"> </w:t>
            </w:r>
            <w:proofErr w:type="gramStart"/>
            <w:r w:rsidR="0034470A" w:rsidRPr="00D30911">
              <w:rPr>
                <w:rFonts w:asciiTheme="majorHAnsi" w:hAnsiTheme="majorHAnsi"/>
                <w:color w:val="auto"/>
                <w:sz w:val="28"/>
                <w:szCs w:val="22"/>
              </w:rPr>
              <w:t>S .</w:t>
            </w:r>
            <w:proofErr w:type="gramEnd"/>
          </w:p>
        </w:tc>
      </w:tr>
    </w:tbl>
    <w:p w14:paraId="5A2D64A6" w14:textId="77777777" w:rsidR="009B56CE" w:rsidRPr="00D30911" w:rsidRDefault="009B56CE" w:rsidP="007204B4">
      <w:pPr>
        <w:rPr>
          <w:rFonts w:asciiTheme="majorHAnsi" w:hAnsiTheme="majorHAnsi"/>
          <w:color w:val="auto"/>
          <w:sz w:val="32"/>
          <w:szCs w:val="24"/>
        </w:rPr>
      </w:pPr>
    </w:p>
    <w:p w14:paraId="2CA7C585" w14:textId="507BD8B4" w:rsidR="00E0010E" w:rsidRPr="00D30911" w:rsidRDefault="00E0010E" w:rsidP="00E0010E">
      <w:pPr>
        <w:jc w:val="center"/>
        <w:outlineLvl w:val="1"/>
        <w:rPr>
          <w:rFonts w:asciiTheme="majorHAnsi" w:hAnsiTheme="majorHAnsi"/>
          <w:color w:val="auto"/>
          <w:sz w:val="32"/>
          <w:szCs w:val="24"/>
        </w:rPr>
      </w:pPr>
      <w:bookmarkStart w:id="15" w:name="_Toc166017509"/>
      <w:r w:rsidRPr="00D30911">
        <w:rPr>
          <w:rFonts w:asciiTheme="majorHAnsi" w:hAnsiTheme="majorHAnsi"/>
          <w:color w:val="auto"/>
          <w:sz w:val="32"/>
          <w:szCs w:val="24"/>
        </w:rPr>
        <w:t>Result</w:t>
      </w:r>
      <w:bookmarkEnd w:id="15"/>
    </w:p>
    <w:p w14:paraId="3B513FE8" w14:textId="77777777" w:rsidR="00E0010E" w:rsidRPr="00D30911" w:rsidRDefault="00E0010E" w:rsidP="00E0010E">
      <w:pPr>
        <w:rPr>
          <w:rFonts w:asciiTheme="majorHAnsi" w:hAnsiTheme="majorHAns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0911" w:rsidRPr="00D30911" w14:paraId="10EDA50D" w14:textId="77777777" w:rsidTr="00E7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370D70C9" w14:textId="77777777" w:rsidR="00E0010E" w:rsidRPr="00D30911" w:rsidRDefault="00E0010E" w:rsidP="00E75535">
            <w:pPr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Block 1</w:t>
            </w:r>
          </w:p>
        </w:tc>
        <w:tc>
          <w:tcPr>
            <w:tcW w:w="5395" w:type="dxa"/>
          </w:tcPr>
          <w:p w14:paraId="19ACB021" w14:textId="77777777" w:rsidR="00E0010E" w:rsidRPr="00D30911" w:rsidRDefault="00E0010E" w:rsidP="00E75535">
            <w:pPr>
              <w:rPr>
                <w:rFonts w:asciiTheme="majorHAnsi" w:hAnsiTheme="majorHAnsi"/>
                <w:b w:val="0"/>
                <w:color w:val="auto"/>
              </w:rPr>
            </w:pPr>
            <w:r w:rsidRPr="00D30911">
              <w:rPr>
                <w:rFonts w:asciiTheme="majorHAnsi" w:hAnsiTheme="majorHAnsi"/>
                <w:b w:val="0"/>
                <w:color w:val="auto"/>
              </w:rPr>
              <w:t>Block 2</w:t>
            </w:r>
          </w:p>
        </w:tc>
      </w:tr>
      <w:tr w:rsidR="00D30911" w:rsidRPr="00D30911" w14:paraId="4156F65B" w14:textId="77777777" w:rsidTr="00E75535">
        <w:tc>
          <w:tcPr>
            <w:tcW w:w="5395" w:type="dxa"/>
          </w:tcPr>
          <w:p w14:paraId="7B9986AE" w14:textId="77777777" w:rsidR="00A916EC" w:rsidRPr="00D30911" w:rsidRDefault="00A916EC" w:rsidP="00A916EC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49 4d 44 48</w:t>
            </w:r>
          </w:p>
          <w:p w14:paraId="4BD0CD54" w14:textId="77777777" w:rsidR="00A916EC" w:rsidRPr="00D30911" w:rsidRDefault="00A916EC" w:rsidP="00A916EC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53 41 49 43</w:t>
            </w:r>
          </w:p>
          <w:p w14:paraId="2461DCC5" w14:textId="77777777" w:rsidR="00A916EC" w:rsidRPr="00D30911" w:rsidRDefault="00A916EC" w:rsidP="00A916EC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4c 42 53 43</w:t>
            </w:r>
          </w:p>
          <w:p w14:paraId="55CF68EA" w14:textId="7451015B" w:rsidR="00E0010E" w:rsidRPr="00D30911" w:rsidRDefault="00A916EC" w:rsidP="00A916EC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41 41 54 41</w:t>
            </w:r>
          </w:p>
        </w:tc>
        <w:tc>
          <w:tcPr>
            <w:tcW w:w="5395" w:type="dxa"/>
          </w:tcPr>
          <w:p w14:paraId="7D2E3EAC" w14:textId="77777777" w:rsidR="005A1A67" w:rsidRPr="00D30911" w:rsidRDefault="005A1A67" w:rsidP="005A1A67">
            <w:pPr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50 4c 41 54 </w:t>
            </w:r>
          </w:p>
          <w:p w14:paraId="72273DD9" w14:textId="77777777" w:rsidR="005A1A67" w:rsidRPr="00D30911" w:rsidRDefault="005A1A67" w:rsidP="005A1A67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49 4f 4b 41 </w:t>
            </w:r>
          </w:p>
          <w:p w14:paraId="667CA74A" w14:textId="77777777" w:rsidR="005A1A67" w:rsidRPr="00D30911" w:rsidRDefault="005A1A67" w:rsidP="005A1A67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</w:rPr>
              <w:t xml:space="preserve">54 46 49 4e </w:t>
            </w:r>
          </w:p>
          <w:p w14:paraId="16226A5C" w14:textId="5F1A581A" w:rsidR="00E0010E" w:rsidRPr="00D30911" w:rsidRDefault="005A1A67" w:rsidP="005A1A67">
            <w:pPr>
              <w:rPr>
                <w:rFonts w:asciiTheme="majorHAnsi" w:hAnsiTheme="majorHAnsi"/>
                <w:color w:val="auto"/>
                <w:sz w:val="28"/>
                <w:szCs w:val="22"/>
              </w:rPr>
            </w:pPr>
            <w:r w:rsidRPr="00D30911">
              <w:rPr>
                <w:rFonts w:asciiTheme="majorHAnsi" w:hAnsiTheme="majorHAnsi"/>
                <w:color w:val="auto"/>
              </w:rPr>
              <w:t>41 50 53 2e</w:t>
            </w:r>
          </w:p>
        </w:tc>
      </w:tr>
      <w:tr w:rsidR="00D30911" w:rsidRPr="00D30911" w14:paraId="7B9A2EF9" w14:textId="77777777" w:rsidTr="00E75535">
        <w:tc>
          <w:tcPr>
            <w:tcW w:w="5395" w:type="dxa"/>
          </w:tcPr>
          <w:p w14:paraId="4035DDF8" w14:textId="3C690D3E" w:rsidR="00E0010E" w:rsidRPr="00D30911" w:rsidRDefault="00E0010E" w:rsidP="00E0010E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ISLAMABADISTHECA</w:t>
            </w:r>
          </w:p>
        </w:tc>
        <w:tc>
          <w:tcPr>
            <w:tcW w:w="5395" w:type="dxa"/>
          </w:tcPr>
          <w:p w14:paraId="6D9155EC" w14:textId="6C24A3DC" w:rsidR="00E0010E" w:rsidRPr="00D30911" w:rsidRDefault="00E0010E" w:rsidP="00E0010E">
            <w:pPr>
              <w:jc w:val="center"/>
              <w:rPr>
                <w:rFonts w:asciiTheme="majorHAnsi" w:hAnsiTheme="majorHAnsi"/>
                <w:color w:val="auto"/>
              </w:rPr>
            </w:pPr>
            <w:r w:rsidRPr="00D30911">
              <w:rPr>
                <w:rFonts w:asciiTheme="majorHAnsi" w:hAnsiTheme="majorHAnsi"/>
                <w:color w:val="auto"/>
              </w:rPr>
              <w:t>PITALOFPAKISTAN.</w:t>
            </w:r>
          </w:p>
        </w:tc>
      </w:tr>
    </w:tbl>
    <w:p w14:paraId="02318390" w14:textId="77777777" w:rsidR="0063017B" w:rsidRPr="00D30911" w:rsidRDefault="0063017B" w:rsidP="00E0010E">
      <w:pPr>
        <w:rPr>
          <w:rFonts w:asciiTheme="majorHAnsi" w:hAnsiTheme="majorHAnsi"/>
          <w:color w:val="auto"/>
        </w:rPr>
      </w:pPr>
    </w:p>
    <w:sectPr w:rsidR="0063017B" w:rsidRPr="00D30911" w:rsidSect="00DB283F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9516F" w14:textId="77777777" w:rsidR="00DB283F" w:rsidRDefault="00DB283F" w:rsidP="00A91D75">
      <w:r>
        <w:separator/>
      </w:r>
    </w:p>
  </w:endnote>
  <w:endnote w:type="continuationSeparator" w:id="0">
    <w:p w14:paraId="3E945003" w14:textId="77777777" w:rsidR="00DB283F" w:rsidRDefault="00DB283F" w:rsidP="00A91D75">
      <w:r>
        <w:continuationSeparator/>
      </w:r>
    </w:p>
  </w:endnote>
  <w:endnote w:type="continuationNotice" w:id="1">
    <w:p w14:paraId="371287B0" w14:textId="77777777" w:rsidR="00DB283F" w:rsidRDefault="00DB28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D37CB" w14:textId="77777777" w:rsidR="00DB283F" w:rsidRDefault="00DB283F" w:rsidP="00A91D75">
      <w:r>
        <w:separator/>
      </w:r>
    </w:p>
  </w:footnote>
  <w:footnote w:type="continuationSeparator" w:id="0">
    <w:p w14:paraId="59C83508" w14:textId="77777777" w:rsidR="00DB283F" w:rsidRDefault="00DB283F" w:rsidP="00A91D75">
      <w:r>
        <w:continuationSeparator/>
      </w:r>
    </w:p>
  </w:footnote>
  <w:footnote w:type="continuationNotice" w:id="1">
    <w:p w14:paraId="5CFCAE74" w14:textId="77777777" w:rsidR="00DB283F" w:rsidRDefault="00DB283F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2D38"/>
    <w:multiLevelType w:val="hybridMultilevel"/>
    <w:tmpl w:val="8F54FF2E"/>
    <w:lvl w:ilvl="0" w:tplc="FFFFFFFF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09" w:hanging="360"/>
      </w:pPr>
    </w:lvl>
    <w:lvl w:ilvl="2" w:tplc="FFFFFFFF" w:tentative="1">
      <w:start w:val="1"/>
      <w:numFmt w:val="lowerRoman"/>
      <w:lvlText w:val="%3."/>
      <w:lvlJc w:val="right"/>
      <w:pPr>
        <w:ind w:left="1829" w:hanging="180"/>
      </w:pPr>
    </w:lvl>
    <w:lvl w:ilvl="3" w:tplc="FFFFFFFF" w:tentative="1">
      <w:start w:val="1"/>
      <w:numFmt w:val="decimal"/>
      <w:lvlText w:val="%4."/>
      <w:lvlJc w:val="left"/>
      <w:pPr>
        <w:ind w:left="2549" w:hanging="360"/>
      </w:pPr>
    </w:lvl>
    <w:lvl w:ilvl="4" w:tplc="FFFFFFFF" w:tentative="1">
      <w:start w:val="1"/>
      <w:numFmt w:val="lowerLetter"/>
      <w:lvlText w:val="%5."/>
      <w:lvlJc w:val="left"/>
      <w:pPr>
        <w:ind w:left="3269" w:hanging="360"/>
      </w:pPr>
    </w:lvl>
    <w:lvl w:ilvl="5" w:tplc="FFFFFFFF" w:tentative="1">
      <w:start w:val="1"/>
      <w:numFmt w:val="lowerRoman"/>
      <w:lvlText w:val="%6."/>
      <w:lvlJc w:val="right"/>
      <w:pPr>
        <w:ind w:left="3989" w:hanging="180"/>
      </w:pPr>
    </w:lvl>
    <w:lvl w:ilvl="6" w:tplc="FFFFFFFF" w:tentative="1">
      <w:start w:val="1"/>
      <w:numFmt w:val="decimal"/>
      <w:lvlText w:val="%7."/>
      <w:lvlJc w:val="left"/>
      <w:pPr>
        <w:ind w:left="4709" w:hanging="360"/>
      </w:pPr>
    </w:lvl>
    <w:lvl w:ilvl="7" w:tplc="FFFFFFFF" w:tentative="1">
      <w:start w:val="1"/>
      <w:numFmt w:val="lowerLetter"/>
      <w:lvlText w:val="%8."/>
      <w:lvlJc w:val="left"/>
      <w:pPr>
        <w:ind w:left="5429" w:hanging="360"/>
      </w:pPr>
    </w:lvl>
    <w:lvl w:ilvl="8" w:tplc="FFFFFFFF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" w15:restartNumberingAfterBreak="0">
    <w:nsid w:val="12463465"/>
    <w:multiLevelType w:val="hybridMultilevel"/>
    <w:tmpl w:val="E6CC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C6F7B"/>
    <w:multiLevelType w:val="hybridMultilevel"/>
    <w:tmpl w:val="8F54FF2E"/>
    <w:lvl w:ilvl="0" w:tplc="35AC7358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9" w:hanging="360"/>
      </w:pPr>
    </w:lvl>
    <w:lvl w:ilvl="2" w:tplc="0409001B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 w15:restartNumberingAfterBreak="0">
    <w:nsid w:val="21D92BD3"/>
    <w:multiLevelType w:val="hybridMultilevel"/>
    <w:tmpl w:val="E646952C"/>
    <w:lvl w:ilvl="0" w:tplc="FFFFFFFF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10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29" w:hanging="180"/>
      </w:pPr>
    </w:lvl>
    <w:lvl w:ilvl="3" w:tplc="FFFFFFFF" w:tentative="1">
      <w:start w:val="1"/>
      <w:numFmt w:val="decimal"/>
      <w:lvlText w:val="%4."/>
      <w:lvlJc w:val="left"/>
      <w:pPr>
        <w:ind w:left="2549" w:hanging="360"/>
      </w:pPr>
    </w:lvl>
    <w:lvl w:ilvl="4" w:tplc="FFFFFFFF" w:tentative="1">
      <w:start w:val="1"/>
      <w:numFmt w:val="lowerLetter"/>
      <w:lvlText w:val="%5."/>
      <w:lvlJc w:val="left"/>
      <w:pPr>
        <w:ind w:left="3269" w:hanging="360"/>
      </w:pPr>
    </w:lvl>
    <w:lvl w:ilvl="5" w:tplc="FFFFFFFF" w:tentative="1">
      <w:start w:val="1"/>
      <w:numFmt w:val="lowerRoman"/>
      <w:lvlText w:val="%6."/>
      <w:lvlJc w:val="right"/>
      <w:pPr>
        <w:ind w:left="3989" w:hanging="180"/>
      </w:pPr>
    </w:lvl>
    <w:lvl w:ilvl="6" w:tplc="FFFFFFFF" w:tentative="1">
      <w:start w:val="1"/>
      <w:numFmt w:val="decimal"/>
      <w:lvlText w:val="%7."/>
      <w:lvlJc w:val="left"/>
      <w:pPr>
        <w:ind w:left="4709" w:hanging="360"/>
      </w:pPr>
    </w:lvl>
    <w:lvl w:ilvl="7" w:tplc="FFFFFFFF" w:tentative="1">
      <w:start w:val="1"/>
      <w:numFmt w:val="lowerLetter"/>
      <w:lvlText w:val="%8."/>
      <w:lvlJc w:val="left"/>
      <w:pPr>
        <w:ind w:left="5429" w:hanging="360"/>
      </w:pPr>
    </w:lvl>
    <w:lvl w:ilvl="8" w:tplc="FFFFFFFF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4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800BD"/>
    <w:multiLevelType w:val="hybridMultilevel"/>
    <w:tmpl w:val="A0BA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F25AC"/>
    <w:multiLevelType w:val="hybridMultilevel"/>
    <w:tmpl w:val="E702D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097FDE"/>
    <w:multiLevelType w:val="hybridMultilevel"/>
    <w:tmpl w:val="D8E8CE70"/>
    <w:lvl w:ilvl="0" w:tplc="FFFFFFFF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09" w:hanging="360"/>
      </w:pPr>
    </w:lvl>
    <w:lvl w:ilvl="2" w:tplc="FFFFFFFF" w:tentative="1">
      <w:start w:val="1"/>
      <w:numFmt w:val="lowerRoman"/>
      <w:lvlText w:val="%3."/>
      <w:lvlJc w:val="right"/>
      <w:pPr>
        <w:ind w:left="1829" w:hanging="180"/>
      </w:pPr>
    </w:lvl>
    <w:lvl w:ilvl="3" w:tplc="FFFFFFFF" w:tentative="1">
      <w:start w:val="1"/>
      <w:numFmt w:val="decimal"/>
      <w:lvlText w:val="%4."/>
      <w:lvlJc w:val="left"/>
      <w:pPr>
        <w:ind w:left="2549" w:hanging="360"/>
      </w:pPr>
    </w:lvl>
    <w:lvl w:ilvl="4" w:tplc="FFFFFFFF" w:tentative="1">
      <w:start w:val="1"/>
      <w:numFmt w:val="lowerLetter"/>
      <w:lvlText w:val="%5."/>
      <w:lvlJc w:val="left"/>
      <w:pPr>
        <w:ind w:left="3269" w:hanging="360"/>
      </w:pPr>
    </w:lvl>
    <w:lvl w:ilvl="5" w:tplc="FFFFFFFF" w:tentative="1">
      <w:start w:val="1"/>
      <w:numFmt w:val="lowerRoman"/>
      <w:lvlText w:val="%6."/>
      <w:lvlJc w:val="right"/>
      <w:pPr>
        <w:ind w:left="3989" w:hanging="180"/>
      </w:pPr>
    </w:lvl>
    <w:lvl w:ilvl="6" w:tplc="FFFFFFFF" w:tentative="1">
      <w:start w:val="1"/>
      <w:numFmt w:val="decimal"/>
      <w:lvlText w:val="%7."/>
      <w:lvlJc w:val="left"/>
      <w:pPr>
        <w:ind w:left="4709" w:hanging="360"/>
      </w:pPr>
    </w:lvl>
    <w:lvl w:ilvl="7" w:tplc="FFFFFFFF" w:tentative="1">
      <w:start w:val="1"/>
      <w:numFmt w:val="lowerLetter"/>
      <w:lvlText w:val="%8."/>
      <w:lvlJc w:val="left"/>
      <w:pPr>
        <w:ind w:left="5429" w:hanging="360"/>
      </w:pPr>
    </w:lvl>
    <w:lvl w:ilvl="8" w:tplc="FFFFFFFF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8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9" w15:restartNumberingAfterBreak="0">
    <w:nsid w:val="65FA024D"/>
    <w:multiLevelType w:val="hybridMultilevel"/>
    <w:tmpl w:val="D8E8CE70"/>
    <w:lvl w:ilvl="0" w:tplc="FFFFFFFF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0" w15:restartNumberingAfterBreak="0">
    <w:nsid w:val="6EE87FBA"/>
    <w:multiLevelType w:val="hybridMultilevel"/>
    <w:tmpl w:val="7AF45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409D2"/>
    <w:multiLevelType w:val="hybridMultilevel"/>
    <w:tmpl w:val="D8E8CE70"/>
    <w:lvl w:ilvl="0" w:tplc="FFFFFFFF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09" w:hanging="360"/>
      </w:pPr>
    </w:lvl>
    <w:lvl w:ilvl="2" w:tplc="FFFFFFFF" w:tentative="1">
      <w:start w:val="1"/>
      <w:numFmt w:val="lowerRoman"/>
      <w:lvlText w:val="%3."/>
      <w:lvlJc w:val="right"/>
      <w:pPr>
        <w:ind w:left="1829" w:hanging="180"/>
      </w:pPr>
    </w:lvl>
    <w:lvl w:ilvl="3" w:tplc="FFFFFFFF" w:tentative="1">
      <w:start w:val="1"/>
      <w:numFmt w:val="decimal"/>
      <w:lvlText w:val="%4."/>
      <w:lvlJc w:val="left"/>
      <w:pPr>
        <w:ind w:left="2549" w:hanging="360"/>
      </w:pPr>
    </w:lvl>
    <w:lvl w:ilvl="4" w:tplc="FFFFFFFF" w:tentative="1">
      <w:start w:val="1"/>
      <w:numFmt w:val="lowerLetter"/>
      <w:lvlText w:val="%5."/>
      <w:lvlJc w:val="left"/>
      <w:pPr>
        <w:ind w:left="3269" w:hanging="360"/>
      </w:pPr>
    </w:lvl>
    <w:lvl w:ilvl="5" w:tplc="FFFFFFFF" w:tentative="1">
      <w:start w:val="1"/>
      <w:numFmt w:val="lowerRoman"/>
      <w:lvlText w:val="%6."/>
      <w:lvlJc w:val="right"/>
      <w:pPr>
        <w:ind w:left="3989" w:hanging="180"/>
      </w:pPr>
    </w:lvl>
    <w:lvl w:ilvl="6" w:tplc="FFFFFFFF" w:tentative="1">
      <w:start w:val="1"/>
      <w:numFmt w:val="decimal"/>
      <w:lvlText w:val="%7."/>
      <w:lvlJc w:val="left"/>
      <w:pPr>
        <w:ind w:left="4709" w:hanging="360"/>
      </w:pPr>
    </w:lvl>
    <w:lvl w:ilvl="7" w:tplc="FFFFFFFF" w:tentative="1">
      <w:start w:val="1"/>
      <w:numFmt w:val="lowerLetter"/>
      <w:lvlText w:val="%8."/>
      <w:lvlJc w:val="left"/>
      <w:pPr>
        <w:ind w:left="5429" w:hanging="360"/>
      </w:pPr>
    </w:lvl>
    <w:lvl w:ilvl="8" w:tplc="FFFFFFFF" w:tentative="1">
      <w:start w:val="1"/>
      <w:numFmt w:val="lowerRoman"/>
      <w:lvlText w:val="%9."/>
      <w:lvlJc w:val="right"/>
      <w:pPr>
        <w:ind w:left="6149" w:hanging="180"/>
      </w:pPr>
    </w:lvl>
  </w:abstractNum>
  <w:num w:numId="1" w16cid:durableId="2031561549">
    <w:abstractNumId w:val="8"/>
  </w:num>
  <w:num w:numId="2" w16cid:durableId="1031877566">
    <w:abstractNumId w:val="4"/>
  </w:num>
  <w:num w:numId="3" w16cid:durableId="750081281">
    <w:abstractNumId w:val="6"/>
  </w:num>
  <w:num w:numId="4" w16cid:durableId="1141071791">
    <w:abstractNumId w:val="10"/>
  </w:num>
  <w:num w:numId="5" w16cid:durableId="235215153">
    <w:abstractNumId w:val="1"/>
  </w:num>
  <w:num w:numId="6" w16cid:durableId="2049260055">
    <w:abstractNumId w:val="5"/>
  </w:num>
  <w:num w:numId="7" w16cid:durableId="217516816">
    <w:abstractNumId w:val="2"/>
  </w:num>
  <w:num w:numId="8" w16cid:durableId="75826534">
    <w:abstractNumId w:val="3"/>
  </w:num>
  <w:num w:numId="9" w16cid:durableId="1069771328">
    <w:abstractNumId w:val="9"/>
  </w:num>
  <w:num w:numId="10" w16cid:durableId="1184245464">
    <w:abstractNumId w:val="7"/>
  </w:num>
  <w:num w:numId="11" w16cid:durableId="1768307906">
    <w:abstractNumId w:val="0"/>
  </w:num>
  <w:num w:numId="12" w16cid:durableId="206282330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9"/>
    <w:rsid w:val="0000046E"/>
    <w:rsid w:val="00001E78"/>
    <w:rsid w:val="00001F9D"/>
    <w:rsid w:val="0000529B"/>
    <w:rsid w:val="0000584C"/>
    <w:rsid w:val="0000697A"/>
    <w:rsid w:val="000114F2"/>
    <w:rsid w:val="0001263E"/>
    <w:rsid w:val="000137B6"/>
    <w:rsid w:val="00013C28"/>
    <w:rsid w:val="0002111D"/>
    <w:rsid w:val="00023919"/>
    <w:rsid w:val="000257F9"/>
    <w:rsid w:val="000259A1"/>
    <w:rsid w:val="000323A0"/>
    <w:rsid w:val="00035F1F"/>
    <w:rsid w:val="00037DB3"/>
    <w:rsid w:val="00040B6C"/>
    <w:rsid w:val="00043892"/>
    <w:rsid w:val="00043A51"/>
    <w:rsid w:val="00047284"/>
    <w:rsid w:val="00050D8D"/>
    <w:rsid w:val="00051F2F"/>
    <w:rsid w:val="00053F75"/>
    <w:rsid w:val="0005624F"/>
    <w:rsid w:val="00056726"/>
    <w:rsid w:val="0006001F"/>
    <w:rsid w:val="00060029"/>
    <w:rsid w:val="00060AA4"/>
    <w:rsid w:val="00060C29"/>
    <w:rsid w:val="00062D43"/>
    <w:rsid w:val="00064CAC"/>
    <w:rsid w:val="00064FA2"/>
    <w:rsid w:val="0006501C"/>
    <w:rsid w:val="000733D5"/>
    <w:rsid w:val="00073FCC"/>
    <w:rsid w:val="00074172"/>
    <w:rsid w:val="000743D0"/>
    <w:rsid w:val="00074E6F"/>
    <w:rsid w:val="000752D5"/>
    <w:rsid w:val="00081419"/>
    <w:rsid w:val="000854D9"/>
    <w:rsid w:val="00091457"/>
    <w:rsid w:val="00091EE3"/>
    <w:rsid w:val="000920C7"/>
    <w:rsid w:val="0009252A"/>
    <w:rsid w:val="000936FE"/>
    <w:rsid w:val="00093C3C"/>
    <w:rsid w:val="00094E8A"/>
    <w:rsid w:val="0009572C"/>
    <w:rsid w:val="00095E76"/>
    <w:rsid w:val="000A6B6C"/>
    <w:rsid w:val="000A7013"/>
    <w:rsid w:val="000B0689"/>
    <w:rsid w:val="000B4598"/>
    <w:rsid w:val="000B499F"/>
    <w:rsid w:val="000B6CA2"/>
    <w:rsid w:val="000C2F34"/>
    <w:rsid w:val="000C303A"/>
    <w:rsid w:val="000C317D"/>
    <w:rsid w:val="000C3DB7"/>
    <w:rsid w:val="000C4134"/>
    <w:rsid w:val="000D15E6"/>
    <w:rsid w:val="000D262E"/>
    <w:rsid w:val="000D2A6B"/>
    <w:rsid w:val="000D555E"/>
    <w:rsid w:val="000E00F3"/>
    <w:rsid w:val="000E5B62"/>
    <w:rsid w:val="000E7261"/>
    <w:rsid w:val="000E7C2C"/>
    <w:rsid w:val="000F006A"/>
    <w:rsid w:val="000F329B"/>
    <w:rsid w:val="000F40EF"/>
    <w:rsid w:val="000F7F41"/>
    <w:rsid w:val="00103DFA"/>
    <w:rsid w:val="001068B1"/>
    <w:rsid w:val="001125CD"/>
    <w:rsid w:val="001154BB"/>
    <w:rsid w:val="00115A2C"/>
    <w:rsid w:val="00116BA5"/>
    <w:rsid w:val="00116F62"/>
    <w:rsid w:val="001172BE"/>
    <w:rsid w:val="001219A9"/>
    <w:rsid w:val="00123026"/>
    <w:rsid w:val="00125597"/>
    <w:rsid w:val="001313B8"/>
    <w:rsid w:val="00136D42"/>
    <w:rsid w:val="001406FB"/>
    <w:rsid w:val="00151CCA"/>
    <w:rsid w:val="00155281"/>
    <w:rsid w:val="001558C2"/>
    <w:rsid w:val="00155F3C"/>
    <w:rsid w:val="00157B0E"/>
    <w:rsid w:val="00162709"/>
    <w:rsid w:val="0016317B"/>
    <w:rsid w:val="00163277"/>
    <w:rsid w:val="00165651"/>
    <w:rsid w:val="001656EF"/>
    <w:rsid w:val="00166DBC"/>
    <w:rsid w:val="0016738D"/>
    <w:rsid w:val="00171332"/>
    <w:rsid w:val="00175FE0"/>
    <w:rsid w:val="001779C3"/>
    <w:rsid w:val="00184ACB"/>
    <w:rsid w:val="00184B35"/>
    <w:rsid w:val="00185C82"/>
    <w:rsid w:val="00186098"/>
    <w:rsid w:val="001865F2"/>
    <w:rsid w:val="00195C5D"/>
    <w:rsid w:val="00196029"/>
    <w:rsid w:val="00196539"/>
    <w:rsid w:val="00196A15"/>
    <w:rsid w:val="00196E0F"/>
    <w:rsid w:val="001A0099"/>
    <w:rsid w:val="001A1C0F"/>
    <w:rsid w:val="001A2369"/>
    <w:rsid w:val="001A3A86"/>
    <w:rsid w:val="001A43A8"/>
    <w:rsid w:val="001A7288"/>
    <w:rsid w:val="001B0E9A"/>
    <w:rsid w:val="001B3C26"/>
    <w:rsid w:val="001C3E06"/>
    <w:rsid w:val="001C475F"/>
    <w:rsid w:val="001D2DBB"/>
    <w:rsid w:val="001D3DD2"/>
    <w:rsid w:val="001D4D72"/>
    <w:rsid w:val="001D696E"/>
    <w:rsid w:val="001D6D3C"/>
    <w:rsid w:val="001D71C2"/>
    <w:rsid w:val="001E204D"/>
    <w:rsid w:val="001E3E7A"/>
    <w:rsid w:val="001E4D4B"/>
    <w:rsid w:val="001E56E4"/>
    <w:rsid w:val="001E59F3"/>
    <w:rsid w:val="001E5E6F"/>
    <w:rsid w:val="001E794D"/>
    <w:rsid w:val="001F0E64"/>
    <w:rsid w:val="001F5588"/>
    <w:rsid w:val="00202123"/>
    <w:rsid w:val="002063EE"/>
    <w:rsid w:val="00206896"/>
    <w:rsid w:val="002106CB"/>
    <w:rsid w:val="00214325"/>
    <w:rsid w:val="00215F37"/>
    <w:rsid w:val="00221149"/>
    <w:rsid w:val="002212A5"/>
    <w:rsid w:val="002214B8"/>
    <w:rsid w:val="00222E0F"/>
    <w:rsid w:val="00223BE6"/>
    <w:rsid w:val="00224743"/>
    <w:rsid w:val="00225CA1"/>
    <w:rsid w:val="00226842"/>
    <w:rsid w:val="002268EF"/>
    <w:rsid w:val="00226FF2"/>
    <w:rsid w:val="002274F7"/>
    <w:rsid w:val="00230A54"/>
    <w:rsid w:val="00231A86"/>
    <w:rsid w:val="00232211"/>
    <w:rsid w:val="002322B5"/>
    <w:rsid w:val="00236654"/>
    <w:rsid w:val="002369B2"/>
    <w:rsid w:val="00237076"/>
    <w:rsid w:val="00241DD8"/>
    <w:rsid w:val="00243A11"/>
    <w:rsid w:val="00243B05"/>
    <w:rsid w:val="00244B20"/>
    <w:rsid w:val="002462DA"/>
    <w:rsid w:val="00253A4C"/>
    <w:rsid w:val="00255A79"/>
    <w:rsid w:val="002613F0"/>
    <w:rsid w:val="00261899"/>
    <w:rsid w:val="00261AE7"/>
    <w:rsid w:val="002638D9"/>
    <w:rsid w:val="00263B2B"/>
    <w:rsid w:val="00267404"/>
    <w:rsid w:val="00280447"/>
    <w:rsid w:val="00281BA3"/>
    <w:rsid w:val="00282EA2"/>
    <w:rsid w:val="00284D10"/>
    <w:rsid w:val="0028575D"/>
    <w:rsid w:val="0028581A"/>
    <w:rsid w:val="0028628E"/>
    <w:rsid w:val="00286817"/>
    <w:rsid w:val="002879DD"/>
    <w:rsid w:val="0029066E"/>
    <w:rsid w:val="00291500"/>
    <w:rsid w:val="002927B5"/>
    <w:rsid w:val="002929A5"/>
    <w:rsid w:val="002940CA"/>
    <w:rsid w:val="00294325"/>
    <w:rsid w:val="0029469A"/>
    <w:rsid w:val="00296D94"/>
    <w:rsid w:val="002A2EBF"/>
    <w:rsid w:val="002A6CC1"/>
    <w:rsid w:val="002B0570"/>
    <w:rsid w:val="002B5206"/>
    <w:rsid w:val="002C1277"/>
    <w:rsid w:val="002C2CF2"/>
    <w:rsid w:val="002C3300"/>
    <w:rsid w:val="002C4A5F"/>
    <w:rsid w:val="002C4CB1"/>
    <w:rsid w:val="002C578C"/>
    <w:rsid w:val="002C70A2"/>
    <w:rsid w:val="002D13E4"/>
    <w:rsid w:val="002D29DE"/>
    <w:rsid w:val="002D3580"/>
    <w:rsid w:val="002D4C83"/>
    <w:rsid w:val="002D7D66"/>
    <w:rsid w:val="002E02E9"/>
    <w:rsid w:val="002E2154"/>
    <w:rsid w:val="002E3A57"/>
    <w:rsid w:val="002E3C62"/>
    <w:rsid w:val="002E4D11"/>
    <w:rsid w:val="002E5906"/>
    <w:rsid w:val="002F0F98"/>
    <w:rsid w:val="002F469B"/>
    <w:rsid w:val="002F6889"/>
    <w:rsid w:val="002F6F3F"/>
    <w:rsid w:val="002F7A6A"/>
    <w:rsid w:val="00300E75"/>
    <w:rsid w:val="0030245B"/>
    <w:rsid w:val="0030443B"/>
    <w:rsid w:val="00305803"/>
    <w:rsid w:val="00311AE3"/>
    <w:rsid w:val="003124E8"/>
    <w:rsid w:val="00313DE3"/>
    <w:rsid w:val="0032060E"/>
    <w:rsid w:val="00321DB1"/>
    <w:rsid w:val="00322CA2"/>
    <w:rsid w:val="00332E2E"/>
    <w:rsid w:val="003335E4"/>
    <w:rsid w:val="00337B96"/>
    <w:rsid w:val="0034152B"/>
    <w:rsid w:val="00342438"/>
    <w:rsid w:val="00342F06"/>
    <w:rsid w:val="0034370A"/>
    <w:rsid w:val="0034470A"/>
    <w:rsid w:val="00345415"/>
    <w:rsid w:val="00346447"/>
    <w:rsid w:val="003469C4"/>
    <w:rsid w:val="00350840"/>
    <w:rsid w:val="003521A6"/>
    <w:rsid w:val="0035232E"/>
    <w:rsid w:val="00352BBF"/>
    <w:rsid w:val="00352FB2"/>
    <w:rsid w:val="0035334C"/>
    <w:rsid w:val="00356C35"/>
    <w:rsid w:val="0036133E"/>
    <w:rsid w:val="00371AC5"/>
    <w:rsid w:val="003759F2"/>
    <w:rsid w:val="00375C71"/>
    <w:rsid w:val="00377B14"/>
    <w:rsid w:val="00377E24"/>
    <w:rsid w:val="00380159"/>
    <w:rsid w:val="00380A14"/>
    <w:rsid w:val="00382548"/>
    <w:rsid w:val="003848EB"/>
    <w:rsid w:val="00385E86"/>
    <w:rsid w:val="00390D0D"/>
    <w:rsid w:val="0039148C"/>
    <w:rsid w:val="00392803"/>
    <w:rsid w:val="00397B38"/>
    <w:rsid w:val="003A019B"/>
    <w:rsid w:val="003A0A48"/>
    <w:rsid w:val="003A1BA1"/>
    <w:rsid w:val="003A344F"/>
    <w:rsid w:val="003A7DF5"/>
    <w:rsid w:val="003B02BC"/>
    <w:rsid w:val="003B24CE"/>
    <w:rsid w:val="003B40A3"/>
    <w:rsid w:val="003B5BED"/>
    <w:rsid w:val="003B655B"/>
    <w:rsid w:val="003B700B"/>
    <w:rsid w:val="003C08E9"/>
    <w:rsid w:val="003C35E7"/>
    <w:rsid w:val="003C7348"/>
    <w:rsid w:val="003D265E"/>
    <w:rsid w:val="003D2946"/>
    <w:rsid w:val="003D5981"/>
    <w:rsid w:val="003D7B46"/>
    <w:rsid w:val="003E02C7"/>
    <w:rsid w:val="003E0D0A"/>
    <w:rsid w:val="003E0DF9"/>
    <w:rsid w:val="003E11EB"/>
    <w:rsid w:val="003E1710"/>
    <w:rsid w:val="003E1A43"/>
    <w:rsid w:val="003E2E23"/>
    <w:rsid w:val="003E69C9"/>
    <w:rsid w:val="003E717C"/>
    <w:rsid w:val="003E7E94"/>
    <w:rsid w:val="003F2718"/>
    <w:rsid w:val="003F429C"/>
    <w:rsid w:val="003F4E1F"/>
    <w:rsid w:val="003F5561"/>
    <w:rsid w:val="003F69EC"/>
    <w:rsid w:val="003F7C86"/>
    <w:rsid w:val="003F7D50"/>
    <w:rsid w:val="00403B25"/>
    <w:rsid w:val="0040430D"/>
    <w:rsid w:val="0040588A"/>
    <w:rsid w:val="00405B8B"/>
    <w:rsid w:val="00406860"/>
    <w:rsid w:val="00411307"/>
    <w:rsid w:val="00412EC1"/>
    <w:rsid w:val="00413AF0"/>
    <w:rsid w:val="00415CDE"/>
    <w:rsid w:val="0042155F"/>
    <w:rsid w:val="00421A1E"/>
    <w:rsid w:val="00421E42"/>
    <w:rsid w:val="004230E9"/>
    <w:rsid w:val="004260EA"/>
    <w:rsid w:val="004264E2"/>
    <w:rsid w:val="004270EE"/>
    <w:rsid w:val="00432199"/>
    <w:rsid w:val="00434939"/>
    <w:rsid w:val="004377E8"/>
    <w:rsid w:val="004403F2"/>
    <w:rsid w:val="004407B7"/>
    <w:rsid w:val="0044086D"/>
    <w:rsid w:val="00441334"/>
    <w:rsid w:val="0044336C"/>
    <w:rsid w:val="004525B5"/>
    <w:rsid w:val="004565FB"/>
    <w:rsid w:val="00462AD5"/>
    <w:rsid w:val="00466FA0"/>
    <w:rsid w:val="00472F20"/>
    <w:rsid w:val="00473E55"/>
    <w:rsid w:val="004742A9"/>
    <w:rsid w:val="004768F4"/>
    <w:rsid w:val="00477EE2"/>
    <w:rsid w:val="00491A47"/>
    <w:rsid w:val="004933BC"/>
    <w:rsid w:val="00496AAF"/>
    <w:rsid w:val="004971A5"/>
    <w:rsid w:val="004A0000"/>
    <w:rsid w:val="004A0444"/>
    <w:rsid w:val="004A1568"/>
    <w:rsid w:val="004A1C6A"/>
    <w:rsid w:val="004A1F2A"/>
    <w:rsid w:val="004B172E"/>
    <w:rsid w:val="004B2CE6"/>
    <w:rsid w:val="004B2FDA"/>
    <w:rsid w:val="004B3175"/>
    <w:rsid w:val="004B6175"/>
    <w:rsid w:val="004B7B06"/>
    <w:rsid w:val="004C121B"/>
    <w:rsid w:val="004C3256"/>
    <w:rsid w:val="004C3513"/>
    <w:rsid w:val="004C53C6"/>
    <w:rsid w:val="004C75B5"/>
    <w:rsid w:val="004D01FB"/>
    <w:rsid w:val="004D06C9"/>
    <w:rsid w:val="004D13D6"/>
    <w:rsid w:val="004D19FF"/>
    <w:rsid w:val="004D41BD"/>
    <w:rsid w:val="004D43E7"/>
    <w:rsid w:val="004D6ED9"/>
    <w:rsid w:val="004E04EB"/>
    <w:rsid w:val="004E0B87"/>
    <w:rsid w:val="004E4F94"/>
    <w:rsid w:val="004E506A"/>
    <w:rsid w:val="004E5220"/>
    <w:rsid w:val="004E79C7"/>
    <w:rsid w:val="004F1A49"/>
    <w:rsid w:val="004F2A13"/>
    <w:rsid w:val="004F34E6"/>
    <w:rsid w:val="004F456E"/>
    <w:rsid w:val="004F4704"/>
    <w:rsid w:val="004F6A5C"/>
    <w:rsid w:val="004F7DDE"/>
    <w:rsid w:val="005016F8"/>
    <w:rsid w:val="00502499"/>
    <w:rsid w:val="00503AB6"/>
    <w:rsid w:val="00504E33"/>
    <w:rsid w:val="005050CC"/>
    <w:rsid w:val="0050596B"/>
    <w:rsid w:val="00511EC6"/>
    <w:rsid w:val="005129A0"/>
    <w:rsid w:val="00516802"/>
    <w:rsid w:val="00517A2C"/>
    <w:rsid w:val="00522AB6"/>
    <w:rsid w:val="00522F29"/>
    <w:rsid w:val="005261A8"/>
    <w:rsid w:val="00526B2B"/>
    <w:rsid w:val="005311C3"/>
    <w:rsid w:val="0053199C"/>
    <w:rsid w:val="0053612D"/>
    <w:rsid w:val="00540136"/>
    <w:rsid w:val="005422BB"/>
    <w:rsid w:val="00543000"/>
    <w:rsid w:val="00545027"/>
    <w:rsid w:val="005526B3"/>
    <w:rsid w:val="0055367F"/>
    <w:rsid w:val="00554169"/>
    <w:rsid w:val="005555E4"/>
    <w:rsid w:val="0055768F"/>
    <w:rsid w:val="00560499"/>
    <w:rsid w:val="0056145E"/>
    <w:rsid w:val="00562601"/>
    <w:rsid w:val="00564717"/>
    <w:rsid w:val="005670BB"/>
    <w:rsid w:val="005719E1"/>
    <w:rsid w:val="00574181"/>
    <w:rsid w:val="00574809"/>
    <w:rsid w:val="00574B08"/>
    <w:rsid w:val="00575049"/>
    <w:rsid w:val="00576F5C"/>
    <w:rsid w:val="00577305"/>
    <w:rsid w:val="005808A7"/>
    <w:rsid w:val="00581793"/>
    <w:rsid w:val="00585C76"/>
    <w:rsid w:val="005910B3"/>
    <w:rsid w:val="005910C2"/>
    <w:rsid w:val="005923D9"/>
    <w:rsid w:val="005A1A67"/>
    <w:rsid w:val="005A3BF0"/>
    <w:rsid w:val="005A56DB"/>
    <w:rsid w:val="005A674A"/>
    <w:rsid w:val="005A6D8C"/>
    <w:rsid w:val="005B05D9"/>
    <w:rsid w:val="005B1401"/>
    <w:rsid w:val="005B39E3"/>
    <w:rsid w:val="005B59C2"/>
    <w:rsid w:val="005C0CFE"/>
    <w:rsid w:val="005C20EC"/>
    <w:rsid w:val="005C2E0B"/>
    <w:rsid w:val="005C2E2B"/>
    <w:rsid w:val="005C37BD"/>
    <w:rsid w:val="005C47BF"/>
    <w:rsid w:val="005C6B41"/>
    <w:rsid w:val="005D076B"/>
    <w:rsid w:val="005D35B1"/>
    <w:rsid w:val="005D4089"/>
    <w:rsid w:val="005D7063"/>
    <w:rsid w:val="005E0701"/>
    <w:rsid w:val="005E0DC9"/>
    <w:rsid w:val="005E1C4E"/>
    <w:rsid w:val="005E59C7"/>
    <w:rsid w:val="005E5C64"/>
    <w:rsid w:val="005E5DC6"/>
    <w:rsid w:val="005E5DD9"/>
    <w:rsid w:val="005E6921"/>
    <w:rsid w:val="005E7039"/>
    <w:rsid w:val="005E755B"/>
    <w:rsid w:val="005F0326"/>
    <w:rsid w:val="005F0E7F"/>
    <w:rsid w:val="005F2432"/>
    <w:rsid w:val="005F6AE6"/>
    <w:rsid w:val="006004C5"/>
    <w:rsid w:val="00601CAC"/>
    <w:rsid w:val="0060215E"/>
    <w:rsid w:val="00604305"/>
    <w:rsid w:val="006058FF"/>
    <w:rsid w:val="006074AB"/>
    <w:rsid w:val="006076B0"/>
    <w:rsid w:val="00613A91"/>
    <w:rsid w:val="0061453A"/>
    <w:rsid w:val="0061610C"/>
    <w:rsid w:val="00617599"/>
    <w:rsid w:val="00620ABA"/>
    <w:rsid w:val="00620B44"/>
    <w:rsid w:val="006237BF"/>
    <w:rsid w:val="00624AA1"/>
    <w:rsid w:val="00624AB9"/>
    <w:rsid w:val="00626462"/>
    <w:rsid w:val="00627A05"/>
    <w:rsid w:val="0063017B"/>
    <w:rsid w:val="00631E40"/>
    <w:rsid w:val="00634284"/>
    <w:rsid w:val="0063609B"/>
    <w:rsid w:val="00636EFB"/>
    <w:rsid w:val="00643B94"/>
    <w:rsid w:val="00644870"/>
    <w:rsid w:val="00645D24"/>
    <w:rsid w:val="006508BD"/>
    <w:rsid w:val="00651148"/>
    <w:rsid w:val="00651667"/>
    <w:rsid w:val="00652EDD"/>
    <w:rsid w:val="00656354"/>
    <w:rsid w:val="006616FD"/>
    <w:rsid w:val="00663BBC"/>
    <w:rsid w:val="0066522D"/>
    <w:rsid w:val="006657A8"/>
    <w:rsid w:val="00666ED8"/>
    <w:rsid w:val="00672315"/>
    <w:rsid w:val="00676062"/>
    <w:rsid w:val="006776E3"/>
    <w:rsid w:val="006777B8"/>
    <w:rsid w:val="00680600"/>
    <w:rsid w:val="00682006"/>
    <w:rsid w:val="006831A9"/>
    <w:rsid w:val="00684758"/>
    <w:rsid w:val="00685241"/>
    <w:rsid w:val="00687AF4"/>
    <w:rsid w:val="00687FF4"/>
    <w:rsid w:val="00690204"/>
    <w:rsid w:val="00690B82"/>
    <w:rsid w:val="00690E3B"/>
    <w:rsid w:val="00694045"/>
    <w:rsid w:val="0069526C"/>
    <w:rsid w:val="006A10B9"/>
    <w:rsid w:val="006A1F72"/>
    <w:rsid w:val="006A25C3"/>
    <w:rsid w:val="006A3459"/>
    <w:rsid w:val="006A34D0"/>
    <w:rsid w:val="006A5B05"/>
    <w:rsid w:val="006A7420"/>
    <w:rsid w:val="006B10EC"/>
    <w:rsid w:val="006B1873"/>
    <w:rsid w:val="006B3B71"/>
    <w:rsid w:val="006B5315"/>
    <w:rsid w:val="006B5C25"/>
    <w:rsid w:val="006C4034"/>
    <w:rsid w:val="006C6253"/>
    <w:rsid w:val="006D2AC0"/>
    <w:rsid w:val="006D55A9"/>
    <w:rsid w:val="006D71E3"/>
    <w:rsid w:val="006E109D"/>
    <w:rsid w:val="006E4044"/>
    <w:rsid w:val="006E4BBB"/>
    <w:rsid w:val="006E4E48"/>
    <w:rsid w:val="006E6BB4"/>
    <w:rsid w:val="006F0FF0"/>
    <w:rsid w:val="006F1524"/>
    <w:rsid w:val="006F382D"/>
    <w:rsid w:val="006F5426"/>
    <w:rsid w:val="006F5DF0"/>
    <w:rsid w:val="006F73EC"/>
    <w:rsid w:val="00702324"/>
    <w:rsid w:val="00705FA6"/>
    <w:rsid w:val="0071416D"/>
    <w:rsid w:val="0071457A"/>
    <w:rsid w:val="00715044"/>
    <w:rsid w:val="00715E2A"/>
    <w:rsid w:val="007204B4"/>
    <w:rsid w:val="00720E26"/>
    <w:rsid w:val="00721E85"/>
    <w:rsid w:val="00732DDC"/>
    <w:rsid w:val="007355A1"/>
    <w:rsid w:val="00740B23"/>
    <w:rsid w:val="0074323B"/>
    <w:rsid w:val="007446A1"/>
    <w:rsid w:val="0074691A"/>
    <w:rsid w:val="00750479"/>
    <w:rsid w:val="0075570B"/>
    <w:rsid w:val="00760500"/>
    <w:rsid w:val="00760843"/>
    <w:rsid w:val="00761224"/>
    <w:rsid w:val="00762380"/>
    <w:rsid w:val="00765896"/>
    <w:rsid w:val="00767DC0"/>
    <w:rsid w:val="00771630"/>
    <w:rsid w:val="00772062"/>
    <w:rsid w:val="00772205"/>
    <w:rsid w:val="00773F38"/>
    <w:rsid w:val="007746F3"/>
    <w:rsid w:val="0077765D"/>
    <w:rsid w:val="0078211A"/>
    <w:rsid w:val="00782764"/>
    <w:rsid w:val="007870FD"/>
    <w:rsid w:val="007906BB"/>
    <w:rsid w:val="00792D0B"/>
    <w:rsid w:val="00794B7E"/>
    <w:rsid w:val="00794C0A"/>
    <w:rsid w:val="0079724D"/>
    <w:rsid w:val="007A04A2"/>
    <w:rsid w:val="007A1490"/>
    <w:rsid w:val="007A169B"/>
    <w:rsid w:val="007A26B8"/>
    <w:rsid w:val="007A33C9"/>
    <w:rsid w:val="007A655A"/>
    <w:rsid w:val="007B0DFA"/>
    <w:rsid w:val="007B259E"/>
    <w:rsid w:val="007B5372"/>
    <w:rsid w:val="007B7000"/>
    <w:rsid w:val="007C0F8F"/>
    <w:rsid w:val="007C29C8"/>
    <w:rsid w:val="007C3933"/>
    <w:rsid w:val="007C56EE"/>
    <w:rsid w:val="007C7A73"/>
    <w:rsid w:val="007D02BF"/>
    <w:rsid w:val="007D179E"/>
    <w:rsid w:val="007D4075"/>
    <w:rsid w:val="007D6C1B"/>
    <w:rsid w:val="007E5E59"/>
    <w:rsid w:val="007F06B2"/>
    <w:rsid w:val="007F22E3"/>
    <w:rsid w:val="007F247D"/>
    <w:rsid w:val="007F29B0"/>
    <w:rsid w:val="007F2A09"/>
    <w:rsid w:val="007F41DF"/>
    <w:rsid w:val="007F5871"/>
    <w:rsid w:val="00803252"/>
    <w:rsid w:val="00810779"/>
    <w:rsid w:val="00811920"/>
    <w:rsid w:val="0081681E"/>
    <w:rsid w:val="008201C4"/>
    <w:rsid w:val="00820B30"/>
    <w:rsid w:val="00820D28"/>
    <w:rsid w:val="00823D33"/>
    <w:rsid w:val="008266DE"/>
    <w:rsid w:val="00827882"/>
    <w:rsid w:val="00827F66"/>
    <w:rsid w:val="008303EB"/>
    <w:rsid w:val="00831B0E"/>
    <w:rsid w:val="00833293"/>
    <w:rsid w:val="008368EC"/>
    <w:rsid w:val="008374B7"/>
    <w:rsid w:val="00837CED"/>
    <w:rsid w:val="00850F4B"/>
    <w:rsid w:val="00851457"/>
    <w:rsid w:val="00852407"/>
    <w:rsid w:val="00854DAD"/>
    <w:rsid w:val="00857131"/>
    <w:rsid w:val="008612D8"/>
    <w:rsid w:val="00862F24"/>
    <w:rsid w:val="008633AB"/>
    <w:rsid w:val="008640CB"/>
    <w:rsid w:val="00864545"/>
    <w:rsid w:val="00864A91"/>
    <w:rsid w:val="00866061"/>
    <w:rsid w:val="00867761"/>
    <w:rsid w:val="0087016A"/>
    <w:rsid w:val="00874B5D"/>
    <w:rsid w:val="008758C4"/>
    <w:rsid w:val="008759A8"/>
    <w:rsid w:val="00875AB1"/>
    <w:rsid w:val="008768C9"/>
    <w:rsid w:val="00876E5F"/>
    <w:rsid w:val="00880171"/>
    <w:rsid w:val="008805D5"/>
    <w:rsid w:val="00884A6D"/>
    <w:rsid w:val="0088561C"/>
    <w:rsid w:val="00890D66"/>
    <w:rsid w:val="008916C9"/>
    <w:rsid w:val="00893700"/>
    <w:rsid w:val="00894413"/>
    <w:rsid w:val="00894D93"/>
    <w:rsid w:val="0089632A"/>
    <w:rsid w:val="0089714D"/>
    <w:rsid w:val="008A145A"/>
    <w:rsid w:val="008A4AE2"/>
    <w:rsid w:val="008A4B31"/>
    <w:rsid w:val="008A4F55"/>
    <w:rsid w:val="008A5E05"/>
    <w:rsid w:val="008B2522"/>
    <w:rsid w:val="008B46AB"/>
    <w:rsid w:val="008B709F"/>
    <w:rsid w:val="008B7792"/>
    <w:rsid w:val="008C372F"/>
    <w:rsid w:val="008C3933"/>
    <w:rsid w:val="008C4BF8"/>
    <w:rsid w:val="008C4C23"/>
    <w:rsid w:val="008C5245"/>
    <w:rsid w:val="008C5C68"/>
    <w:rsid w:val="008C7170"/>
    <w:rsid w:val="008D4C01"/>
    <w:rsid w:val="008D5EEB"/>
    <w:rsid w:val="008D5FF1"/>
    <w:rsid w:val="008E3787"/>
    <w:rsid w:val="008E707B"/>
    <w:rsid w:val="008F409A"/>
    <w:rsid w:val="008F4B6A"/>
    <w:rsid w:val="009001E9"/>
    <w:rsid w:val="00904043"/>
    <w:rsid w:val="00904C32"/>
    <w:rsid w:val="00905FD1"/>
    <w:rsid w:val="0091109F"/>
    <w:rsid w:val="00916C47"/>
    <w:rsid w:val="009200EB"/>
    <w:rsid w:val="009210A6"/>
    <w:rsid w:val="009217B7"/>
    <w:rsid w:val="00924378"/>
    <w:rsid w:val="009243D6"/>
    <w:rsid w:val="00925E4A"/>
    <w:rsid w:val="0093083F"/>
    <w:rsid w:val="00933A2C"/>
    <w:rsid w:val="00934639"/>
    <w:rsid w:val="009351F5"/>
    <w:rsid w:val="009410B7"/>
    <w:rsid w:val="00941FF0"/>
    <w:rsid w:val="0094268B"/>
    <w:rsid w:val="00943750"/>
    <w:rsid w:val="00944D7A"/>
    <w:rsid w:val="00946214"/>
    <w:rsid w:val="00946E76"/>
    <w:rsid w:val="00947FF6"/>
    <w:rsid w:val="009536CD"/>
    <w:rsid w:val="00953F7B"/>
    <w:rsid w:val="0095443F"/>
    <w:rsid w:val="00954CFC"/>
    <w:rsid w:val="00954E47"/>
    <w:rsid w:val="0095600B"/>
    <w:rsid w:val="00956BB6"/>
    <w:rsid w:val="009616F7"/>
    <w:rsid w:val="00961DCA"/>
    <w:rsid w:val="00967AC5"/>
    <w:rsid w:val="00974BEB"/>
    <w:rsid w:val="0097573C"/>
    <w:rsid w:val="00977C45"/>
    <w:rsid w:val="009857C0"/>
    <w:rsid w:val="00991AF3"/>
    <w:rsid w:val="00992A6E"/>
    <w:rsid w:val="009935A1"/>
    <w:rsid w:val="00993CF1"/>
    <w:rsid w:val="00994965"/>
    <w:rsid w:val="00995EF5"/>
    <w:rsid w:val="00997ED8"/>
    <w:rsid w:val="009A0F76"/>
    <w:rsid w:val="009A1175"/>
    <w:rsid w:val="009A1A1A"/>
    <w:rsid w:val="009A5BFA"/>
    <w:rsid w:val="009B3842"/>
    <w:rsid w:val="009B56CE"/>
    <w:rsid w:val="009C1140"/>
    <w:rsid w:val="009C3631"/>
    <w:rsid w:val="009C4409"/>
    <w:rsid w:val="009C7A41"/>
    <w:rsid w:val="009C7EC0"/>
    <w:rsid w:val="009D1760"/>
    <w:rsid w:val="009D2F86"/>
    <w:rsid w:val="009D4A22"/>
    <w:rsid w:val="009D66B8"/>
    <w:rsid w:val="009E0346"/>
    <w:rsid w:val="009E0DAC"/>
    <w:rsid w:val="009E3801"/>
    <w:rsid w:val="009E4FC4"/>
    <w:rsid w:val="009E6868"/>
    <w:rsid w:val="009E6BD9"/>
    <w:rsid w:val="009E7F91"/>
    <w:rsid w:val="009F1ADB"/>
    <w:rsid w:val="009F2526"/>
    <w:rsid w:val="009F4504"/>
    <w:rsid w:val="009F49FA"/>
    <w:rsid w:val="00A012CF"/>
    <w:rsid w:val="00A03BCD"/>
    <w:rsid w:val="00A04F87"/>
    <w:rsid w:val="00A060A3"/>
    <w:rsid w:val="00A100E3"/>
    <w:rsid w:val="00A126F5"/>
    <w:rsid w:val="00A14A63"/>
    <w:rsid w:val="00A14E3A"/>
    <w:rsid w:val="00A1539F"/>
    <w:rsid w:val="00A17371"/>
    <w:rsid w:val="00A24D3D"/>
    <w:rsid w:val="00A30BAC"/>
    <w:rsid w:val="00A30E59"/>
    <w:rsid w:val="00A321BC"/>
    <w:rsid w:val="00A34485"/>
    <w:rsid w:val="00A3464B"/>
    <w:rsid w:val="00A3609C"/>
    <w:rsid w:val="00A419EC"/>
    <w:rsid w:val="00A42537"/>
    <w:rsid w:val="00A44A4D"/>
    <w:rsid w:val="00A4614E"/>
    <w:rsid w:val="00A52854"/>
    <w:rsid w:val="00A53971"/>
    <w:rsid w:val="00A53FC1"/>
    <w:rsid w:val="00A55B4B"/>
    <w:rsid w:val="00A5712C"/>
    <w:rsid w:val="00A57A4D"/>
    <w:rsid w:val="00A625D7"/>
    <w:rsid w:val="00A65E11"/>
    <w:rsid w:val="00A67644"/>
    <w:rsid w:val="00A715A5"/>
    <w:rsid w:val="00A7217A"/>
    <w:rsid w:val="00A73887"/>
    <w:rsid w:val="00A7492A"/>
    <w:rsid w:val="00A74E4F"/>
    <w:rsid w:val="00A81804"/>
    <w:rsid w:val="00A82CB1"/>
    <w:rsid w:val="00A8317B"/>
    <w:rsid w:val="00A8400A"/>
    <w:rsid w:val="00A840C3"/>
    <w:rsid w:val="00A85B4F"/>
    <w:rsid w:val="00A86068"/>
    <w:rsid w:val="00A9066B"/>
    <w:rsid w:val="00A916EC"/>
    <w:rsid w:val="00A91D75"/>
    <w:rsid w:val="00A92BB7"/>
    <w:rsid w:val="00A95B34"/>
    <w:rsid w:val="00A96212"/>
    <w:rsid w:val="00AA0C97"/>
    <w:rsid w:val="00AA500F"/>
    <w:rsid w:val="00AA5B69"/>
    <w:rsid w:val="00AA626B"/>
    <w:rsid w:val="00AA7F8A"/>
    <w:rsid w:val="00AB4370"/>
    <w:rsid w:val="00AB5CFF"/>
    <w:rsid w:val="00AC343A"/>
    <w:rsid w:val="00AC40FC"/>
    <w:rsid w:val="00AC608C"/>
    <w:rsid w:val="00AC6D0E"/>
    <w:rsid w:val="00AC7AE4"/>
    <w:rsid w:val="00AD4A6E"/>
    <w:rsid w:val="00AD52D2"/>
    <w:rsid w:val="00AD7038"/>
    <w:rsid w:val="00AE0F16"/>
    <w:rsid w:val="00AE1943"/>
    <w:rsid w:val="00AE297F"/>
    <w:rsid w:val="00AE3FAC"/>
    <w:rsid w:val="00AE413C"/>
    <w:rsid w:val="00AE4472"/>
    <w:rsid w:val="00AE6561"/>
    <w:rsid w:val="00AE6E9E"/>
    <w:rsid w:val="00AE7322"/>
    <w:rsid w:val="00AF1F4D"/>
    <w:rsid w:val="00AF55A8"/>
    <w:rsid w:val="00AF7C72"/>
    <w:rsid w:val="00B013B6"/>
    <w:rsid w:val="00B02506"/>
    <w:rsid w:val="00B0346A"/>
    <w:rsid w:val="00B050D4"/>
    <w:rsid w:val="00B06D30"/>
    <w:rsid w:val="00B121FB"/>
    <w:rsid w:val="00B1335B"/>
    <w:rsid w:val="00B13FEE"/>
    <w:rsid w:val="00B17CBD"/>
    <w:rsid w:val="00B218E6"/>
    <w:rsid w:val="00B23BF3"/>
    <w:rsid w:val="00B30B0C"/>
    <w:rsid w:val="00B3165F"/>
    <w:rsid w:val="00B31EAC"/>
    <w:rsid w:val="00B3234A"/>
    <w:rsid w:val="00B36CBB"/>
    <w:rsid w:val="00B40159"/>
    <w:rsid w:val="00B4078D"/>
    <w:rsid w:val="00B410B9"/>
    <w:rsid w:val="00B411BD"/>
    <w:rsid w:val="00B44576"/>
    <w:rsid w:val="00B47D0F"/>
    <w:rsid w:val="00B500A2"/>
    <w:rsid w:val="00B51E9F"/>
    <w:rsid w:val="00B52E8B"/>
    <w:rsid w:val="00B538A0"/>
    <w:rsid w:val="00B54BF0"/>
    <w:rsid w:val="00B637F5"/>
    <w:rsid w:val="00B63E0E"/>
    <w:rsid w:val="00B64AAE"/>
    <w:rsid w:val="00B6575E"/>
    <w:rsid w:val="00B67751"/>
    <w:rsid w:val="00B70196"/>
    <w:rsid w:val="00B745EE"/>
    <w:rsid w:val="00B756B4"/>
    <w:rsid w:val="00B76559"/>
    <w:rsid w:val="00B82E80"/>
    <w:rsid w:val="00B845CA"/>
    <w:rsid w:val="00B84964"/>
    <w:rsid w:val="00B853B6"/>
    <w:rsid w:val="00B86520"/>
    <w:rsid w:val="00B91722"/>
    <w:rsid w:val="00B93134"/>
    <w:rsid w:val="00B93CDA"/>
    <w:rsid w:val="00B941FC"/>
    <w:rsid w:val="00B94709"/>
    <w:rsid w:val="00BA063B"/>
    <w:rsid w:val="00BA1B4F"/>
    <w:rsid w:val="00BA3B20"/>
    <w:rsid w:val="00BA4953"/>
    <w:rsid w:val="00BA6F4A"/>
    <w:rsid w:val="00BB0503"/>
    <w:rsid w:val="00BB138C"/>
    <w:rsid w:val="00BB7597"/>
    <w:rsid w:val="00BB7FF8"/>
    <w:rsid w:val="00BC067C"/>
    <w:rsid w:val="00BC36CE"/>
    <w:rsid w:val="00BC45D7"/>
    <w:rsid w:val="00BC698D"/>
    <w:rsid w:val="00BC6990"/>
    <w:rsid w:val="00BD11C5"/>
    <w:rsid w:val="00BD192D"/>
    <w:rsid w:val="00BD2537"/>
    <w:rsid w:val="00BD2D69"/>
    <w:rsid w:val="00BD2E00"/>
    <w:rsid w:val="00BD48F9"/>
    <w:rsid w:val="00BD55ED"/>
    <w:rsid w:val="00BD6557"/>
    <w:rsid w:val="00BE1C02"/>
    <w:rsid w:val="00BF00F3"/>
    <w:rsid w:val="00BF1B7D"/>
    <w:rsid w:val="00BF2ACB"/>
    <w:rsid w:val="00BF35AE"/>
    <w:rsid w:val="00BF7092"/>
    <w:rsid w:val="00C03A8D"/>
    <w:rsid w:val="00C04D59"/>
    <w:rsid w:val="00C14526"/>
    <w:rsid w:val="00C167B1"/>
    <w:rsid w:val="00C222A8"/>
    <w:rsid w:val="00C24B8C"/>
    <w:rsid w:val="00C26082"/>
    <w:rsid w:val="00C27905"/>
    <w:rsid w:val="00C27A1C"/>
    <w:rsid w:val="00C312BD"/>
    <w:rsid w:val="00C376D9"/>
    <w:rsid w:val="00C4164F"/>
    <w:rsid w:val="00C427F2"/>
    <w:rsid w:val="00C45283"/>
    <w:rsid w:val="00C50C37"/>
    <w:rsid w:val="00C50FEA"/>
    <w:rsid w:val="00C55AB9"/>
    <w:rsid w:val="00C561FB"/>
    <w:rsid w:val="00C56891"/>
    <w:rsid w:val="00C5762A"/>
    <w:rsid w:val="00C621E0"/>
    <w:rsid w:val="00C6237B"/>
    <w:rsid w:val="00C6323A"/>
    <w:rsid w:val="00C65D20"/>
    <w:rsid w:val="00C7241A"/>
    <w:rsid w:val="00C72605"/>
    <w:rsid w:val="00C732CB"/>
    <w:rsid w:val="00C74A7B"/>
    <w:rsid w:val="00C763C2"/>
    <w:rsid w:val="00C77E4C"/>
    <w:rsid w:val="00C81D52"/>
    <w:rsid w:val="00C850A4"/>
    <w:rsid w:val="00C86126"/>
    <w:rsid w:val="00C869E0"/>
    <w:rsid w:val="00C87193"/>
    <w:rsid w:val="00C9070C"/>
    <w:rsid w:val="00C9219F"/>
    <w:rsid w:val="00C946A9"/>
    <w:rsid w:val="00C94864"/>
    <w:rsid w:val="00C94A9B"/>
    <w:rsid w:val="00C96CFC"/>
    <w:rsid w:val="00CA1EFF"/>
    <w:rsid w:val="00CA4B07"/>
    <w:rsid w:val="00CA53FC"/>
    <w:rsid w:val="00CA5897"/>
    <w:rsid w:val="00CB0E2C"/>
    <w:rsid w:val="00CB1AE5"/>
    <w:rsid w:val="00CB27A1"/>
    <w:rsid w:val="00CB294B"/>
    <w:rsid w:val="00CB31D5"/>
    <w:rsid w:val="00CB5D93"/>
    <w:rsid w:val="00CB5ED7"/>
    <w:rsid w:val="00CB7190"/>
    <w:rsid w:val="00CB7D55"/>
    <w:rsid w:val="00CC1A67"/>
    <w:rsid w:val="00CC294A"/>
    <w:rsid w:val="00CC389A"/>
    <w:rsid w:val="00CC5EB9"/>
    <w:rsid w:val="00CD1CE4"/>
    <w:rsid w:val="00CD3F21"/>
    <w:rsid w:val="00CD61EF"/>
    <w:rsid w:val="00CE1A58"/>
    <w:rsid w:val="00CE39BC"/>
    <w:rsid w:val="00CE7272"/>
    <w:rsid w:val="00CF7568"/>
    <w:rsid w:val="00CF7CCE"/>
    <w:rsid w:val="00D013C6"/>
    <w:rsid w:val="00D023D8"/>
    <w:rsid w:val="00D126B8"/>
    <w:rsid w:val="00D13ED5"/>
    <w:rsid w:val="00D168D2"/>
    <w:rsid w:val="00D16BD2"/>
    <w:rsid w:val="00D21163"/>
    <w:rsid w:val="00D21B32"/>
    <w:rsid w:val="00D2453A"/>
    <w:rsid w:val="00D24569"/>
    <w:rsid w:val="00D264D1"/>
    <w:rsid w:val="00D26BA2"/>
    <w:rsid w:val="00D276A2"/>
    <w:rsid w:val="00D30911"/>
    <w:rsid w:val="00D32D69"/>
    <w:rsid w:val="00D342D3"/>
    <w:rsid w:val="00D355A6"/>
    <w:rsid w:val="00D35EDD"/>
    <w:rsid w:val="00D425F0"/>
    <w:rsid w:val="00D42B0D"/>
    <w:rsid w:val="00D44098"/>
    <w:rsid w:val="00D46A6A"/>
    <w:rsid w:val="00D46C7F"/>
    <w:rsid w:val="00D47449"/>
    <w:rsid w:val="00D476F7"/>
    <w:rsid w:val="00D508A0"/>
    <w:rsid w:val="00D54607"/>
    <w:rsid w:val="00D55CBC"/>
    <w:rsid w:val="00D57ADC"/>
    <w:rsid w:val="00D606BA"/>
    <w:rsid w:val="00D62195"/>
    <w:rsid w:val="00D6433A"/>
    <w:rsid w:val="00D64D78"/>
    <w:rsid w:val="00D64ED4"/>
    <w:rsid w:val="00D65C2A"/>
    <w:rsid w:val="00D677B9"/>
    <w:rsid w:val="00D76765"/>
    <w:rsid w:val="00D814B9"/>
    <w:rsid w:val="00D821C2"/>
    <w:rsid w:val="00D839C8"/>
    <w:rsid w:val="00D8631A"/>
    <w:rsid w:val="00D87CD8"/>
    <w:rsid w:val="00D91EBC"/>
    <w:rsid w:val="00D926F2"/>
    <w:rsid w:val="00D928C9"/>
    <w:rsid w:val="00D92BA4"/>
    <w:rsid w:val="00D92DF2"/>
    <w:rsid w:val="00D95427"/>
    <w:rsid w:val="00D974A9"/>
    <w:rsid w:val="00DA027E"/>
    <w:rsid w:val="00DA1332"/>
    <w:rsid w:val="00DA6288"/>
    <w:rsid w:val="00DB093F"/>
    <w:rsid w:val="00DB17CB"/>
    <w:rsid w:val="00DB283F"/>
    <w:rsid w:val="00DB4028"/>
    <w:rsid w:val="00DB5FE4"/>
    <w:rsid w:val="00DB791E"/>
    <w:rsid w:val="00DC1EB7"/>
    <w:rsid w:val="00DC26A0"/>
    <w:rsid w:val="00DC3602"/>
    <w:rsid w:val="00DC3C60"/>
    <w:rsid w:val="00DC52FE"/>
    <w:rsid w:val="00DD1F2C"/>
    <w:rsid w:val="00DD5F25"/>
    <w:rsid w:val="00DD65E9"/>
    <w:rsid w:val="00DE0271"/>
    <w:rsid w:val="00DE1149"/>
    <w:rsid w:val="00DE1BEF"/>
    <w:rsid w:val="00DE278E"/>
    <w:rsid w:val="00DE2FFD"/>
    <w:rsid w:val="00DE4EFB"/>
    <w:rsid w:val="00DF02E9"/>
    <w:rsid w:val="00DF048D"/>
    <w:rsid w:val="00DF1566"/>
    <w:rsid w:val="00DF1CFA"/>
    <w:rsid w:val="00DF534A"/>
    <w:rsid w:val="00DF7B5F"/>
    <w:rsid w:val="00E0010E"/>
    <w:rsid w:val="00E002C9"/>
    <w:rsid w:val="00E022AD"/>
    <w:rsid w:val="00E03D08"/>
    <w:rsid w:val="00E04092"/>
    <w:rsid w:val="00E040B9"/>
    <w:rsid w:val="00E07760"/>
    <w:rsid w:val="00E130E6"/>
    <w:rsid w:val="00E15EBF"/>
    <w:rsid w:val="00E1720F"/>
    <w:rsid w:val="00E202EB"/>
    <w:rsid w:val="00E22706"/>
    <w:rsid w:val="00E25485"/>
    <w:rsid w:val="00E26D0A"/>
    <w:rsid w:val="00E26DC3"/>
    <w:rsid w:val="00E2724D"/>
    <w:rsid w:val="00E275DC"/>
    <w:rsid w:val="00E30DCF"/>
    <w:rsid w:val="00E32255"/>
    <w:rsid w:val="00E32DD5"/>
    <w:rsid w:val="00E34CB9"/>
    <w:rsid w:val="00E37294"/>
    <w:rsid w:val="00E374D9"/>
    <w:rsid w:val="00E4072B"/>
    <w:rsid w:val="00E426D6"/>
    <w:rsid w:val="00E43CE4"/>
    <w:rsid w:val="00E4524D"/>
    <w:rsid w:val="00E50024"/>
    <w:rsid w:val="00E523C3"/>
    <w:rsid w:val="00E52496"/>
    <w:rsid w:val="00E52D06"/>
    <w:rsid w:val="00E52EF6"/>
    <w:rsid w:val="00E5388E"/>
    <w:rsid w:val="00E54451"/>
    <w:rsid w:val="00E57A68"/>
    <w:rsid w:val="00E6016B"/>
    <w:rsid w:val="00E6596B"/>
    <w:rsid w:val="00E65A09"/>
    <w:rsid w:val="00E66B18"/>
    <w:rsid w:val="00E71123"/>
    <w:rsid w:val="00E73759"/>
    <w:rsid w:val="00E75917"/>
    <w:rsid w:val="00E77530"/>
    <w:rsid w:val="00E80B87"/>
    <w:rsid w:val="00E8296A"/>
    <w:rsid w:val="00E86FDE"/>
    <w:rsid w:val="00E909F2"/>
    <w:rsid w:val="00E925A5"/>
    <w:rsid w:val="00E926FE"/>
    <w:rsid w:val="00E94B95"/>
    <w:rsid w:val="00E94D62"/>
    <w:rsid w:val="00EA0739"/>
    <w:rsid w:val="00EA1DFB"/>
    <w:rsid w:val="00EA1E3E"/>
    <w:rsid w:val="00EA2917"/>
    <w:rsid w:val="00EA35C7"/>
    <w:rsid w:val="00EA6458"/>
    <w:rsid w:val="00EA77B9"/>
    <w:rsid w:val="00EB0E2C"/>
    <w:rsid w:val="00EB15FE"/>
    <w:rsid w:val="00EB3CC5"/>
    <w:rsid w:val="00EB5D95"/>
    <w:rsid w:val="00EB7086"/>
    <w:rsid w:val="00EC214A"/>
    <w:rsid w:val="00EC65DB"/>
    <w:rsid w:val="00ED1E73"/>
    <w:rsid w:val="00ED2ADA"/>
    <w:rsid w:val="00ED2D2B"/>
    <w:rsid w:val="00ED2E89"/>
    <w:rsid w:val="00ED560B"/>
    <w:rsid w:val="00ED6905"/>
    <w:rsid w:val="00ED7290"/>
    <w:rsid w:val="00ED7E00"/>
    <w:rsid w:val="00EE0E51"/>
    <w:rsid w:val="00EE1003"/>
    <w:rsid w:val="00EE24E2"/>
    <w:rsid w:val="00EE2B72"/>
    <w:rsid w:val="00EE3E2C"/>
    <w:rsid w:val="00EE5974"/>
    <w:rsid w:val="00EF01B3"/>
    <w:rsid w:val="00EF02DB"/>
    <w:rsid w:val="00EF627B"/>
    <w:rsid w:val="00EF64C7"/>
    <w:rsid w:val="00EF786D"/>
    <w:rsid w:val="00F0047F"/>
    <w:rsid w:val="00F01A9A"/>
    <w:rsid w:val="00F026FC"/>
    <w:rsid w:val="00F12D88"/>
    <w:rsid w:val="00F15E68"/>
    <w:rsid w:val="00F16E8F"/>
    <w:rsid w:val="00F177F2"/>
    <w:rsid w:val="00F2082B"/>
    <w:rsid w:val="00F21C34"/>
    <w:rsid w:val="00F22D7B"/>
    <w:rsid w:val="00F23B36"/>
    <w:rsid w:val="00F23DAC"/>
    <w:rsid w:val="00F27EBC"/>
    <w:rsid w:val="00F3016A"/>
    <w:rsid w:val="00F32C26"/>
    <w:rsid w:val="00F346FD"/>
    <w:rsid w:val="00F34AE3"/>
    <w:rsid w:val="00F35D30"/>
    <w:rsid w:val="00F37B24"/>
    <w:rsid w:val="00F40181"/>
    <w:rsid w:val="00F42FC1"/>
    <w:rsid w:val="00F4300C"/>
    <w:rsid w:val="00F43530"/>
    <w:rsid w:val="00F43C19"/>
    <w:rsid w:val="00F44519"/>
    <w:rsid w:val="00F45901"/>
    <w:rsid w:val="00F47508"/>
    <w:rsid w:val="00F4762E"/>
    <w:rsid w:val="00F47FA1"/>
    <w:rsid w:val="00F55C7B"/>
    <w:rsid w:val="00F56118"/>
    <w:rsid w:val="00F573E2"/>
    <w:rsid w:val="00F62DCC"/>
    <w:rsid w:val="00F62E6F"/>
    <w:rsid w:val="00F63305"/>
    <w:rsid w:val="00F6369C"/>
    <w:rsid w:val="00F66225"/>
    <w:rsid w:val="00F666C8"/>
    <w:rsid w:val="00F66D0E"/>
    <w:rsid w:val="00F73BFD"/>
    <w:rsid w:val="00F76744"/>
    <w:rsid w:val="00F77D9D"/>
    <w:rsid w:val="00F80039"/>
    <w:rsid w:val="00F80C8A"/>
    <w:rsid w:val="00F81238"/>
    <w:rsid w:val="00F824D6"/>
    <w:rsid w:val="00F82E63"/>
    <w:rsid w:val="00F83E06"/>
    <w:rsid w:val="00F8681B"/>
    <w:rsid w:val="00F86AC2"/>
    <w:rsid w:val="00F90059"/>
    <w:rsid w:val="00F9005B"/>
    <w:rsid w:val="00F925DA"/>
    <w:rsid w:val="00F950F1"/>
    <w:rsid w:val="00F960B8"/>
    <w:rsid w:val="00F9644E"/>
    <w:rsid w:val="00FA26FC"/>
    <w:rsid w:val="00FA3327"/>
    <w:rsid w:val="00FA3E4B"/>
    <w:rsid w:val="00FA5F6D"/>
    <w:rsid w:val="00FB0D08"/>
    <w:rsid w:val="00FB1CA4"/>
    <w:rsid w:val="00FB72D4"/>
    <w:rsid w:val="00FC1659"/>
    <w:rsid w:val="00FC17DA"/>
    <w:rsid w:val="00FC1E4C"/>
    <w:rsid w:val="00FD1F32"/>
    <w:rsid w:val="00FD2888"/>
    <w:rsid w:val="00FD3056"/>
    <w:rsid w:val="00FD403D"/>
    <w:rsid w:val="00FD41D9"/>
    <w:rsid w:val="00FD5A05"/>
    <w:rsid w:val="00FD6326"/>
    <w:rsid w:val="00FE00D0"/>
    <w:rsid w:val="00FE0D74"/>
    <w:rsid w:val="00FE1EC3"/>
    <w:rsid w:val="00FE3D2C"/>
    <w:rsid w:val="00FE560A"/>
    <w:rsid w:val="00FE6B8D"/>
    <w:rsid w:val="00FE6F69"/>
    <w:rsid w:val="00FE7DC4"/>
    <w:rsid w:val="00FF067B"/>
    <w:rsid w:val="00FF0FE5"/>
    <w:rsid w:val="00FF1F4D"/>
    <w:rsid w:val="00FF31A6"/>
    <w:rsid w:val="00FF3E80"/>
    <w:rsid w:val="00FF52C4"/>
    <w:rsid w:val="00FF702B"/>
    <w:rsid w:val="00FF7CDC"/>
    <w:rsid w:val="0CF938D0"/>
    <w:rsid w:val="19EDF3C6"/>
    <w:rsid w:val="1C54CF3A"/>
    <w:rsid w:val="2F032853"/>
    <w:rsid w:val="34AC6D60"/>
    <w:rsid w:val="4CEC4200"/>
    <w:rsid w:val="57B2FF1E"/>
    <w:rsid w:val="7B4B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032853"/>
  <w15:docId w15:val="{72E04172-D177-473F-8FD5-67629D2C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346A"/>
    <w:pPr>
      <w:tabs>
        <w:tab w:val="right" w:leader="underscore" w:pos="8424"/>
      </w:tabs>
      <w:spacing w:before="40" w:after="100" w:line="288" w:lineRule="auto"/>
    </w:pPr>
    <w:rPr>
      <w:rFonts w:asciiTheme="majorHAnsi" w:hAnsiTheme="majorHAnsi"/>
      <w:b/>
      <w:bCs/>
      <w:noProof/>
      <w:color w:val="3A3363" w:themeColor="text2"/>
      <w:kern w:val="2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0346A"/>
    <w:pPr>
      <w:tabs>
        <w:tab w:val="right" w:leader="dot" w:pos="992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D43E7"/>
    <w:pPr>
      <w:ind w:left="720"/>
    </w:pPr>
  </w:style>
  <w:style w:type="character" w:customStyle="1" w:styleId="t">
    <w:name w:val="t"/>
    <w:basedOn w:val="DefaultParagraphFont"/>
    <w:rsid w:val="00FE6B8D"/>
  </w:style>
  <w:style w:type="paragraph" w:styleId="BodyText">
    <w:name w:val="Body Text"/>
    <w:basedOn w:val="Normal"/>
    <w:link w:val="BodyTextChar"/>
    <w:uiPriority w:val="1"/>
    <w:unhideWhenUsed/>
    <w:qFormat/>
    <w:rsid w:val="00F22D7B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2D7B"/>
    <w:rPr>
      <w:rFonts w:ascii="Calibri" w:eastAsia="Calibri" w:hAnsi="Calibri" w:cs="Calibri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25B5"/>
    <w:pPr>
      <w:spacing w:line="240" w:lineRule="auto"/>
      <w:contextualSpacing w:val="0"/>
    </w:pPr>
    <w:rPr>
      <w:rFonts w:ascii="Consolas" w:hAnsi="Consolas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5B5"/>
    <w:rPr>
      <w:rFonts w:ascii="Consolas" w:hAnsi="Consolas"/>
      <w:color w:val="auto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891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891"/>
    <w:rPr>
      <w:color w:val="26214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56891"/>
    <w:rPr>
      <w:vertAlign w:val="superscript"/>
    </w:rPr>
  </w:style>
  <w:style w:type="table" w:styleId="GridTable4-Accent1">
    <w:name w:val="Grid Table 4 Accent 1"/>
    <w:basedOn w:val="TableNormal"/>
    <w:uiPriority w:val="49"/>
    <w:rsid w:val="00F43530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F7E5A4" w:themeColor="accent1" w:themeTint="99"/>
        <w:left w:val="single" w:sz="4" w:space="0" w:color="F7E5A4" w:themeColor="accent1" w:themeTint="99"/>
        <w:bottom w:val="single" w:sz="4" w:space="0" w:color="F7E5A4" w:themeColor="accent1" w:themeTint="99"/>
        <w:right w:val="single" w:sz="4" w:space="0" w:color="F7E5A4" w:themeColor="accent1" w:themeTint="99"/>
        <w:insideH w:val="single" w:sz="4" w:space="0" w:color="F7E5A4" w:themeColor="accent1" w:themeTint="99"/>
        <w:insideV w:val="single" w:sz="4" w:space="0" w:color="F7E5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1"/>
          <w:left w:val="single" w:sz="4" w:space="0" w:color="F3D569" w:themeColor="accent1"/>
          <w:bottom w:val="single" w:sz="4" w:space="0" w:color="F3D569" w:themeColor="accent1"/>
          <w:right w:val="single" w:sz="4" w:space="0" w:color="F3D569" w:themeColor="accent1"/>
          <w:insideH w:val="nil"/>
          <w:insideV w:val="nil"/>
        </w:tcBorders>
        <w:shd w:val="clear" w:color="auto" w:fill="F3D569" w:themeFill="accent1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B709F"/>
    <w:pPr>
      <w:spacing w:line="240" w:lineRule="auto"/>
      <w:contextualSpacing w:val="0"/>
    </w:pPr>
    <w:rPr>
      <w:color w:val="auto"/>
      <w:sz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09F"/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41D9"/>
    <w:rPr>
      <w:color w:val="ECBE1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4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06A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17CB"/>
    <w:pPr>
      <w:spacing w:after="100" w:line="259" w:lineRule="auto"/>
      <w:ind w:left="440"/>
      <w:contextualSpacing w:val="0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06A"/>
    <w:pPr>
      <w:pBdr>
        <w:bottom w:val="single" w:sz="6" w:space="1" w:color="auto"/>
      </w:pBdr>
      <w:spacing w:line="240" w:lineRule="auto"/>
      <w:contextualSpacing w:val="0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06A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m7eme">
    <w:name w:val="m7eme"/>
    <w:basedOn w:val="DefaultParagraphFont"/>
    <w:rsid w:val="000F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237">
          <w:marLeft w:val="150"/>
          <w:marRight w:val="15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6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711">
          <w:marLeft w:val="150"/>
          <w:marRight w:val="15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2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04929-4FE0-4BDA-BC57-F14EF698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298</TotalTime>
  <Pages>23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Links>
    <vt:vector size="54" baseType="variant"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_Toc165731359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_Toc165731358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_Toc165731357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_Toc165731356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_Toc165731355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_Toc165731354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_Toc165731353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_Toc165731352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_Toc165731351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>Template</cp:keywords>
  <dc:description/>
  <cp:lastModifiedBy>Wali Muhammad</cp:lastModifiedBy>
  <cp:revision>199</cp:revision>
  <cp:lastPrinted>2024-05-07T18:38:00Z</cp:lastPrinted>
  <dcterms:created xsi:type="dcterms:W3CDTF">2024-05-05T15:48:00Z</dcterms:created>
  <dcterms:modified xsi:type="dcterms:W3CDTF">2024-05-07T18:38:00Z</dcterms:modified>
  <cp:contentStatus/>
  <cp:version/>
</cp:coreProperties>
</file>