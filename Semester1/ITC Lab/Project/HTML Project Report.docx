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80D9C" w14:textId="02CBC87C" w:rsidR="003161E7" w:rsidRDefault="008C1681" w:rsidP="00706D60">
      <w:r>
        <w:rPr>
          <w:noProof/>
        </w:rPr>
        <w:drawing>
          <wp:anchor distT="0" distB="0" distL="114300" distR="114300" simplePos="0" relativeHeight="251654141" behindDoc="1" locked="0" layoutInCell="1" allowOverlap="1" wp14:anchorId="3DE7F036" wp14:editId="60F2C691">
            <wp:simplePos x="0" y="0"/>
            <wp:positionH relativeFrom="page">
              <wp:posOffset>447675</wp:posOffset>
            </wp:positionH>
            <wp:positionV relativeFrom="paragraph">
              <wp:posOffset>1</wp:posOffset>
            </wp:positionV>
            <wp:extent cx="6891020" cy="8210550"/>
            <wp:effectExtent l="0" t="0" r="5080" b="0"/>
            <wp:wrapNone/>
            <wp:docPr id="2" name="Picture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6891020" cy="8210550"/>
                    </a:xfrm>
                    <a:prstGeom prst="rect">
                      <a:avLst/>
                    </a:prstGeom>
                  </pic:spPr>
                </pic:pic>
              </a:graphicData>
            </a:graphic>
            <wp14:sizeRelH relativeFrom="page">
              <wp14:pctWidth>0</wp14:pctWidth>
            </wp14:sizeRelH>
            <wp14:sizeRelV relativeFrom="page">
              <wp14:pctHeight>0</wp14:pctHeight>
            </wp14:sizeRelV>
          </wp:anchor>
        </w:drawing>
      </w:r>
      <w:r w:rsidR="006B6867">
        <w:rPr>
          <w:noProof/>
        </w:rPr>
        <mc:AlternateContent>
          <mc:Choice Requires="wps">
            <w:drawing>
              <wp:anchor distT="0" distB="0" distL="114300" distR="114300" simplePos="0" relativeHeight="251677696" behindDoc="0" locked="0" layoutInCell="1" allowOverlap="1" wp14:anchorId="55962285" wp14:editId="1617A047">
                <wp:simplePos x="0" y="0"/>
                <wp:positionH relativeFrom="page">
                  <wp:posOffset>439420</wp:posOffset>
                </wp:positionH>
                <wp:positionV relativeFrom="paragraph">
                  <wp:posOffset>-444500</wp:posOffset>
                </wp:positionV>
                <wp:extent cx="6900921" cy="9121140"/>
                <wp:effectExtent l="0" t="0" r="14605" b="2286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00921" cy="912114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2466D" id="Rectangle 5" o:spid="_x0000_s1026" alt="&quot;&quot;" style="position:absolute;margin-left:34.6pt;margin-top:-35pt;width:543.4pt;height:718.2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" filled="f" strokecolor="#2f5496 [2404]" strokeweight="1pt">
                <w10:wrap anchorx="page"/>
              </v:rect>
            </w:pict>
          </mc:Fallback>
        </mc:AlternateContent>
      </w:r>
    </w:p>
    <w:p w14:paraId="64DEF994" w14:textId="36B8478A" w:rsidR="002B5D98" w:rsidRDefault="002B5D98" w:rsidP="002B5D98"/>
    <w:p w14:paraId="59198FC9" w14:textId="31078ACC" w:rsidR="002B5D98" w:rsidRDefault="002B5D98" w:rsidP="002B5D98"/>
    <w:p w14:paraId="44ADF6E0" w14:textId="1F768492" w:rsidR="002B5D98" w:rsidRDefault="002B5D98" w:rsidP="002B5D98"/>
    <w:p w14:paraId="60E4B595" w14:textId="77A97B71" w:rsidR="002B5D98" w:rsidRDefault="002B5D98" w:rsidP="002B5D98"/>
    <w:p w14:paraId="28FCC4B5" w14:textId="77777777" w:rsidR="002B5D98" w:rsidRDefault="002B5D98" w:rsidP="002B5D98"/>
    <w:p w14:paraId="04130C8E" w14:textId="77777777" w:rsidR="002B5D98" w:rsidRDefault="002B5D98" w:rsidP="002B5D98"/>
    <w:p w14:paraId="69D54AEC" w14:textId="77777777" w:rsidR="002B5D98" w:rsidRDefault="002B5D98" w:rsidP="002B5D98"/>
    <w:p w14:paraId="36A82770" w14:textId="77777777" w:rsidR="002B5D98" w:rsidRDefault="002B5D98" w:rsidP="002B5D98"/>
    <w:p w14:paraId="6BFDB626" w14:textId="77777777" w:rsidR="002B5D98" w:rsidRDefault="002B5D98" w:rsidP="002B5D98"/>
    <w:p w14:paraId="7F41AE10" w14:textId="77777777" w:rsidR="002B5D98" w:rsidRDefault="002B5D98" w:rsidP="002B5D98"/>
    <w:p w14:paraId="15BF8923" w14:textId="77777777" w:rsidR="002B5D98" w:rsidRDefault="002B5D98" w:rsidP="002B5D98"/>
    <w:p w14:paraId="6FFCB7CA" w14:textId="77777777" w:rsidR="002B5D98" w:rsidRDefault="002B5D98" w:rsidP="002B5D98"/>
    <w:p w14:paraId="4D23A370" w14:textId="77777777" w:rsidR="002B5D98" w:rsidRDefault="002B5D98" w:rsidP="002B5D98"/>
    <w:p w14:paraId="6B41DE9F" w14:textId="77777777" w:rsidR="002B5D98" w:rsidRPr="002B5D98" w:rsidRDefault="002B5D98" w:rsidP="002B5D98"/>
    <w:p w14:paraId="590658EB" w14:textId="5CB89552" w:rsidR="00710767" w:rsidRDefault="008C1681" w:rsidP="002B5D98">
      <w:pPr>
        <w:pStyle w:val="Subtitle"/>
        <w:rPr>
          <w:sz w:val="32"/>
          <w:szCs w:val="32"/>
        </w:rPr>
      </w:pPr>
      <w:r>
        <w:rPr>
          <w:sz w:val="32"/>
          <w:szCs w:val="32"/>
        </w:rPr>
        <w:t xml:space="preserve">HTML Project </w:t>
      </w:r>
    </w:p>
    <w:p w14:paraId="638E2395" w14:textId="77777777" w:rsidR="00E96235" w:rsidRDefault="002974C8" w:rsidP="00706D60">
      <w:r>
        <w:br w:type="page"/>
      </w:r>
      <w:r w:rsidR="00C7287A">
        <w:lastRenderedPageBreak/>
        <w:softHyphen/>
      </w:r>
      <w:r w:rsidR="00C7287A">
        <w:softHyphen/>
      </w:r>
    </w:p>
    <w:sdt>
      <w:sdtPr>
        <w:rPr>
          <w:rFonts w:asciiTheme="minorHAnsi" w:eastAsiaTheme="minorHAnsi" w:hAnsiTheme="minorHAnsi" w:cstheme="minorBidi"/>
          <w:caps w:val="0"/>
          <w:color w:val="auto"/>
          <w:sz w:val="22"/>
          <w:szCs w:val="22"/>
        </w:rPr>
        <w:id w:val="-1038430432"/>
        <w:docPartObj>
          <w:docPartGallery w:val="Table of Contents"/>
          <w:docPartUnique/>
        </w:docPartObj>
      </w:sdtPr>
      <w:sdtEndPr>
        <w:rPr>
          <w:noProof/>
        </w:rPr>
      </w:sdtEndPr>
      <w:sdtContent>
        <w:p w14:paraId="5EF800C4" w14:textId="77777777" w:rsidR="00E96235" w:rsidRPr="00136DDD" w:rsidRDefault="001A0417" w:rsidP="00706D60">
          <w:pPr>
            <w:pStyle w:val="TOCHeading"/>
          </w:pPr>
          <w:r>
            <w:rPr>
              <w:noProof/>
            </w:rPr>
            <mc:AlternateContent>
              <mc:Choice Requires="wps">
                <w:drawing>
                  <wp:anchor distT="0" distB="0" distL="114300" distR="114300" simplePos="0" relativeHeight="251659264" behindDoc="0" locked="0" layoutInCell="1" allowOverlap="1" wp14:anchorId="7155FF01" wp14:editId="144AB6AE">
                    <wp:simplePos x="0" y="0"/>
                    <wp:positionH relativeFrom="page">
                      <wp:posOffset>434975</wp:posOffset>
                    </wp:positionH>
                    <wp:positionV relativeFrom="paragraph">
                      <wp:posOffset>-735330</wp:posOffset>
                    </wp:positionV>
                    <wp:extent cx="6900921" cy="9121140"/>
                    <wp:effectExtent l="0" t="0" r="14605" b="2286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00921" cy="912114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65662" id="Rectangle 7" o:spid="_x0000_s1026" alt="&quot;&quot;" style="position:absolute;margin-left:34.25pt;margin-top:-57.9pt;width:543.4pt;height:7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" filled="f" strokecolor="#2f5496 [2404]" strokeweight="1pt">
                    <w10:wrap anchorx="page"/>
                  </v:rect>
                </w:pict>
              </mc:Fallback>
            </mc:AlternateContent>
          </w:r>
          <w:r w:rsidR="00E541C4" w:rsidRPr="00136DDD">
            <w:t>TABLE OF CONTENTS</w:t>
          </w:r>
        </w:p>
        <w:p w14:paraId="6B423FC9" w14:textId="77777777" w:rsidR="00136DDD" w:rsidRDefault="00136DDD" w:rsidP="00706D60">
          <w:pPr>
            <w:pStyle w:val="TOC1"/>
            <w:rPr>
              <w:noProof/>
            </w:rPr>
          </w:pPr>
        </w:p>
        <w:p w14:paraId="6795E107" w14:textId="77777777" w:rsidR="00136DDD" w:rsidRDefault="00136DDD" w:rsidP="00706D60">
          <w:pPr>
            <w:pStyle w:val="TOC1"/>
            <w:rPr>
              <w:noProof/>
            </w:rPr>
          </w:pPr>
        </w:p>
        <w:p w14:paraId="7BE6AFAB" w14:textId="77777777" w:rsidR="00136DDD" w:rsidRDefault="00136DDD" w:rsidP="00706D60">
          <w:pPr>
            <w:pStyle w:val="TOC1"/>
            <w:rPr>
              <w:noProof/>
            </w:rPr>
          </w:pPr>
        </w:p>
        <w:p w14:paraId="5BEE2310" w14:textId="28BCBFDB" w:rsidR="00F8576E" w:rsidRDefault="00E9623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326579" w:history="1">
            <w:r w:rsidR="008C1681">
              <w:rPr>
                <w:rStyle w:val="Hyperlink"/>
                <w:noProof/>
              </w:rPr>
              <w:t>Breif Review of HTML</w:t>
            </w:r>
            <w:r w:rsidR="00F8576E">
              <w:rPr>
                <w:noProof/>
                <w:webHidden/>
              </w:rPr>
              <w:tab/>
            </w:r>
            <w:r w:rsidR="00F8576E">
              <w:rPr>
                <w:noProof/>
                <w:webHidden/>
              </w:rPr>
              <w:fldChar w:fldCharType="begin"/>
            </w:r>
            <w:r w:rsidR="00F8576E">
              <w:rPr>
                <w:noProof/>
                <w:webHidden/>
              </w:rPr>
              <w:instrText xml:space="preserve"> PAGEREF _Toc11326579 \h </w:instrText>
            </w:r>
            <w:r w:rsidR="00F8576E">
              <w:rPr>
                <w:noProof/>
                <w:webHidden/>
              </w:rPr>
            </w:r>
            <w:r w:rsidR="00F8576E">
              <w:rPr>
                <w:noProof/>
                <w:webHidden/>
              </w:rPr>
              <w:fldChar w:fldCharType="separate"/>
            </w:r>
            <w:r w:rsidR="00C6701C">
              <w:rPr>
                <w:noProof/>
                <w:webHidden/>
              </w:rPr>
              <w:t>3</w:t>
            </w:r>
            <w:r w:rsidR="00F8576E">
              <w:rPr>
                <w:noProof/>
                <w:webHidden/>
              </w:rPr>
              <w:fldChar w:fldCharType="end"/>
            </w:r>
          </w:hyperlink>
        </w:p>
        <w:p w14:paraId="59C40509" w14:textId="308C67E0" w:rsidR="00F8576E" w:rsidRDefault="008C1681">
          <w:pPr>
            <w:pStyle w:val="TOC1"/>
            <w:tabs>
              <w:tab w:val="right" w:leader="dot" w:pos="9350"/>
            </w:tabs>
            <w:rPr>
              <w:rFonts w:eastAsiaTheme="minorEastAsia"/>
              <w:noProof/>
            </w:rPr>
          </w:pPr>
          <w:r>
            <w:t xml:space="preserve">HTML </w:t>
          </w:r>
          <w:hyperlink w:anchor="_Toc11326580" w:history="1">
            <w:r>
              <w:rPr>
                <w:rStyle w:val="Hyperlink"/>
                <w:noProof/>
              </w:rPr>
              <w:t>Project</w:t>
            </w:r>
            <w:r w:rsidR="00F8576E">
              <w:rPr>
                <w:noProof/>
                <w:webHidden/>
              </w:rPr>
              <w:tab/>
            </w:r>
            <w:r w:rsidR="00F8576E">
              <w:rPr>
                <w:noProof/>
                <w:webHidden/>
              </w:rPr>
              <w:fldChar w:fldCharType="begin"/>
            </w:r>
            <w:r w:rsidR="00F8576E">
              <w:rPr>
                <w:noProof/>
                <w:webHidden/>
              </w:rPr>
              <w:instrText xml:space="preserve"> PAGEREF _Toc11326580 \h </w:instrText>
            </w:r>
            <w:r w:rsidR="00F8576E">
              <w:rPr>
                <w:noProof/>
                <w:webHidden/>
              </w:rPr>
            </w:r>
            <w:r w:rsidR="00F8576E">
              <w:rPr>
                <w:noProof/>
                <w:webHidden/>
              </w:rPr>
              <w:fldChar w:fldCharType="separate"/>
            </w:r>
            <w:r w:rsidR="00C6701C">
              <w:rPr>
                <w:noProof/>
                <w:webHidden/>
              </w:rPr>
              <w:t>4</w:t>
            </w:r>
            <w:r w:rsidR="00F8576E">
              <w:rPr>
                <w:noProof/>
                <w:webHidden/>
              </w:rPr>
              <w:fldChar w:fldCharType="end"/>
            </w:r>
          </w:hyperlink>
        </w:p>
        <w:p w14:paraId="50021D82" w14:textId="0485E7C6" w:rsidR="00F8576E" w:rsidRDefault="00000000">
          <w:pPr>
            <w:pStyle w:val="TOC1"/>
            <w:tabs>
              <w:tab w:val="right" w:leader="dot" w:pos="9350"/>
            </w:tabs>
            <w:rPr>
              <w:rFonts w:eastAsiaTheme="minorEastAsia"/>
              <w:noProof/>
            </w:rPr>
          </w:pPr>
          <w:hyperlink w:anchor="_Toc11326581" w:history="1">
            <w:r w:rsidR="00A2451D">
              <w:rPr>
                <w:rStyle w:val="Hyperlink"/>
                <w:noProof/>
              </w:rPr>
              <w:t>CSS</w:t>
            </w:r>
            <w:r w:rsidR="00F8576E">
              <w:rPr>
                <w:noProof/>
                <w:webHidden/>
              </w:rPr>
              <w:tab/>
            </w:r>
            <w:r w:rsidR="00F8576E">
              <w:rPr>
                <w:noProof/>
                <w:webHidden/>
              </w:rPr>
              <w:fldChar w:fldCharType="begin"/>
            </w:r>
            <w:r w:rsidR="00F8576E">
              <w:rPr>
                <w:noProof/>
                <w:webHidden/>
              </w:rPr>
              <w:instrText xml:space="preserve"> PAGEREF _Toc11326581 \h </w:instrText>
            </w:r>
            <w:r w:rsidR="00F8576E">
              <w:rPr>
                <w:noProof/>
                <w:webHidden/>
              </w:rPr>
            </w:r>
            <w:r w:rsidR="00F8576E">
              <w:rPr>
                <w:noProof/>
                <w:webHidden/>
              </w:rPr>
              <w:fldChar w:fldCharType="separate"/>
            </w:r>
            <w:r w:rsidR="00C6701C">
              <w:rPr>
                <w:noProof/>
                <w:webHidden/>
              </w:rPr>
              <w:t>5</w:t>
            </w:r>
            <w:r w:rsidR="00F8576E">
              <w:rPr>
                <w:noProof/>
                <w:webHidden/>
              </w:rPr>
              <w:fldChar w:fldCharType="end"/>
            </w:r>
          </w:hyperlink>
        </w:p>
        <w:p w14:paraId="792124A2" w14:textId="0BCC13FE" w:rsidR="00F421C1" w:rsidRPr="00C85251" w:rsidRDefault="008C1681" w:rsidP="00706D60">
          <w:pPr>
            <w:rPr>
              <w:noProof/>
            </w:rPr>
          </w:pPr>
          <w:r>
            <w:rPr>
              <w:noProof/>
            </w:rPr>
            <w:t>Output....…………………………………………………………………………………………………………………………………………………6</w:t>
          </w:r>
          <w:r w:rsidR="00E96235">
            <w:rPr>
              <w:noProof/>
            </w:rPr>
            <w:fldChar w:fldCharType="end"/>
          </w:r>
        </w:p>
      </w:sdtContent>
    </w:sdt>
    <w:p w14:paraId="07874780" w14:textId="77777777" w:rsidR="00C85251" w:rsidRDefault="00C85251" w:rsidP="00706D60">
      <w:r>
        <w:br w:type="page"/>
      </w:r>
    </w:p>
    <w:p w14:paraId="6BCEBBA9" w14:textId="77777777" w:rsidR="00C85251" w:rsidRDefault="00E653C0" w:rsidP="00706D60">
      <w:r>
        <w:rPr>
          <w:noProof/>
        </w:rPr>
        <w:lastRenderedPageBreak/>
        <w:drawing>
          <wp:anchor distT="0" distB="0" distL="114300" distR="114300" simplePos="0" relativeHeight="251675648" behindDoc="1" locked="0" layoutInCell="1" allowOverlap="1" wp14:anchorId="1DC2CC83" wp14:editId="114EEA02">
            <wp:simplePos x="0" y="0"/>
            <wp:positionH relativeFrom="page">
              <wp:align>left</wp:align>
            </wp:positionH>
            <wp:positionV relativeFrom="paragraph">
              <wp:posOffset>-1150620</wp:posOffset>
            </wp:positionV>
            <wp:extent cx="7757678" cy="3869319"/>
            <wp:effectExtent l="0" t="0" r="0" b="0"/>
            <wp:wrapNone/>
            <wp:docPr id="13" name="Picture 13" descr="A laptop computer, notebook, mug, pen and plant arranged on a blue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7678" cy="3869319"/>
                    </a:xfrm>
                    <a:prstGeom prst="rect">
                      <a:avLst/>
                    </a:prstGeom>
                    <a:noFill/>
                    <a:ln>
                      <a:noFill/>
                    </a:ln>
                  </pic:spPr>
                </pic:pic>
              </a:graphicData>
            </a:graphic>
            <wp14:sizeRelH relativeFrom="page">
              <wp14:pctWidth>0</wp14:pctWidth>
            </wp14:sizeRelH>
            <wp14:sizeRelV relativeFrom="page">
              <wp14:pctHeight>0</wp14:pctHeight>
            </wp14:sizeRelV>
          </wp:anchor>
        </w:drawing>
      </w:r>
      <w:r w:rsidR="00C85251">
        <w:rPr>
          <w:noProof/>
        </w:rPr>
        <mc:AlternateContent>
          <mc:Choice Requires="wps">
            <w:drawing>
              <wp:anchor distT="0" distB="0" distL="114300" distR="114300" simplePos="0" relativeHeight="251661312" behindDoc="0" locked="0" layoutInCell="1" allowOverlap="1" wp14:anchorId="257BC508" wp14:editId="1B741C6E">
                <wp:simplePos x="0" y="0"/>
                <wp:positionH relativeFrom="page">
                  <wp:posOffset>436245</wp:posOffset>
                </wp:positionH>
                <wp:positionV relativeFrom="paragraph">
                  <wp:posOffset>-448310</wp:posOffset>
                </wp:positionV>
                <wp:extent cx="6900921" cy="9121140"/>
                <wp:effectExtent l="0" t="0" r="14605" b="22860"/>
                <wp:wrapNone/>
                <wp:docPr id="12" name="Rectangle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00921" cy="912114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53F34" id="Rectangle 12" o:spid="_x0000_s1026" alt="&quot;&quot;" style="position:absolute;margin-left:34.35pt;margin-top:-35.3pt;width:543.4pt;height:718.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" filled="f" strokecolor="#2f5496 [2404]" strokeweight="1pt">
                <w10:wrap anchorx="page"/>
              </v:rect>
            </w:pict>
          </mc:Fallback>
        </mc:AlternateContent>
      </w:r>
    </w:p>
    <w:p w14:paraId="75022B24" w14:textId="77777777" w:rsidR="00C85251" w:rsidRDefault="00C85251" w:rsidP="00706D60"/>
    <w:p w14:paraId="6F3E01E1" w14:textId="77777777" w:rsidR="00C85251" w:rsidRDefault="00C85251" w:rsidP="00706D60"/>
    <w:p w14:paraId="38DB140B" w14:textId="77777777" w:rsidR="00C85251" w:rsidRDefault="00C85251" w:rsidP="00706D60"/>
    <w:p w14:paraId="479CB4D9" w14:textId="77777777" w:rsidR="00C85251" w:rsidRDefault="00C85251" w:rsidP="00706D60"/>
    <w:p w14:paraId="61D2D447" w14:textId="77777777" w:rsidR="00C85251" w:rsidRDefault="00C85251" w:rsidP="00706D60"/>
    <w:p w14:paraId="702693C3" w14:textId="77777777" w:rsidR="00C85251" w:rsidRDefault="00C85251" w:rsidP="00706D60"/>
    <w:p w14:paraId="12FF963B" w14:textId="77777777" w:rsidR="00706D60" w:rsidRDefault="00706D60" w:rsidP="00706D60"/>
    <w:p w14:paraId="7233089B" w14:textId="77777777" w:rsidR="00706D60" w:rsidRDefault="00706D60" w:rsidP="00706D60"/>
    <w:p w14:paraId="2ADE24D6" w14:textId="77777777" w:rsidR="00706D60" w:rsidRDefault="00706D60" w:rsidP="00706D60"/>
    <w:bookmarkStart w:id="0" w:name="_Toc11326579" w:displacedByCustomXml="next"/>
    <w:sdt>
      <w:sdtPr>
        <w:id w:val="386619514"/>
        <w:placeholder>
          <w:docPart w:val="DFAAECE98E2F459EB3EBBD522F7E75A0"/>
        </w:placeholder>
        <w:temporary/>
        <w:showingPlcHdr/>
        <w15:appearance w15:val="hidden"/>
      </w:sdtPr>
      <w:sdtContent>
        <w:p w14:paraId="2737E967" w14:textId="77777777" w:rsidR="00C85251" w:rsidRPr="00706D60" w:rsidRDefault="00706D60" w:rsidP="00706D60">
          <w:pPr>
            <w:pStyle w:val="Heading1"/>
          </w:pPr>
          <w:r w:rsidRPr="00706D60">
            <w:t>Introduction</w:t>
          </w:r>
        </w:p>
      </w:sdtContent>
    </w:sdt>
    <w:bookmarkEnd w:id="0" w:displacedByCustomXml="prev"/>
    <w:p w14:paraId="2701EF15" w14:textId="77777777" w:rsidR="001A70F2" w:rsidRPr="008C1681" w:rsidRDefault="001A70F2" w:rsidP="00706D60">
      <w:pPr>
        <w:rPr>
          <w:color w:val="000000" w:themeColor="text1"/>
        </w:rPr>
      </w:pPr>
    </w:p>
    <w:p w14:paraId="456BA6D3" w14:textId="1950FFED" w:rsidR="00A2451D" w:rsidRPr="00A2451D" w:rsidRDefault="00A2451D" w:rsidP="00A2451D">
      <w:pPr>
        <w:rPr>
          <w:rFonts w:eastAsia="Times New Roman" w:cstheme="minorHAnsi"/>
          <w:color w:val="000000" w:themeColor="text1"/>
          <w:sz w:val="24"/>
          <w:szCs w:val="24"/>
          <w:lang w:eastAsia="en-PK"/>
        </w:rPr>
      </w:pPr>
      <w:r>
        <w:rPr>
          <w:rFonts w:eastAsia="Times New Roman" w:cstheme="minorHAnsi"/>
          <w:color w:val="000000" w:themeColor="text1"/>
          <w:sz w:val="24"/>
          <w:szCs w:val="24"/>
          <w:lang w:eastAsia="en-PK"/>
        </w:rPr>
        <w:t xml:space="preserve">The HyperText Markup Language, or HTML is the standard markup language for document designed to be displayed in a </w:t>
      </w:r>
      <w:r w:rsidR="00765D97">
        <w:rPr>
          <w:rFonts w:eastAsia="Times New Roman" w:cstheme="minorHAnsi"/>
          <w:color w:val="000000" w:themeColor="text1"/>
          <w:sz w:val="24"/>
          <w:szCs w:val="24"/>
          <w:lang w:eastAsia="en-PK"/>
        </w:rPr>
        <w:t>web browser. HTML provides a means to create structured documents by denoting structural semantic for text such as headings, paragraphs, lists, links, quotes and other items.</w:t>
      </w:r>
    </w:p>
    <w:p w14:paraId="738AD7FA" w14:textId="786E1200" w:rsidR="00A2451D" w:rsidRDefault="00A2451D" w:rsidP="00A2451D">
      <w:pPr>
        <w:rPr>
          <w:rFonts w:eastAsia="Times New Roman" w:cstheme="minorHAnsi"/>
          <w:color w:val="000000" w:themeColor="text1"/>
          <w:sz w:val="24"/>
          <w:szCs w:val="24"/>
          <w:lang w:val="en-PK" w:eastAsia="en-PK"/>
        </w:rPr>
      </w:pPr>
      <w:r w:rsidRPr="00A2451D">
        <w:rPr>
          <w:rFonts w:eastAsia="Times New Roman" w:cstheme="minorHAnsi"/>
          <w:color w:val="000000" w:themeColor="text1"/>
          <w:sz w:val="24"/>
          <w:szCs w:val="24"/>
          <w:lang w:val="en-PK" w:eastAsia="en-PK"/>
        </w:rPr>
        <w:t>HTML is the code that is used </w:t>
      </w:r>
      <w:r w:rsidRPr="00A2451D">
        <w:rPr>
          <w:rFonts w:eastAsia="Times New Roman" w:cstheme="minorHAnsi"/>
          <w:b/>
          <w:bCs/>
          <w:color w:val="000000" w:themeColor="text1"/>
          <w:sz w:val="24"/>
          <w:szCs w:val="24"/>
          <w:lang w:val="en-PK" w:eastAsia="en-PK"/>
        </w:rPr>
        <w:t>to structure a web page and its content</w:t>
      </w:r>
      <w:r w:rsidRPr="00A2451D">
        <w:rPr>
          <w:rFonts w:eastAsia="Times New Roman" w:cstheme="minorHAnsi"/>
          <w:color w:val="000000" w:themeColor="text1"/>
          <w:sz w:val="24"/>
          <w:szCs w:val="24"/>
          <w:lang w:val="en-PK" w:eastAsia="en-PK"/>
        </w:rPr>
        <w:t>. For example, content could be structured within a set of paragraphs, a list of bulleted points, or using images and data tables.</w:t>
      </w:r>
    </w:p>
    <w:p w14:paraId="31B5700E" w14:textId="18988BDA" w:rsidR="00765D97" w:rsidRDefault="00765D97" w:rsidP="00A2451D">
      <w:pPr>
        <w:rPr>
          <w:rFonts w:eastAsia="Times New Roman" w:cstheme="minorHAnsi"/>
          <w:color w:val="000000" w:themeColor="text1"/>
          <w:sz w:val="24"/>
          <w:szCs w:val="24"/>
          <w:lang w:val="en-PK" w:eastAsia="en-PK"/>
        </w:rPr>
      </w:pPr>
    </w:p>
    <w:p w14:paraId="59110BA1" w14:textId="443254B5" w:rsidR="00765D97" w:rsidRDefault="00AC1138" w:rsidP="00765D97">
      <w:pPr>
        <w:pStyle w:val="Heading1"/>
        <w:rPr>
          <w:rFonts w:eastAsia="Times New Roman"/>
          <w:color w:val="0070C0"/>
          <w:lang w:eastAsia="en-PK"/>
        </w:rPr>
      </w:pPr>
      <w:r>
        <w:rPr>
          <w:rFonts w:eastAsia="Times New Roman"/>
          <w:color w:val="0070C0"/>
          <w:lang w:eastAsia="en-PK"/>
        </w:rPr>
        <w:t>Project</w:t>
      </w:r>
    </w:p>
    <w:p w14:paraId="5EC5F23F" w14:textId="52861D6A" w:rsidR="00765D97" w:rsidRPr="00090277" w:rsidRDefault="00AC1138" w:rsidP="00765D97">
      <w:pPr>
        <w:rPr>
          <w:rFonts w:cstheme="minorHAnsi"/>
          <w:sz w:val="28"/>
          <w:szCs w:val="28"/>
          <w:lang w:eastAsia="en-PK"/>
        </w:rPr>
      </w:pPr>
      <w:r w:rsidRPr="00090277">
        <w:rPr>
          <w:rFonts w:cstheme="minorHAnsi"/>
          <w:sz w:val="24"/>
          <w:szCs w:val="24"/>
          <w:shd w:val="clear" w:color="auto" w:fill="202124"/>
        </w:rPr>
        <w:t xml:space="preserve">A website named “ASUS” is going to sell </w:t>
      </w:r>
      <w:r w:rsidR="00B80EC6" w:rsidRPr="00090277">
        <w:rPr>
          <w:rFonts w:cstheme="minorHAnsi"/>
          <w:sz w:val="24"/>
          <w:szCs w:val="24"/>
          <w:shd w:val="clear" w:color="auto" w:fill="202124"/>
        </w:rPr>
        <w:t>their</w:t>
      </w:r>
      <w:r w:rsidRPr="00090277">
        <w:rPr>
          <w:rFonts w:cstheme="minorHAnsi"/>
          <w:sz w:val="24"/>
          <w:szCs w:val="24"/>
          <w:shd w:val="clear" w:color="auto" w:fill="202124"/>
        </w:rPr>
        <w:t xml:space="preserve"> products online and this website is </w:t>
      </w:r>
      <w:r w:rsidR="00EB0830" w:rsidRPr="00090277">
        <w:rPr>
          <w:rFonts w:cstheme="minorHAnsi"/>
          <w:sz w:val="24"/>
          <w:szCs w:val="24"/>
          <w:shd w:val="clear" w:color="auto" w:fill="202124"/>
        </w:rPr>
        <w:t>their</w:t>
      </w:r>
      <w:r w:rsidRPr="00090277">
        <w:rPr>
          <w:rFonts w:cstheme="minorHAnsi"/>
          <w:sz w:val="24"/>
          <w:szCs w:val="24"/>
          <w:shd w:val="clear" w:color="auto" w:fill="202124"/>
        </w:rPr>
        <w:t xml:space="preserve"> online sales center. In this website, ASUS is selling </w:t>
      </w:r>
      <w:r w:rsidR="00EB0830" w:rsidRPr="00090277">
        <w:rPr>
          <w:rFonts w:cstheme="minorHAnsi"/>
          <w:sz w:val="24"/>
          <w:szCs w:val="24"/>
          <w:shd w:val="clear" w:color="auto" w:fill="202124"/>
        </w:rPr>
        <w:t>their</w:t>
      </w:r>
      <w:r w:rsidRPr="00090277">
        <w:rPr>
          <w:rFonts w:cstheme="minorHAnsi"/>
          <w:sz w:val="24"/>
          <w:szCs w:val="24"/>
          <w:shd w:val="clear" w:color="auto" w:fill="202124"/>
        </w:rPr>
        <w:t xml:space="preserve"> </w:t>
      </w:r>
      <w:r w:rsidR="00EB0830" w:rsidRPr="00090277">
        <w:rPr>
          <w:rFonts w:cstheme="minorHAnsi"/>
          <w:sz w:val="24"/>
          <w:szCs w:val="24"/>
          <w:shd w:val="clear" w:color="auto" w:fill="202124"/>
        </w:rPr>
        <w:t>top-rated</w:t>
      </w:r>
      <w:r w:rsidRPr="00090277">
        <w:rPr>
          <w:rFonts w:cstheme="minorHAnsi"/>
          <w:sz w:val="24"/>
          <w:szCs w:val="24"/>
          <w:shd w:val="clear" w:color="auto" w:fill="202124"/>
        </w:rPr>
        <w:t xml:space="preserve"> </w:t>
      </w:r>
      <w:r w:rsidR="00EB0830" w:rsidRPr="00090277">
        <w:rPr>
          <w:rFonts w:cstheme="minorHAnsi"/>
          <w:sz w:val="24"/>
          <w:szCs w:val="24"/>
          <w:shd w:val="clear" w:color="auto" w:fill="202124"/>
        </w:rPr>
        <w:t xml:space="preserve">Laptops only. All the laptops are given with their specs available. User should choose specs according to their </w:t>
      </w:r>
      <w:r w:rsidR="00B80EC6" w:rsidRPr="00090277">
        <w:rPr>
          <w:rFonts w:cstheme="minorHAnsi"/>
          <w:sz w:val="24"/>
          <w:szCs w:val="24"/>
          <w:shd w:val="clear" w:color="auto" w:fill="202124"/>
        </w:rPr>
        <w:t>Money.</w:t>
      </w:r>
      <w:r w:rsidR="00EB0830" w:rsidRPr="00090277">
        <w:rPr>
          <w:rFonts w:cstheme="minorHAnsi"/>
          <w:sz w:val="24"/>
          <w:szCs w:val="24"/>
          <w:shd w:val="clear" w:color="auto" w:fill="202124"/>
        </w:rPr>
        <w:t xml:space="preserve"> User mush register before buying any product so there is a a option given to Register. If he is already Register then he/she should simply log in and then purchase the Product.</w:t>
      </w:r>
    </w:p>
    <w:p w14:paraId="2F39D79A" w14:textId="77777777" w:rsidR="00765D97" w:rsidRDefault="00765D97" w:rsidP="00A2451D">
      <w:pPr>
        <w:rPr>
          <w:rFonts w:eastAsia="Times New Roman" w:cstheme="minorHAnsi"/>
          <w:color w:val="000000" w:themeColor="text1"/>
          <w:sz w:val="24"/>
          <w:szCs w:val="24"/>
          <w:lang w:val="en-PK" w:eastAsia="en-PK"/>
        </w:rPr>
      </w:pPr>
    </w:p>
    <w:p w14:paraId="5C8BCCB6" w14:textId="77777777" w:rsidR="00A2451D" w:rsidRPr="00A2451D" w:rsidRDefault="00A2451D" w:rsidP="00A2451D">
      <w:pPr>
        <w:rPr>
          <w:rFonts w:cstheme="minorHAnsi"/>
          <w:color w:val="000000" w:themeColor="text1"/>
          <w:sz w:val="24"/>
          <w:szCs w:val="24"/>
          <w:shd w:val="clear" w:color="auto" w:fill="202124"/>
        </w:rPr>
      </w:pPr>
    </w:p>
    <w:p w14:paraId="7B50C9AC" w14:textId="77777777" w:rsidR="00A2451D" w:rsidRPr="00A2451D" w:rsidRDefault="00A2451D" w:rsidP="00A2451D">
      <w:pPr>
        <w:rPr>
          <w:rFonts w:cstheme="minorHAnsi"/>
        </w:rPr>
      </w:pPr>
      <w:r w:rsidRPr="00A2451D">
        <w:rPr>
          <w:rFonts w:cstheme="minorHAnsi"/>
        </w:rPr>
        <w:br w:type="page"/>
      </w:r>
    </w:p>
    <w:p w14:paraId="6298E9CC" w14:textId="6C989A68" w:rsidR="00A2451D" w:rsidRPr="00A2451D" w:rsidRDefault="00A2451D" w:rsidP="008C1681">
      <w:pPr>
        <w:rPr>
          <w:rFonts w:cstheme="minorHAnsi"/>
          <w:color w:val="FFFFFF" w:themeColor="background1"/>
          <w:sz w:val="24"/>
          <w:szCs w:val="24"/>
        </w:rPr>
      </w:pPr>
    </w:p>
    <w:p w14:paraId="3807E51F" w14:textId="733F81AE" w:rsidR="001A70F2" w:rsidRDefault="00765D97" w:rsidP="00706D60">
      <w:r>
        <w:rPr>
          <w:noProof/>
        </w:rPr>
        <mc:AlternateContent>
          <mc:Choice Requires="wps">
            <w:drawing>
              <wp:anchor distT="0" distB="0" distL="114300" distR="114300" simplePos="0" relativeHeight="251667456" behindDoc="0" locked="0" layoutInCell="1" allowOverlap="1" wp14:anchorId="3F10E088" wp14:editId="09173B4D">
                <wp:simplePos x="0" y="0"/>
                <wp:positionH relativeFrom="page">
                  <wp:posOffset>436245</wp:posOffset>
                </wp:positionH>
                <wp:positionV relativeFrom="paragraph">
                  <wp:posOffset>182245</wp:posOffset>
                </wp:positionV>
                <wp:extent cx="6900921" cy="9121140"/>
                <wp:effectExtent l="0" t="0" r="14605" b="2286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00921" cy="912114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30810" id="Rectangle 16" o:spid="_x0000_s1026" alt="&quot;&quot;" style="position:absolute;margin-left:34.35pt;margin-top:14.35pt;width:543.4pt;height:718.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" filled="f" strokecolor="#2f5496 [2404]" strokeweight="1pt">
                <w10:wrap anchorx="page"/>
              </v:rect>
            </w:pict>
          </mc:Fallback>
        </mc:AlternateContent>
      </w:r>
      <w:r w:rsidR="00A2451D" w:rsidRPr="00A2451D">
        <w:rPr>
          <w:noProof/>
          <w:color w:val="000000" w:themeColor="text1"/>
        </w:rPr>
        <mc:AlternateContent>
          <mc:Choice Requires="wps">
            <w:drawing>
              <wp:anchor distT="0" distB="0" distL="114300" distR="114300" simplePos="0" relativeHeight="251664384" behindDoc="0" locked="0" layoutInCell="1" allowOverlap="1" wp14:anchorId="49CDD20E" wp14:editId="1DBD7E78">
                <wp:simplePos x="0" y="0"/>
                <wp:positionH relativeFrom="margin">
                  <wp:align>center</wp:align>
                </wp:positionH>
                <wp:positionV relativeFrom="paragraph">
                  <wp:posOffset>189230</wp:posOffset>
                </wp:positionV>
                <wp:extent cx="6900545" cy="9073515"/>
                <wp:effectExtent l="0" t="0" r="14605" b="13335"/>
                <wp:wrapNone/>
                <wp:docPr id="14" name="Rectangle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00545" cy="907351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14379" id="Rectangle 14" o:spid="_x0000_s1026" alt="&quot;&quot;" style="position:absolute;margin-left:0;margin-top:14.9pt;width:543.35pt;height:714.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" filled="f" strokecolor="#2f5496 [2404]" strokeweight="1pt">
                <w10:wrap anchorx="margin"/>
              </v:rect>
            </w:pict>
          </mc:Fallback>
        </mc:AlternateContent>
      </w:r>
    </w:p>
    <w:p w14:paraId="345EE014" w14:textId="675ED217" w:rsidR="00E930ED" w:rsidRDefault="00E930ED" w:rsidP="00706D60"/>
    <w:bookmarkStart w:id="1" w:name="_Toc11326581"/>
    <w:p w14:paraId="76392BB5" w14:textId="27D00AEA" w:rsidR="00C85251" w:rsidRDefault="00000000" w:rsidP="00706D60">
      <w:pPr>
        <w:pStyle w:val="Heading1"/>
      </w:pPr>
      <w:sdt>
        <w:sdtPr>
          <w:id w:val="541633013"/>
          <w:placeholder>
            <w:docPart w:val="2C76EE1E28AA4659B3E065F8FBC31162"/>
          </w:placeholder>
          <w:temporary/>
          <w:showingPlcHdr/>
          <w15:appearance w15:val="hidden"/>
        </w:sdtPr>
        <w:sdtContent>
          <w:r w:rsidR="00706D60" w:rsidRPr="00706D60">
            <w:t>Key Findings</w:t>
          </w:r>
        </w:sdtContent>
      </w:sdt>
      <w:bookmarkEnd w:id="1"/>
    </w:p>
    <w:p w14:paraId="0A4EA423" w14:textId="77777777" w:rsidR="001A70F2" w:rsidRDefault="001A70F2" w:rsidP="00706D60"/>
    <w:p w14:paraId="05FB7D0E" w14:textId="77777777" w:rsidR="006512AE" w:rsidRDefault="006512AE" w:rsidP="00706D60">
      <w:pPr>
        <w:pStyle w:val="Heading2"/>
        <w:sectPr w:rsidR="006512AE" w:rsidSect="00E653C0">
          <w:footerReference w:type="default" r:id="rId10"/>
          <w:pgSz w:w="12240" w:h="15840"/>
          <w:pgMar w:top="1440" w:right="1440" w:bottom="1440" w:left="1440" w:header="720" w:footer="720" w:gutter="0"/>
          <w:cols w:space="720"/>
          <w:titlePg/>
          <w:docGrid w:linePitch="360"/>
        </w:sectPr>
      </w:pPr>
    </w:p>
    <w:bookmarkStart w:id="2" w:name="_Toc11326582" w:displacedByCustomXml="next"/>
    <w:sdt>
      <w:sdtPr>
        <w:id w:val="-1767372065"/>
        <w:placeholder>
          <w:docPart w:val="454E73F4177E492EBF6246D1D07D44F9"/>
        </w:placeholder>
        <w:temporary/>
        <w:showingPlcHdr/>
        <w15:appearance w15:val="hidden"/>
      </w:sdtPr>
      <w:sdtContent>
        <w:p w14:paraId="1BF92741" w14:textId="77777777" w:rsidR="00E930ED" w:rsidRPr="006512AE" w:rsidRDefault="00706D60" w:rsidP="00706D60">
          <w:pPr>
            <w:pStyle w:val="Heading2"/>
          </w:pPr>
          <w:r w:rsidRPr="00706D60">
            <w:t>Key Findings #1</w:t>
          </w:r>
        </w:p>
      </w:sdtContent>
    </w:sdt>
    <w:bookmarkEnd w:id="2" w:displacedByCustomXml="prev"/>
    <w:p w14:paraId="40639FB0" w14:textId="77777777" w:rsidR="006512AE" w:rsidRDefault="006512AE" w:rsidP="00706D60">
      <w:r>
        <w:rPr>
          <w:noProof/>
        </w:rPr>
        <w:drawing>
          <wp:inline distT="0" distB="0" distL="0" distR="0" wp14:anchorId="00BDF837" wp14:editId="13E7B580">
            <wp:extent cx="1117600" cy="111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117600" cy="1117600"/>
                    </a:xfrm>
                    <a:prstGeom prst="rect">
                      <a:avLst/>
                    </a:prstGeom>
                  </pic:spPr>
                </pic:pic>
              </a:graphicData>
            </a:graphic>
          </wp:inline>
        </w:drawing>
      </w:r>
    </w:p>
    <w:p w14:paraId="03A3F0B0" w14:textId="2E7E62EB" w:rsidR="00576B76" w:rsidRDefault="00765D97" w:rsidP="00765D97">
      <w:r>
        <w:t>Learn HTML and CSS from the Project</w:t>
      </w:r>
    </w:p>
    <w:p w14:paraId="435549C8" w14:textId="77777777" w:rsidR="006512AE" w:rsidRDefault="006512AE" w:rsidP="00706D60"/>
    <w:p w14:paraId="39FC6030" w14:textId="77777777" w:rsidR="006512AE" w:rsidRPr="006512AE" w:rsidRDefault="006512AE" w:rsidP="00706D60">
      <w:pPr>
        <w:pStyle w:val="Heading2"/>
        <w:rPr>
          <w:sz w:val="28"/>
        </w:rPr>
      </w:pPr>
      <w:r>
        <w:br w:type="column"/>
      </w:r>
      <w:bookmarkStart w:id="3" w:name="_Toc11326583"/>
      <w:sdt>
        <w:sdtPr>
          <w:id w:val="-895659132"/>
          <w:placeholder>
            <w:docPart w:val="245F2CC6C07F4BA99F8457B926B7144E"/>
          </w:placeholder>
          <w:temporary/>
          <w:showingPlcHdr/>
          <w15:appearance w15:val="hidden"/>
        </w:sdtPr>
        <w:sdtContent>
          <w:r w:rsidR="00706D60" w:rsidRPr="00706D60">
            <w:t>Key Findings #2</w:t>
          </w:r>
        </w:sdtContent>
      </w:sdt>
      <w:bookmarkEnd w:id="3"/>
    </w:p>
    <w:p w14:paraId="2202E5CF" w14:textId="77777777" w:rsidR="006512AE" w:rsidRDefault="006512AE" w:rsidP="00706D60">
      <w:r>
        <w:rPr>
          <w:noProof/>
        </w:rPr>
        <w:drawing>
          <wp:inline distT="0" distB="0" distL="0" distR="0" wp14:anchorId="6A5DE392" wp14:editId="6EE6150A">
            <wp:extent cx="1665007" cy="11106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665007" cy="1110615"/>
                    </a:xfrm>
                    <a:prstGeom prst="rect">
                      <a:avLst/>
                    </a:prstGeom>
                  </pic:spPr>
                </pic:pic>
              </a:graphicData>
            </a:graphic>
          </wp:inline>
        </w:drawing>
      </w:r>
    </w:p>
    <w:p w14:paraId="6436FDE7" w14:textId="1843EAEB" w:rsidR="006512AE" w:rsidRDefault="00765D97" w:rsidP="00706D60">
      <w:r>
        <w:t>Use Html for web view of the document</w:t>
      </w:r>
    </w:p>
    <w:p w14:paraId="2CB7809A" w14:textId="77777777" w:rsidR="006512AE" w:rsidRDefault="006512AE" w:rsidP="00706D60"/>
    <w:p w14:paraId="16CD6D30" w14:textId="77777777" w:rsidR="006512AE" w:rsidRPr="006512AE" w:rsidRDefault="006512AE" w:rsidP="00706D60">
      <w:pPr>
        <w:pStyle w:val="Heading2"/>
        <w:rPr>
          <w:sz w:val="28"/>
        </w:rPr>
      </w:pPr>
      <w:r>
        <w:br w:type="column"/>
      </w:r>
      <w:bookmarkStart w:id="4" w:name="_Toc11326584"/>
      <w:sdt>
        <w:sdtPr>
          <w:id w:val="478657186"/>
          <w:placeholder>
            <w:docPart w:val="1013275EDB9045DFB95BCA0AB2179B8B"/>
          </w:placeholder>
          <w:temporary/>
          <w:showingPlcHdr/>
          <w15:appearance w15:val="hidden"/>
        </w:sdtPr>
        <w:sdtContent>
          <w:r w:rsidR="00706D60" w:rsidRPr="00706D60">
            <w:t>Key Findings #3</w:t>
          </w:r>
        </w:sdtContent>
      </w:sdt>
      <w:bookmarkEnd w:id="4"/>
    </w:p>
    <w:p w14:paraId="4AF0D591" w14:textId="7343A7FC" w:rsidR="00165112" w:rsidRDefault="00765D97" w:rsidP="00706D60">
      <w:r>
        <w:rPr>
          <w:noProof/>
        </w:rPr>
        <mc:AlternateContent>
          <mc:Choice Requires="wpg">
            <w:drawing>
              <wp:inline distT="0" distB="0" distL="0" distR="0" wp14:anchorId="43B4A841" wp14:editId="1D065778">
                <wp:extent cx="1669415" cy="1171194"/>
                <wp:effectExtent l="0" t="0" r="6985" b="0"/>
                <wp:docPr id="6" name="Group 6"/>
                <wp:cNvGraphicFramePr/>
                <a:graphic xmlns:a="http://schemas.openxmlformats.org/drawingml/2006/main">
                  <a:graphicData uri="http://schemas.microsoft.com/office/word/2010/wordprocessingGroup">
                    <wpg:wgp>
                      <wpg:cNvGrpSpPr/>
                      <wpg:grpSpPr>
                        <a:xfrm>
                          <a:off x="0" y="0"/>
                          <a:ext cx="1669415" cy="1171194"/>
                          <a:chOff x="0" y="0"/>
                          <a:chExt cx="1669415" cy="1232838"/>
                        </a:xfrm>
                      </wpg:grpSpPr>
                      <pic:pic xmlns:pic="http://schemas.openxmlformats.org/drawingml/2006/picture">
                        <pic:nvPicPr>
                          <pic:cNvPr id="29" name="Picture 29"/>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669415" cy="1113155"/>
                          </a:xfrm>
                          <a:prstGeom prst="rect">
                            <a:avLst/>
                          </a:prstGeom>
                        </pic:spPr>
                      </pic:pic>
                      <wps:wsp>
                        <wps:cNvPr id="4" name="Text Box 4"/>
                        <wps:cNvSpPr txBox="1"/>
                        <wps:spPr>
                          <a:xfrm>
                            <a:off x="0" y="1169070"/>
                            <a:ext cx="1669415" cy="63768"/>
                          </a:xfrm>
                          <a:prstGeom prst="rect">
                            <a:avLst/>
                          </a:prstGeom>
                          <a:solidFill>
                            <a:prstClr val="white"/>
                          </a:solidFill>
                          <a:ln>
                            <a:noFill/>
                          </a:ln>
                        </wps:spPr>
                        <wps:txbx>
                          <w:txbxContent>
                            <w:p w14:paraId="7F0472EC" w14:textId="79D0B808" w:rsidR="00765D97" w:rsidRPr="00765D97" w:rsidRDefault="00765D97" w:rsidP="00765D9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3B4A841" id="Group 6" o:spid="_x0000_s1026" style="width:131.45pt;height:92.2pt;mso-position-horizontal-relative:char;mso-position-vertical-relative:line" coordsize="16694,123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16694;height:1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">
                  <v:imagedata r:id="rId17" o:title=""/>
                </v:shape>
                <v:shapetype id="_x0000_t202" coordsize="21600,21600" o:spt="202" path="m,l,21600r21600,l21600,xe">
                  <v:stroke joinstyle="miter"/>
                  <v:path gradientshapeok="t" o:connecttype="rect"/>
                </v:shapetype>
                <v:shape id="Text Box 4" o:spid="_x0000_s1028" type="#_x0000_t202" style="position:absolute;top:11690;width:16694;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7F0472EC" w14:textId="79D0B808" w:rsidR="00765D97" w:rsidRPr="00765D97" w:rsidRDefault="00765D97" w:rsidP="00765D97">
                        <w:pPr>
                          <w:rPr>
                            <w:sz w:val="18"/>
                            <w:szCs w:val="18"/>
                          </w:rPr>
                        </w:pPr>
                      </w:p>
                    </w:txbxContent>
                  </v:textbox>
                </v:shape>
                <w10:anchorlock/>
              </v:group>
            </w:pict>
          </mc:Fallback>
        </mc:AlternateContent>
      </w:r>
    </w:p>
    <w:p w14:paraId="143DE6E8" w14:textId="512F8723" w:rsidR="00F8576E" w:rsidRDefault="00765D97" w:rsidP="00706D60">
      <w:r>
        <w:t>Use CSS for better look</w:t>
      </w:r>
    </w:p>
    <w:p w14:paraId="25D013D8" w14:textId="77777777" w:rsidR="00165112" w:rsidRDefault="00165112" w:rsidP="00F8576E">
      <w:r>
        <w:br w:type="page"/>
      </w:r>
    </w:p>
    <w:p w14:paraId="3A961CD6" w14:textId="77777777" w:rsidR="00165112" w:rsidRDefault="00165112" w:rsidP="00706D60">
      <w:pPr>
        <w:pStyle w:val="Heading2"/>
        <w:sectPr w:rsidR="00165112" w:rsidSect="006512AE">
          <w:type w:val="continuous"/>
          <w:pgSz w:w="12240" w:h="15840"/>
          <w:pgMar w:top="1440" w:right="1440" w:bottom="1440" w:left="1440" w:header="720" w:footer="720" w:gutter="0"/>
          <w:cols w:num="3" w:space="720"/>
          <w:docGrid w:linePitch="360"/>
        </w:sectPr>
      </w:pPr>
    </w:p>
    <w:bookmarkStart w:id="5" w:name="_Toc11326585"/>
    <w:p w14:paraId="2BDD0FA4" w14:textId="3F414C47" w:rsidR="006512AE" w:rsidRPr="00873804" w:rsidRDefault="00165112" w:rsidP="00706D60">
      <w:pPr>
        <w:pStyle w:val="Heading1"/>
      </w:pPr>
      <w:r w:rsidRPr="00873804">
        <w:rPr>
          <w:noProof/>
        </w:rPr>
        <w:lastRenderedPageBreak/>
        <mc:AlternateContent>
          <mc:Choice Requires="wps">
            <w:drawing>
              <wp:anchor distT="0" distB="0" distL="114300" distR="114300" simplePos="0" relativeHeight="251673600" behindDoc="0" locked="0" layoutInCell="1" allowOverlap="1" wp14:anchorId="3B750B93" wp14:editId="53E1092A">
                <wp:simplePos x="0" y="0"/>
                <wp:positionH relativeFrom="page">
                  <wp:posOffset>435610</wp:posOffset>
                </wp:positionH>
                <wp:positionV relativeFrom="paragraph">
                  <wp:posOffset>-443230</wp:posOffset>
                </wp:positionV>
                <wp:extent cx="6900921" cy="9121140"/>
                <wp:effectExtent l="0" t="0" r="14605" b="22860"/>
                <wp:wrapNone/>
                <wp:docPr id="64" name="Rectangle 6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00921" cy="912114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C3B40" id="Rectangle 64" o:spid="_x0000_s1026" alt="&quot;&quot;" style="position:absolute;margin-left:34.3pt;margin-top:-34.9pt;width:543.4pt;height:718.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" filled="f" strokecolor="#2f5496 [2404]" strokeweight="1pt">
                <w10:wrap anchorx="page"/>
              </v:rect>
            </w:pict>
          </mc:Fallback>
        </mc:AlternateContent>
      </w:r>
      <w:bookmarkEnd w:id="5"/>
      <w:r w:rsidR="006C1765">
        <w:t>Html</w:t>
      </w:r>
    </w:p>
    <w:p w14:paraId="5AADCE82" w14:textId="77777777" w:rsidR="00165112" w:rsidRDefault="00165112" w:rsidP="00706D60"/>
    <w:p w14:paraId="58D83973" w14:textId="2100BE87" w:rsidR="00706D60" w:rsidRDefault="006C1765" w:rsidP="00706D60">
      <w:r>
        <w:t>The HTML used this Project is just adding images, addresses, linking pages</w:t>
      </w:r>
      <w:r w:rsidR="00AC1138">
        <w:t xml:space="preserve"> and buttons</w:t>
      </w:r>
      <w:r>
        <w:t xml:space="preserve">. </w:t>
      </w:r>
      <w:r w:rsidR="00AC1138">
        <w:t>Also,</w:t>
      </w:r>
      <w:r>
        <w:t xml:space="preserve"> some ordered and unordered lists and Buttons.</w:t>
      </w:r>
    </w:p>
    <w:p w14:paraId="04D6EE8C" w14:textId="37A599A2" w:rsidR="00AC1138" w:rsidRDefault="00AC1138" w:rsidP="00706D60">
      <w:r>
        <w:t>There are 4 pages of html which are linked with each other. They are below:</w:t>
      </w:r>
    </w:p>
    <w:p w14:paraId="67039B50" w14:textId="1232D59D" w:rsidR="00AC1138" w:rsidRDefault="00AC1138" w:rsidP="00AC1138">
      <w:pPr>
        <w:pStyle w:val="ListParagraph"/>
        <w:numPr>
          <w:ilvl w:val="0"/>
          <w:numId w:val="5"/>
        </w:numPr>
      </w:pPr>
      <w:r>
        <w:t>Main Page</w:t>
      </w:r>
    </w:p>
    <w:p w14:paraId="4339A88C" w14:textId="1B4EC354" w:rsidR="00AC1138" w:rsidRDefault="00AC1138" w:rsidP="00AC1138">
      <w:pPr>
        <w:pStyle w:val="ListParagraph"/>
      </w:pPr>
      <w:r>
        <w:t>It is the main interference of the HTML website.</w:t>
      </w:r>
    </w:p>
    <w:p w14:paraId="03DB1ED9" w14:textId="0DD96614" w:rsidR="00EB0830" w:rsidRDefault="00EB0830" w:rsidP="00EB0830">
      <w:pPr>
        <w:pStyle w:val="ListParagraph"/>
        <w:numPr>
          <w:ilvl w:val="0"/>
          <w:numId w:val="5"/>
        </w:numPr>
      </w:pPr>
      <w:r>
        <w:t>Sign Up Page</w:t>
      </w:r>
    </w:p>
    <w:p w14:paraId="145629AA" w14:textId="77777777" w:rsidR="00EB0830" w:rsidRDefault="00EB0830" w:rsidP="00EB0830">
      <w:pPr>
        <w:pStyle w:val="ListParagraph"/>
      </w:pPr>
      <w:r>
        <w:t>If the user wants to Register, he should sign up. For this purpose the sign up page is used.</w:t>
      </w:r>
    </w:p>
    <w:p w14:paraId="682DB7F9" w14:textId="1C0FE155" w:rsidR="00EB0830" w:rsidRDefault="00EB0830" w:rsidP="00EB0830">
      <w:pPr>
        <w:pStyle w:val="ListParagraph"/>
        <w:numPr>
          <w:ilvl w:val="0"/>
          <w:numId w:val="5"/>
        </w:numPr>
      </w:pPr>
      <w:r>
        <w:t>Sign In Page</w:t>
      </w:r>
    </w:p>
    <w:p w14:paraId="28444B67" w14:textId="4A48E3F9" w:rsidR="00EB0830" w:rsidRDefault="00EB0830" w:rsidP="00EB0830">
      <w:pPr>
        <w:pStyle w:val="ListParagraph"/>
      </w:pPr>
      <w:r>
        <w:t>If the user is already Register, then he should use sign in page to log in.</w:t>
      </w:r>
    </w:p>
    <w:p w14:paraId="695EB201" w14:textId="3F85424A" w:rsidR="00EB0830" w:rsidRDefault="00EB0830" w:rsidP="00EB0830">
      <w:pPr>
        <w:pStyle w:val="ListParagraph"/>
        <w:numPr>
          <w:ilvl w:val="0"/>
          <w:numId w:val="5"/>
        </w:numPr>
      </w:pPr>
      <w:r>
        <w:t>If the user wants to buy any Product he will select the Buy button that will take him on Buy Page.</w:t>
      </w:r>
    </w:p>
    <w:p w14:paraId="47BA18A7" w14:textId="49509A4E" w:rsidR="00AC1138" w:rsidRDefault="00AC1138" w:rsidP="00706D60"/>
    <w:p w14:paraId="343C81CC" w14:textId="1F30BD77" w:rsidR="00AC1138" w:rsidRDefault="00AC1138" w:rsidP="00706D60">
      <w:pPr>
        <w:rPr>
          <w:rFonts w:ascii="Segoe UI" w:hAnsi="Segoe UI" w:cs="Segoe UI"/>
          <w:color w:val="7030A0"/>
          <w:sz w:val="40"/>
          <w:szCs w:val="40"/>
        </w:rPr>
      </w:pPr>
      <w:r w:rsidRPr="00AC1138">
        <w:rPr>
          <w:rFonts w:ascii="Segoe UI" w:hAnsi="Segoe UI" w:cs="Segoe UI"/>
          <w:color w:val="7030A0"/>
          <w:sz w:val="40"/>
          <w:szCs w:val="40"/>
        </w:rPr>
        <w:t>CSS</w:t>
      </w:r>
    </w:p>
    <w:p w14:paraId="27A1852D" w14:textId="03A50DED" w:rsidR="00AC1138" w:rsidRDefault="00AC1138" w:rsidP="00706D60">
      <w:pPr>
        <w:rPr>
          <w:rFonts w:cstheme="minorHAnsi"/>
          <w:color w:val="000000" w:themeColor="text1"/>
          <w:sz w:val="24"/>
          <w:szCs w:val="24"/>
        </w:rPr>
      </w:pPr>
      <w:r w:rsidRPr="00AC1138">
        <w:rPr>
          <w:rFonts w:cstheme="minorHAnsi"/>
          <w:color w:val="7030A0"/>
          <w:sz w:val="24"/>
          <w:szCs w:val="24"/>
        </w:rPr>
        <w:t>CSS</w:t>
      </w:r>
      <w:r>
        <w:rPr>
          <w:rFonts w:ascii="Segoe UI" w:hAnsi="Segoe UI" w:cs="Segoe UI"/>
          <w:color w:val="7030A0"/>
          <w:sz w:val="40"/>
          <w:szCs w:val="40"/>
        </w:rPr>
        <w:t xml:space="preserve"> </w:t>
      </w:r>
      <w:r>
        <w:rPr>
          <w:rFonts w:cstheme="minorHAnsi"/>
          <w:color w:val="000000" w:themeColor="text1"/>
          <w:sz w:val="24"/>
          <w:szCs w:val="24"/>
        </w:rPr>
        <w:t>is the main part of the Project because all the design is written in CSS. There are they ways to use CSS in HTML given below:</w:t>
      </w:r>
    </w:p>
    <w:p w14:paraId="24083D39" w14:textId="0466184F" w:rsidR="00AC1138" w:rsidRDefault="00AC1138" w:rsidP="00AC1138">
      <w:pPr>
        <w:pStyle w:val="ListParagraph"/>
        <w:numPr>
          <w:ilvl w:val="0"/>
          <w:numId w:val="4"/>
        </w:numPr>
        <w:rPr>
          <w:rFonts w:cstheme="minorHAnsi"/>
          <w:color w:val="000000" w:themeColor="text1"/>
          <w:sz w:val="24"/>
          <w:szCs w:val="24"/>
        </w:rPr>
      </w:pPr>
      <w:r>
        <w:rPr>
          <w:rFonts w:cstheme="minorHAnsi"/>
          <w:color w:val="000000" w:themeColor="text1"/>
          <w:sz w:val="24"/>
          <w:szCs w:val="24"/>
        </w:rPr>
        <w:t>External</w:t>
      </w:r>
    </w:p>
    <w:p w14:paraId="5BBF4758" w14:textId="6CC619CA" w:rsidR="00AC1138" w:rsidRDefault="00AC1138" w:rsidP="00AC1138">
      <w:pPr>
        <w:pStyle w:val="ListParagraph"/>
        <w:numPr>
          <w:ilvl w:val="0"/>
          <w:numId w:val="4"/>
        </w:numPr>
        <w:rPr>
          <w:rFonts w:cstheme="minorHAnsi"/>
          <w:color w:val="000000" w:themeColor="text1"/>
          <w:sz w:val="24"/>
          <w:szCs w:val="24"/>
        </w:rPr>
      </w:pPr>
      <w:r>
        <w:rPr>
          <w:rFonts w:cstheme="minorHAnsi"/>
          <w:color w:val="000000" w:themeColor="text1"/>
          <w:sz w:val="24"/>
          <w:szCs w:val="24"/>
        </w:rPr>
        <w:t>Inline</w:t>
      </w:r>
    </w:p>
    <w:p w14:paraId="06D84ADB" w14:textId="2CF30CCA" w:rsidR="00AC1138" w:rsidRDefault="00AC1138" w:rsidP="00AC1138">
      <w:pPr>
        <w:pStyle w:val="ListParagraph"/>
        <w:numPr>
          <w:ilvl w:val="0"/>
          <w:numId w:val="4"/>
        </w:numPr>
        <w:rPr>
          <w:rFonts w:cstheme="minorHAnsi"/>
          <w:color w:val="000000" w:themeColor="text1"/>
          <w:sz w:val="24"/>
          <w:szCs w:val="24"/>
        </w:rPr>
      </w:pPr>
      <w:r>
        <w:rPr>
          <w:rFonts w:cstheme="minorHAnsi"/>
          <w:color w:val="000000" w:themeColor="text1"/>
          <w:sz w:val="24"/>
          <w:szCs w:val="24"/>
        </w:rPr>
        <w:t>Internal</w:t>
      </w:r>
    </w:p>
    <w:p w14:paraId="40D830B9" w14:textId="77777777" w:rsidR="00EB0830" w:rsidRDefault="00AC1138" w:rsidP="00AC1138">
      <w:pPr>
        <w:pStyle w:val="ListParagraph"/>
        <w:rPr>
          <w:rFonts w:cstheme="minorHAnsi"/>
          <w:noProof/>
          <w:color w:val="000000" w:themeColor="text1"/>
          <w:sz w:val="24"/>
          <w:szCs w:val="24"/>
        </w:rPr>
      </w:pPr>
      <w:r>
        <w:rPr>
          <w:rFonts w:cstheme="minorHAnsi"/>
          <w:color w:val="000000" w:themeColor="text1"/>
          <w:sz w:val="24"/>
          <w:szCs w:val="24"/>
        </w:rPr>
        <w:t>The project uses the internal CSS.</w:t>
      </w:r>
      <w:r w:rsidR="00EB0830">
        <w:rPr>
          <w:rFonts w:cstheme="minorHAnsi"/>
          <w:noProof/>
          <w:color w:val="000000" w:themeColor="text1"/>
          <w:sz w:val="24"/>
          <w:szCs w:val="24"/>
        </w:rPr>
        <w:t xml:space="preserve"> </w:t>
      </w:r>
    </w:p>
    <w:p w14:paraId="033E5DB4" w14:textId="286B8BA0" w:rsidR="00AC1138" w:rsidRPr="00AC1138" w:rsidRDefault="00EB0830" w:rsidP="00AC1138">
      <w:pPr>
        <w:pStyle w:val="ListParagraph"/>
        <w:rPr>
          <w:rFonts w:cstheme="minorHAnsi"/>
          <w:color w:val="000000" w:themeColor="text1"/>
          <w:sz w:val="24"/>
          <w:szCs w:val="24"/>
        </w:rPr>
      </w:pPr>
      <w:r>
        <w:rPr>
          <w:rFonts w:cstheme="minorHAnsi"/>
          <w:noProof/>
          <w:color w:val="000000" w:themeColor="text1"/>
          <w:sz w:val="24"/>
          <w:szCs w:val="24"/>
        </w:rPr>
        <w:drawing>
          <wp:inline distT="0" distB="0" distL="0" distR="0" wp14:anchorId="053DC182" wp14:editId="1E901ED7">
            <wp:extent cx="2162175" cy="2400300"/>
            <wp:effectExtent l="0" t="0" r="9525" b="0"/>
            <wp:docPr id="1" name="Picture 1" descr="main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in - Notepad"/>
                    <pic:cNvPicPr/>
                  </pic:nvPicPr>
                  <pic:blipFill rotWithShape="1">
                    <a:blip r:embed="rId18">
                      <a:extLst>
                        <a:ext uri="{28A0092B-C50C-407E-A947-70E740481C1C}">
                          <a14:useLocalDpi xmlns:a14="http://schemas.microsoft.com/office/drawing/2010/main" val="0"/>
                        </a:ext>
                      </a:extLst>
                    </a:blip>
                    <a:srcRect t="14108" r="63622" b="8607"/>
                    <a:stretch/>
                  </pic:blipFill>
                  <pic:spPr bwMode="auto">
                    <a:xfrm>
                      <a:off x="0" y="0"/>
                      <a:ext cx="2162175" cy="2400300"/>
                    </a:xfrm>
                    <a:prstGeom prst="rect">
                      <a:avLst/>
                    </a:prstGeom>
                    <a:ln>
                      <a:noFill/>
                    </a:ln>
                    <a:extLst>
                      <a:ext uri="{53640926-AAD7-44D8-BBD7-CCE9431645EC}">
                        <a14:shadowObscured xmlns:a14="http://schemas.microsoft.com/office/drawing/2010/main"/>
                      </a:ext>
                    </a:extLst>
                  </pic:spPr>
                </pic:pic>
              </a:graphicData>
            </a:graphic>
          </wp:inline>
        </w:drawing>
      </w:r>
    </w:p>
    <w:p w14:paraId="5AD8553A" w14:textId="1F0F1762" w:rsidR="00165112" w:rsidRDefault="006512AE" w:rsidP="00AC1138">
      <w:pPr>
        <w:sectPr w:rsidR="00165112" w:rsidSect="00165112">
          <w:type w:val="continuous"/>
          <w:pgSz w:w="12240" w:h="15840"/>
          <w:pgMar w:top="1440" w:right="1440" w:bottom="1440" w:left="1440" w:header="720" w:footer="720" w:gutter="0"/>
          <w:cols w:space="720"/>
          <w:docGrid w:linePitch="360"/>
        </w:sectPr>
      </w:pPr>
      <w:r>
        <w:br w:type="page"/>
      </w:r>
    </w:p>
    <w:bookmarkStart w:id="6" w:name="_Toc11326586"/>
    <w:p w14:paraId="384A81F0" w14:textId="51920EBB" w:rsidR="006512AE" w:rsidRDefault="00165112" w:rsidP="00706D60">
      <w:pPr>
        <w:pStyle w:val="Heading1"/>
      </w:pPr>
      <w:r w:rsidRPr="006512AE">
        <w:rPr>
          <w:noProof/>
        </w:rPr>
        <w:lastRenderedPageBreak/>
        <mc:AlternateContent>
          <mc:Choice Requires="wps">
            <w:drawing>
              <wp:anchor distT="0" distB="0" distL="114300" distR="114300" simplePos="0" relativeHeight="251669504" behindDoc="0" locked="0" layoutInCell="1" allowOverlap="1" wp14:anchorId="6DF0A170" wp14:editId="7B297329">
                <wp:simplePos x="0" y="0"/>
                <wp:positionH relativeFrom="page">
                  <wp:posOffset>433705</wp:posOffset>
                </wp:positionH>
                <wp:positionV relativeFrom="paragraph">
                  <wp:posOffset>-444500</wp:posOffset>
                </wp:positionV>
                <wp:extent cx="6900921" cy="9121140"/>
                <wp:effectExtent l="0" t="0" r="14605" b="22860"/>
                <wp:wrapNone/>
                <wp:docPr id="30" name="Rectangle 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00921" cy="912114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7D61F" id="Rectangle 30" o:spid="_x0000_s1026" alt="&quot;&quot;" style="position:absolute;margin-left:34.15pt;margin-top:-35pt;width:543.4pt;height:718.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" filled="f" strokecolor="#2f5496 [2404]" strokeweight="1pt">
                <w10:wrap anchorx="page"/>
              </v:rect>
            </w:pict>
          </mc:Fallback>
        </mc:AlternateContent>
      </w:r>
      <w:sdt>
        <w:sdtPr>
          <w:id w:val="-1869754164"/>
          <w:placeholder>
            <w:docPart w:val="21640028807F4046B322B1B56823A709"/>
          </w:placeholder>
          <w:temporary/>
          <w:showingPlcHdr/>
          <w15:appearance w15:val="hidden"/>
        </w:sdtPr>
        <w:sdtContent>
          <w:r w:rsidR="00706D60" w:rsidRPr="00706D60">
            <w:t>Conclusion</w:t>
          </w:r>
        </w:sdtContent>
      </w:sdt>
      <w:bookmarkEnd w:id="6"/>
    </w:p>
    <w:p w14:paraId="1D67B54C" w14:textId="77777777" w:rsidR="00576B76" w:rsidRDefault="00576B76" w:rsidP="00706D60"/>
    <w:sdt>
      <w:sdtPr>
        <w:id w:val="700059379"/>
        <w:placeholder>
          <w:docPart w:val="CA4BB68B7C534253AFCA1F2DBA4F635F"/>
        </w:placeholder>
        <w:temporary/>
        <w:showingPlcHdr/>
        <w15:appearance w15:val="hidden"/>
      </w:sdtPr>
      <w:sdtContent>
        <w:p w14:paraId="2EA2E7AC" w14:textId="77777777" w:rsidR="009B658F" w:rsidRPr="00873804" w:rsidRDefault="00706D60" w:rsidP="00706D60">
          <w:r w:rsidRPr="00706D60">
            <w:t>Time to wrap it up. What is your conclusion? How would you synthesize all the information into something even the busiest CEO wants to read? What are the key takeaways? How does your product/service/methodology uniquely address the issues raised by your study?</w:t>
          </w:r>
        </w:p>
      </w:sdtContent>
    </w:sdt>
    <w:p w14:paraId="3A9E7AC4" w14:textId="77777777" w:rsidR="00873804" w:rsidRDefault="00873804" w:rsidP="00706D60"/>
    <w:bookmarkStart w:id="7" w:name="_Toc11326587" w:displacedByCustomXml="next"/>
    <w:sdt>
      <w:sdtPr>
        <w:id w:val="1294792114"/>
        <w:placeholder>
          <w:docPart w:val="9D6D1222B2B745E7BF8ED862DD8259A1"/>
        </w:placeholder>
        <w:temporary/>
        <w:showingPlcHdr/>
        <w15:appearance w15:val="hidden"/>
      </w:sdtPr>
      <w:sdtContent>
        <w:p w14:paraId="6CD87D67" w14:textId="77777777" w:rsidR="00873804" w:rsidRPr="00873804" w:rsidRDefault="00706D60" w:rsidP="00706D60">
          <w:pPr>
            <w:pStyle w:val="Heading2"/>
          </w:pPr>
          <w:r w:rsidRPr="00706D60">
            <w:t>Key Takeaways</w:t>
          </w:r>
        </w:p>
      </w:sdtContent>
    </w:sdt>
    <w:bookmarkEnd w:id="7" w:displacedByCustomXml="prev"/>
    <w:sdt>
      <w:sdtPr>
        <w:id w:val="-83996374"/>
        <w:placeholder>
          <w:docPart w:val="500BB98DF943485A8911A0BCB951FEE9"/>
        </w:placeholder>
        <w:temporary/>
        <w:showingPlcHdr/>
        <w15:appearance w15:val="hidden"/>
      </w:sdtPr>
      <w:sdtContent>
        <w:p w14:paraId="484FCE34" w14:textId="77777777" w:rsidR="00706D60" w:rsidRPr="00706D60" w:rsidRDefault="00706D60" w:rsidP="00706D60">
          <w:pPr>
            <w:pStyle w:val="ListBullet"/>
          </w:pPr>
          <w:r w:rsidRPr="00706D60">
            <w:t>Takeaway #1</w:t>
          </w:r>
        </w:p>
        <w:p w14:paraId="38A68F69" w14:textId="77777777" w:rsidR="00706D60" w:rsidRPr="00706D60" w:rsidRDefault="00706D60" w:rsidP="00706D60">
          <w:pPr>
            <w:pStyle w:val="ListBullet"/>
          </w:pPr>
          <w:r w:rsidRPr="00706D60">
            <w:t>Takeaway #2</w:t>
          </w:r>
        </w:p>
        <w:p w14:paraId="68D885E9" w14:textId="77777777" w:rsidR="00873804" w:rsidRPr="00873804" w:rsidRDefault="00706D60" w:rsidP="00706D60">
          <w:pPr>
            <w:pStyle w:val="ListBullet"/>
          </w:pPr>
          <w:r w:rsidRPr="00706D60">
            <w:t>Takeaway #3</w:t>
          </w:r>
        </w:p>
      </w:sdtContent>
    </w:sdt>
    <w:sectPr w:rsidR="00873804" w:rsidRPr="00873804" w:rsidSect="001651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E0A79" w14:textId="77777777" w:rsidR="00020904" w:rsidRDefault="00020904" w:rsidP="00706D60">
      <w:r>
        <w:separator/>
      </w:r>
    </w:p>
  </w:endnote>
  <w:endnote w:type="continuationSeparator" w:id="0">
    <w:p w14:paraId="44A0DCCD" w14:textId="77777777" w:rsidR="00020904" w:rsidRDefault="00020904"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086428"/>
      <w:docPartObj>
        <w:docPartGallery w:val="Page Numbers (Bottom of Page)"/>
        <w:docPartUnique/>
      </w:docPartObj>
    </w:sdtPr>
    <w:sdtEndPr>
      <w:rPr>
        <w:noProof/>
      </w:rPr>
    </w:sdtEndPr>
    <w:sdtContent>
      <w:p w14:paraId="29C7C46B" w14:textId="77777777" w:rsidR="00E653C0" w:rsidRDefault="00E653C0" w:rsidP="00706D60">
        <w:pPr>
          <w:pStyle w:val="Footer"/>
        </w:pPr>
        <w:r>
          <w:fldChar w:fldCharType="begin"/>
        </w:r>
        <w:r>
          <w:instrText xml:space="preserve"> PAGE   \* MERGEFORMAT </w:instrText>
        </w:r>
        <w:r>
          <w:fldChar w:fldCharType="separate"/>
        </w:r>
        <w:r>
          <w:rPr>
            <w:noProof/>
          </w:rPr>
          <w:t>2</w:t>
        </w:r>
        <w:r>
          <w:rPr>
            <w:noProof/>
          </w:rPr>
          <w:fldChar w:fldCharType="end"/>
        </w:r>
      </w:p>
    </w:sdtContent>
  </w:sdt>
  <w:p w14:paraId="6FC7089F" w14:textId="77777777" w:rsidR="00E653C0" w:rsidRDefault="00E653C0" w:rsidP="00706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4102F" w14:textId="77777777" w:rsidR="00020904" w:rsidRDefault="00020904" w:rsidP="00706D60">
      <w:r>
        <w:separator/>
      </w:r>
    </w:p>
  </w:footnote>
  <w:footnote w:type="continuationSeparator" w:id="0">
    <w:p w14:paraId="74422151" w14:textId="77777777" w:rsidR="00020904" w:rsidRDefault="00020904"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6A581E"/>
    <w:multiLevelType w:val="hybridMultilevel"/>
    <w:tmpl w:val="E1BCA2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207CFD"/>
    <w:multiLevelType w:val="hybridMultilevel"/>
    <w:tmpl w:val="9BC2F9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98000729">
    <w:abstractNumId w:val="2"/>
  </w:num>
  <w:num w:numId="2" w16cid:durableId="875510937">
    <w:abstractNumId w:val="3"/>
  </w:num>
  <w:num w:numId="3" w16cid:durableId="688065735">
    <w:abstractNumId w:val="0"/>
  </w:num>
  <w:num w:numId="4" w16cid:durableId="562176846">
    <w:abstractNumId w:val="4"/>
  </w:num>
  <w:num w:numId="5" w16cid:durableId="1791168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81"/>
    <w:rsid w:val="00020904"/>
    <w:rsid w:val="00020FC9"/>
    <w:rsid w:val="000411DF"/>
    <w:rsid w:val="0008174B"/>
    <w:rsid w:val="00090277"/>
    <w:rsid w:val="000B5E2F"/>
    <w:rsid w:val="00136DDD"/>
    <w:rsid w:val="00165112"/>
    <w:rsid w:val="00184A71"/>
    <w:rsid w:val="001A0417"/>
    <w:rsid w:val="001A70F2"/>
    <w:rsid w:val="0022046C"/>
    <w:rsid w:val="002437EF"/>
    <w:rsid w:val="002974C8"/>
    <w:rsid w:val="002B5D98"/>
    <w:rsid w:val="002C5772"/>
    <w:rsid w:val="003161E7"/>
    <w:rsid w:val="003906BE"/>
    <w:rsid w:val="00416074"/>
    <w:rsid w:val="00444828"/>
    <w:rsid w:val="00497899"/>
    <w:rsid w:val="004F392D"/>
    <w:rsid w:val="00542F7A"/>
    <w:rsid w:val="00576B76"/>
    <w:rsid w:val="00586D8C"/>
    <w:rsid w:val="006512AE"/>
    <w:rsid w:val="006778E3"/>
    <w:rsid w:val="006B6867"/>
    <w:rsid w:val="006C1765"/>
    <w:rsid w:val="006D3FD3"/>
    <w:rsid w:val="006F0DCF"/>
    <w:rsid w:val="00706D60"/>
    <w:rsid w:val="00710767"/>
    <w:rsid w:val="0073372F"/>
    <w:rsid w:val="00765D97"/>
    <w:rsid w:val="007E363C"/>
    <w:rsid w:val="008327CF"/>
    <w:rsid w:val="00873804"/>
    <w:rsid w:val="00875493"/>
    <w:rsid w:val="008B678D"/>
    <w:rsid w:val="008C1681"/>
    <w:rsid w:val="008C5B52"/>
    <w:rsid w:val="008E4CD9"/>
    <w:rsid w:val="008E68A6"/>
    <w:rsid w:val="0096777A"/>
    <w:rsid w:val="0097024E"/>
    <w:rsid w:val="00974552"/>
    <w:rsid w:val="009B24E6"/>
    <w:rsid w:val="009B658F"/>
    <w:rsid w:val="009C36C5"/>
    <w:rsid w:val="009F1386"/>
    <w:rsid w:val="00A2451D"/>
    <w:rsid w:val="00A518CA"/>
    <w:rsid w:val="00AC1138"/>
    <w:rsid w:val="00B23909"/>
    <w:rsid w:val="00B73C61"/>
    <w:rsid w:val="00B80EC6"/>
    <w:rsid w:val="00B9702E"/>
    <w:rsid w:val="00BA4112"/>
    <w:rsid w:val="00C47447"/>
    <w:rsid w:val="00C6701C"/>
    <w:rsid w:val="00C7287A"/>
    <w:rsid w:val="00C85251"/>
    <w:rsid w:val="00CA722F"/>
    <w:rsid w:val="00CC691B"/>
    <w:rsid w:val="00D25B00"/>
    <w:rsid w:val="00D26120"/>
    <w:rsid w:val="00D72621"/>
    <w:rsid w:val="00D92464"/>
    <w:rsid w:val="00DA25BD"/>
    <w:rsid w:val="00DA6894"/>
    <w:rsid w:val="00DC487D"/>
    <w:rsid w:val="00DD249C"/>
    <w:rsid w:val="00DF3E1C"/>
    <w:rsid w:val="00E235E0"/>
    <w:rsid w:val="00E4321D"/>
    <w:rsid w:val="00E541C4"/>
    <w:rsid w:val="00E55C29"/>
    <w:rsid w:val="00E653C0"/>
    <w:rsid w:val="00E930ED"/>
    <w:rsid w:val="00E96235"/>
    <w:rsid w:val="00EB0830"/>
    <w:rsid w:val="00EB318B"/>
    <w:rsid w:val="00EC4394"/>
    <w:rsid w:val="00F01492"/>
    <w:rsid w:val="00F01945"/>
    <w:rsid w:val="00F421C1"/>
    <w:rsid w:val="00F43844"/>
    <w:rsid w:val="00F5245D"/>
    <w:rsid w:val="00F8576E"/>
    <w:rsid w:val="00F9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FBDB2"/>
  <w15:chartTrackingRefBased/>
  <w15:docId w15:val="{C2C8ED8E-AB07-4254-8A8A-1F56F0B4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1C"/>
    <w:pPr>
      <w:jc w:val="both"/>
    </w:pPr>
  </w:style>
  <w:style w:type="paragraph" w:styleId="Heading1">
    <w:name w:val="heading 1"/>
    <w:basedOn w:val="Normal"/>
    <w:next w:val="Normal"/>
    <w:link w:val="Heading1Char"/>
    <w:uiPriority w:val="9"/>
    <w:qFormat/>
    <w:rsid w:val="00706D60"/>
    <w:pPr>
      <w:keepNext/>
      <w:keepLines/>
      <w:spacing w:before="240" w:after="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06D60"/>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E96235"/>
    <w:pPr>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6512AE"/>
    <w:pPr>
      <w:spacing w:after="100"/>
      <w:ind w:left="220"/>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22046C"/>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22046C"/>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qFormat/>
    <w:rsid w:val="00706D6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D6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C1681"/>
    <w:rPr>
      <w:color w:val="605E5C"/>
      <w:shd w:val="clear" w:color="auto" w:fill="E1DFDD"/>
    </w:rPr>
  </w:style>
  <w:style w:type="character" w:customStyle="1" w:styleId="hgkelc">
    <w:name w:val="hgkelc"/>
    <w:basedOn w:val="DefaultParagraphFont"/>
    <w:rsid w:val="00A24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4721">
      <w:bodyDiv w:val="1"/>
      <w:marLeft w:val="0"/>
      <w:marRight w:val="0"/>
      <w:marTop w:val="0"/>
      <w:marBottom w:val="0"/>
      <w:divBdr>
        <w:top w:val="none" w:sz="0" w:space="0" w:color="auto"/>
        <w:left w:val="none" w:sz="0" w:space="0" w:color="auto"/>
        <w:bottom w:val="none" w:sz="0" w:space="0" w:color="auto"/>
        <w:right w:val="none" w:sz="0" w:space="0" w:color="auto"/>
      </w:divBdr>
      <w:divsChild>
        <w:div w:id="368382061">
          <w:marLeft w:val="0"/>
          <w:marRight w:val="0"/>
          <w:marTop w:val="0"/>
          <w:marBottom w:val="0"/>
          <w:divBdr>
            <w:top w:val="none" w:sz="0" w:space="0" w:color="auto"/>
            <w:left w:val="none" w:sz="0" w:space="0" w:color="auto"/>
            <w:bottom w:val="none" w:sz="0" w:space="0" w:color="auto"/>
            <w:right w:val="none" w:sz="0" w:space="0" w:color="auto"/>
          </w:divBdr>
          <w:divsChild>
            <w:div w:id="2055158462">
              <w:marLeft w:val="0"/>
              <w:marRight w:val="0"/>
              <w:marTop w:val="180"/>
              <w:marBottom w:val="180"/>
              <w:divBdr>
                <w:top w:val="none" w:sz="0" w:space="0" w:color="auto"/>
                <w:left w:val="none" w:sz="0" w:space="0" w:color="auto"/>
                <w:bottom w:val="none" w:sz="0" w:space="0" w:color="auto"/>
                <w:right w:val="none" w:sz="0" w:space="0" w:color="auto"/>
              </w:divBdr>
            </w:div>
          </w:divsChild>
        </w:div>
        <w:div w:id="1589539441">
          <w:marLeft w:val="0"/>
          <w:marRight w:val="0"/>
          <w:marTop w:val="0"/>
          <w:marBottom w:val="0"/>
          <w:divBdr>
            <w:top w:val="none" w:sz="0" w:space="0" w:color="auto"/>
            <w:left w:val="none" w:sz="0" w:space="0" w:color="auto"/>
            <w:bottom w:val="none" w:sz="0" w:space="0" w:color="auto"/>
            <w:right w:val="none" w:sz="0" w:space="0" w:color="auto"/>
          </w:divBdr>
          <w:divsChild>
            <w:div w:id="1809543125">
              <w:marLeft w:val="0"/>
              <w:marRight w:val="0"/>
              <w:marTop w:val="0"/>
              <w:marBottom w:val="0"/>
              <w:divBdr>
                <w:top w:val="none" w:sz="0" w:space="0" w:color="auto"/>
                <w:left w:val="none" w:sz="0" w:space="0" w:color="auto"/>
                <w:bottom w:val="none" w:sz="0" w:space="0" w:color="auto"/>
                <w:right w:val="none" w:sz="0" w:space="0" w:color="auto"/>
              </w:divBdr>
              <w:divsChild>
                <w:div w:id="1302997975">
                  <w:marLeft w:val="0"/>
                  <w:marRight w:val="0"/>
                  <w:marTop w:val="0"/>
                  <w:marBottom w:val="0"/>
                  <w:divBdr>
                    <w:top w:val="none" w:sz="0" w:space="0" w:color="auto"/>
                    <w:left w:val="none" w:sz="0" w:space="0" w:color="auto"/>
                    <w:bottom w:val="none" w:sz="0" w:space="0" w:color="auto"/>
                    <w:right w:val="none" w:sz="0" w:space="0" w:color="auto"/>
                  </w:divBdr>
                  <w:divsChild>
                    <w:div w:id="506362550">
                      <w:marLeft w:val="0"/>
                      <w:marRight w:val="0"/>
                      <w:marTop w:val="0"/>
                      <w:marBottom w:val="0"/>
                      <w:divBdr>
                        <w:top w:val="none" w:sz="0" w:space="0" w:color="auto"/>
                        <w:left w:val="none" w:sz="0" w:space="0" w:color="auto"/>
                        <w:bottom w:val="none" w:sz="0" w:space="0" w:color="auto"/>
                        <w:right w:val="none" w:sz="0" w:space="0" w:color="auto"/>
                      </w:divBdr>
                      <w:divsChild>
                        <w:div w:id="1624189375">
                          <w:marLeft w:val="0"/>
                          <w:marRight w:val="0"/>
                          <w:marTop w:val="0"/>
                          <w:marBottom w:val="0"/>
                          <w:divBdr>
                            <w:top w:val="none" w:sz="0" w:space="0" w:color="auto"/>
                            <w:left w:val="none" w:sz="0" w:space="0" w:color="auto"/>
                            <w:bottom w:val="none" w:sz="0" w:space="0" w:color="auto"/>
                            <w:right w:val="none" w:sz="0" w:space="0" w:color="auto"/>
                          </w:divBdr>
                          <w:divsChild>
                            <w:div w:id="9224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18054">
      <w:bodyDiv w:val="1"/>
      <w:marLeft w:val="0"/>
      <w:marRight w:val="0"/>
      <w:marTop w:val="0"/>
      <w:marBottom w:val="0"/>
      <w:divBdr>
        <w:top w:val="none" w:sz="0" w:space="0" w:color="auto"/>
        <w:left w:val="none" w:sz="0" w:space="0" w:color="auto"/>
        <w:bottom w:val="none" w:sz="0" w:space="0" w:color="auto"/>
        <w:right w:val="none" w:sz="0" w:space="0" w:color="auto"/>
      </w:divBdr>
      <w:divsChild>
        <w:div w:id="1311062329">
          <w:marLeft w:val="0"/>
          <w:marRight w:val="0"/>
          <w:marTop w:val="0"/>
          <w:marBottom w:val="0"/>
          <w:divBdr>
            <w:top w:val="none" w:sz="0" w:space="0" w:color="auto"/>
            <w:left w:val="none" w:sz="0" w:space="0" w:color="auto"/>
            <w:bottom w:val="none" w:sz="0" w:space="0" w:color="auto"/>
            <w:right w:val="none" w:sz="0" w:space="0" w:color="auto"/>
          </w:divBdr>
          <w:divsChild>
            <w:div w:id="1574193199">
              <w:marLeft w:val="0"/>
              <w:marRight w:val="0"/>
              <w:marTop w:val="180"/>
              <w:marBottom w:val="180"/>
              <w:divBdr>
                <w:top w:val="none" w:sz="0" w:space="0" w:color="auto"/>
                <w:left w:val="none" w:sz="0" w:space="0" w:color="auto"/>
                <w:bottom w:val="none" w:sz="0" w:space="0" w:color="auto"/>
                <w:right w:val="none" w:sz="0" w:space="0" w:color="auto"/>
              </w:divBdr>
            </w:div>
          </w:divsChild>
        </w:div>
        <w:div w:id="1968659938">
          <w:marLeft w:val="0"/>
          <w:marRight w:val="0"/>
          <w:marTop w:val="0"/>
          <w:marBottom w:val="0"/>
          <w:divBdr>
            <w:top w:val="none" w:sz="0" w:space="0" w:color="auto"/>
            <w:left w:val="none" w:sz="0" w:space="0" w:color="auto"/>
            <w:bottom w:val="none" w:sz="0" w:space="0" w:color="auto"/>
            <w:right w:val="none" w:sz="0" w:space="0" w:color="auto"/>
          </w:divBdr>
          <w:divsChild>
            <w:div w:id="1083837047">
              <w:marLeft w:val="0"/>
              <w:marRight w:val="0"/>
              <w:marTop w:val="0"/>
              <w:marBottom w:val="0"/>
              <w:divBdr>
                <w:top w:val="none" w:sz="0" w:space="0" w:color="auto"/>
                <w:left w:val="none" w:sz="0" w:space="0" w:color="auto"/>
                <w:bottom w:val="none" w:sz="0" w:space="0" w:color="auto"/>
                <w:right w:val="none" w:sz="0" w:space="0" w:color="auto"/>
              </w:divBdr>
              <w:divsChild>
                <w:div w:id="658581735">
                  <w:marLeft w:val="0"/>
                  <w:marRight w:val="0"/>
                  <w:marTop w:val="0"/>
                  <w:marBottom w:val="0"/>
                  <w:divBdr>
                    <w:top w:val="none" w:sz="0" w:space="0" w:color="auto"/>
                    <w:left w:val="none" w:sz="0" w:space="0" w:color="auto"/>
                    <w:bottom w:val="none" w:sz="0" w:space="0" w:color="auto"/>
                    <w:right w:val="none" w:sz="0" w:space="0" w:color="auto"/>
                  </w:divBdr>
                  <w:divsChild>
                    <w:div w:id="973407407">
                      <w:marLeft w:val="0"/>
                      <w:marRight w:val="0"/>
                      <w:marTop w:val="0"/>
                      <w:marBottom w:val="0"/>
                      <w:divBdr>
                        <w:top w:val="none" w:sz="0" w:space="0" w:color="auto"/>
                        <w:left w:val="none" w:sz="0" w:space="0" w:color="auto"/>
                        <w:bottom w:val="none" w:sz="0" w:space="0" w:color="auto"/>
                        <w:right w:val="none" w:sz="0" w:space="0" w:color="auto"/>
                      </w:divBdr>
                      <w:divsChild>
                        <w:div w:id="277882854">
                          <w:marLeft w:val="0"/>
                          <w:marRight w:val="0"/>
                          <w:marTop w:val="0"/>
                          <w:marBottom w:val="0"/>
                          <w:divBdr>
                            <w:top w:val="none" w:sz="0" w:space="0" w:color="auto"/>
                            <w:left w:val="none" w:sz="0" w:space="0" w:color="auto"/>
                            <w:bottom w:val="none" w:sz="0" w:space="0" w:color="auto"/>
                            <w:right w:val="none" w:sz="0" w:space="0" w:color="auto"/>
                          </w:divBdr>
                          <w:divsChild>
                            <w:div w:id="16034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7.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eesvg.org/html-icon-final"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www.ticarte.com/contenido/que-es-cs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iqsels.com/es/public-domain-photo-zvup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Roaming\Microsoft\Templates\Whitepaper%20with%20cover%20im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AAECE98E2F459EB3EBBD522F7E75A0"/>
        <w:category>
          <w:name w:val="General"/>
          <w:gallery w:val="placeholder"/>
        </w:category>
        <w:types>
          <w:type w:val="bbPlcHdr"/>
        </w:types>
        <w:behaviors>
          <w:behavior w:val="content"/>
        </w:behaviors>
        <w:guid w:val="{9EE7650B-054F-4758-8496-375F9773E079}"/>
      </w:docPartPr>
      <w:docPartBody>
        <w:p w:rsidR="00141F5F" w:rsidRDefault="00141F5F">
          <w:pPr>
            <w:pStyle w:val="DFAAECE98E2F459EB3EBBD522F7E75A0"/>
          </w:pPr>
          <w:r w:rsidRPr="00706D60">
            <w:t>Introduction</w:t>
          </w:r>
        </w:p>
      </w:docPartBody>
    </w:docPart>
    <w:docPart>
      <w:docPartPr>
        <w:name w:val="2C76EE1E28AA4659B3E065F8FBC31162"/>
        <w:category>
          <w:name w:val="General"/>
          <w:gallery w:val="placeholder"/>
        </w:category>
        <w:types>
          <w:type w:val="bbPlcHdr"/>
        </w:types>
        <w:behaviors>
          <w:behavior w:val="content"/>
        </w:behaviors>
        <w:guid w:val="{DC076F2A-9172-4278-B8F8-6C74117B21AE}"/>
      </w:docPartPr>
      <w:docPartBody>
        <w:p w:rsidR="00141F5F" w:rsidRDefault="00141F5F">
          <w:pPr>
            <w:pStyle w:val="2C76EE1E28AA4659B3E065F8FBC31162"/>
          </w:pPr>
          <w:r w:rsidRPr="00706D60">
            <w:t>Key Findings</w:t>
          </w:r>
        </w:p>
      </w:docPartBody>
    </w:docPart>
    <w:docPart>
      <w:docPartPr>
        <w:name w:val="454E73F4177E492EBF6246D1D07D44F9"/>
        <w:category>
          <w:name w:val="General"/>
          <w:gallery w:val="placeholder"/>
        </w:category>
        <w:types>
          <w:type w:val="bbPlcHdr"/>
        </w:types>
        <w:behaviors>
          <w:behavior w:val="content"/>
        </w:behaviors>
        <w:guid w:val="{9FB87CEA-4615-41C5-9B65-485E81157CB6}"/>
      </w:docPartPr>
      <w:docPartBody>
        <w:p w:rsidR="00141F5F" w:rsidRDefault="00141F5F">
          <w:pPr>
            <w:pStyle w:val="454E73F4177E492EBF6246D1D07D44F9"/>
          </w:pPr>
          <w:r w:rsidRPr="00706D60">
            <w:t>Key Findings #1</w:t>
          </w:r>
        </w:p>
      </w:docPartBody>
    </w:docPart>
    <w:docPart>
      <w:docPartPr>
        <w:name w:val="245F2CC6C07F4BA99F8457B926B7144E"/>
        <w:category>
          <w:name w:val="General"/>
          <w:gallery w:val="placeholder"/>
        </w:category>
        <w:types>
          <w:type w:val="bbPlcHdr"/>
        </w:types>
        <w:behaviors>
          <w:behavior w:val="content"/>
        </w:behaviors>
        <w:guid w:val="{FDC67E80-CE3E-44B1-AAD5-03D74F2C7F68}"/>
      </w:docPartPr>
      <w:docPartBody>
        <w:p w:rsidR="00141F5F" w:rsidRDefault="00141F5F">
          <w:pPr>
            <w:pStyle w:val="245F2CC6C07F4BA99F8457B926B7144E"/>
          </w:pPr>
          <w:r w:rsidRPr="00706D60">
            <w:t>Key Findings #2</w:t>
          </w:r>
        </w:p>
      </w:docPartBody>
    </w:docPart>
    <w:docPart>
      <w:docPartPr>
        <w:name w:val="1013275EDB9045DFB95BCA0AB2179B8B"/>
        <w:category>
          <w:name w:val="General"/>
          <w:gallery w:val="placeholder"/>
        </w:category>
        <w:types>
          <w:type w:val="bbPlcHdr"/>
        </w:types>
        <w:behaviors>
          <w:behavior w:val="content"/>
        </w:behaviors>
        <w:guid w:val="{B06D9BCD-EF8C-471B-80F2-8072E477313D}"/>
      </w:docPartPr>
      <w:docPartBody>
        <w:p w:rsidR="00141F5F" w:rsidRDefault="00141F5F">
          <w:pPr>
            <w:pStyle w:val="1013275EDB9045DFB95BCA0AB2179B8B"/>
          </w:pPr>
          <w:r w:rsidRPr="00706D60">
            <w:t>Key Findings #3</w:t>
          </w:r>
        </w:p>
      </w:docPartBody>
    </w:docPart>
    <w:docPart>
      <w:docPartPr>
        <w:name w:val="21640028807F4046B322B1B56823A709"/>
        <w:category>
          <w:name w:val="General"/>
          <w:gallery w:val="placeholder"/>
        </w:category>
        <w:types>
          <w:type w:val="bbPlcHdr"/>
        </w:types>
        <w:behaviors>
          <w:behavior w:val="content"/>
        </w:behaviors>
        <w:guid w:val="{041392EE-30A6-42CC-BD08-2E251BFD76C2}"/>
      </w:docPartPr>
      <w:docPartBody>
        <w:p w:rsidR="00141F5F" w:rsidRDefault="00141F5F">
          <w:pPr>
            <w:pStyle w:val="21640028807F4046B322B1B56823A709"/>
          </w:pPr>
          <w:r w:rsidRPr="00706D60">
            <w:t>Conclusion</w:t>
          </w:r>
        </w:p>
      </w:docPartBody>
    </w:docPart>
    <w:docPart>
      <w:docPartPr>
        <w:name w:val="CA4BB68B7C534253AFCA1F2DBA4F635F"/>
        <w:category>
          <w:name w:val="General"/>
          <w:gallery w:val="placeholder"/>
        </w:category>
        <w:types>
          <w:type w:val="bbPlcHdr"/>
        </w:types>
        <w:behaviors>
          <w:behavior w:val="content"/>
        </w:behaviors>
        <w:guid w:val="{9CAD12DE-527D-487A-A846-FE2C89AA06C3}"/>
      </w:docPartPr>
      <w:docPartBody>
        <w:p w:rsidR="00141F5F" w:rsidRDefault="00141F5F">
          <w:pPr>
            <w:pStyle w:val="CA4BB68B7C534253AFCA1F2DBA4F635F"/>
          </w:pPr>
          <w:r w:rsidRPr="00706D60">
            <w:t>Time to wrap it up. What is your conclusion? How would you synthesize all the information into something even the busiest CEO wants to read? What are the key takeaways? How does your product/service/methodology uniquely address the issues raised by your study?</w:t>
          </w:r>
        </w:p>
      </w:docPartBody>
    </w:docPart>
    <w:docPart>
      <w:docPartPr>
        <w:name w:val="9D6D1222B2B745E7BF8ED862DD8259A1"/>
        <w:category>
          <w:name w:val="General"/>
          <w:gallery w:val="placeholder"/>
        </w:category>
        <w:types>
          <w:type w:val="bbPlcHdr"/>
        </w:types>
        <w:behaviors>
          <w:behavior w:val="content"/>
        </w:behaviors>
        <w:guid w:val="{C2609B85-6DB2-4978-BA19-622F4BDE10E1}"/>
      </w:docPartPr>
      <w:docPartBody>
        <w:p w:rsidR="00141F5F" w:rsidRDefault="00141F5F">
          <w:pPr>
            <w:pStyle w:val="9D6D1222B2B745E7BF8ED862DD8259A1"/>
          </w:pPr>
          <w:r w:rsidRPr="00706D60">
            <w:t>Key Takeaways</w:t>
          </w:r>
        </w:p>
      </w:docPartBody>
    </w:docPart>
    <w:docPart>
      <w:docPartPr>
        <w:name w:val="500BB98DF943485A8911A0BCB951FEE9"/>
        <w:category>
          <w:name w:val="General"/>
          <w:gallery w:val="placeholder"/>
        </w:category>
        <w:types>
          <w:type w:val="bbPlcHdr"/>
        </w:types>
        <w:behaviors>
          <w:behavior w:val="content"/>
        </w:behaviors>
        <w:guid w:val="{A98B0BD9-A30A-4E9B-B740-D99C46176F58}"/>
      </w:docPartPr>
      <w:docPartBody>
        <w:p w:rsidR="00000000" w:rsidRPr="00706D60" w:rsidRDefault="00141F5F" w:rsidP="00706D60">
          <w:pPr>
            <w:pStyle w:val="ListBullet"/>
          </w:pPr>
          <w:r w:rsidRPr="00706D60">
            <w:t>Takeaway #1</w:t>
          </w:r>
        </w:p>
        <w:p w:rsidR="00000000" w:rsidRPr="00706D60" w:rsidRDefault="00141F5F" w:rsidP="00706D60">
          <w:pPr>
            <w:pStyle w:val="ListBullet"/>
          </w:pPr>
          <w:r w:rsidRPr="00706D60">
            <w:t>Takeaway #2</w:t>
          </w:r>
        </w:p>
        <w:p w:rsidR="00141F5F" w:rsidRDefault="00141F5F">
          <w:pPr>
            <w:pStyle w:val="500BB98DF943485A8911A0BCB951FEE9"/>
          </w:pPr>
          <w:r w:rsidRPr="00706D60">
            <w:t>Takeaway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4B4B05A"/>
    <w:lvl w:ilvl="0">
      <w:start w:val="1"/>
      <w:numFmt w:val="bullet"/>
      <w:pStyle w:val="ListBullet"/>
      <w:lvlText w:val=""/>
      <w:lvlJc w:val="left"/>
      <w:pPr>
        <w:tabs>
          <w:tab w:val="num" w:pos="360"/>
        </w:tabs>
        <w:ind w:left="360" w:hanging="360"/>
      </w:pPr>
      <w:rPr>
        <w:rFonts w:ascii="Symbol" w:hAnsi="Symbol" w:hint="default"/>
      </w:rPr>
    </w:lvl>
  </w:abstractNum>
  <w:num w:numId="1" w16cid:durableId="73585745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5F"/>
    <w:rsid w:val="00141F5F"/>
    <w:rsid w:val="009A7C89"/>
    <w:rsid w:val="009F138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Subtitle">
    <w:name w:val="Subtitle"/>
    <w:basedOn w:val="Normal"/>
    <w:next w:val="Normal"/>
    <w:link w:val="SubtitleChar"/>
    <w:uiPriority w:val="11"/>
    <w:qFormat/>
    <w:pPr>
      <w:jc w:val="center"/>
    </w:pPr>
    <w:rPr>
      <w:rFonts w:eastAsiaTheme="minorHAnsi"/>
      <w:lang w:val="en-US" w:eastAsia="en-US"/>
    </w:rPr>
  </w:style>
  <w:style w:type="character" w:customStyle="1" w:styleId="SubtitleChar">
    <w:name w:val="Subtitle Char"/>
    <w:basedOn w:val="DefaultParagraphFont"/>
    <w:link w:val="Subtitle"/>
    <w:uiPriority w:val="11"/>
    <w:rPr>
      <w:rFonts w:eastAsiaTheme="minorHAnsi"/>
      <w:lang w:val="en-US" w:eastAsia="en-US"/>
    </w:rPr>
  </w:style>
  <w:style w:type="paragraph" w:customStyle="1" w:styleId="DFAAECE98E2F459EB3EBBD522F7E75A0">
    <w:name w:val="DFAAECE98E2F459EB3EBBD522F7E75A0"/>
  </w:style>
  <w:style w:type="paragraph" w:customStyle="1" w:styleId="2C76EE1E28AA4659B3E065F8FBC31162">
    <w:name w:val="2C76EE1E28AA4659B3E065F8FBC31162"/>
  </w:style>
  <w:style w:type="paragraph" w:customStyle="1" w:styleId="454E73F4177E492EBF6246D1D07D44F9">
    <w:name w:val="454E73F4177E492EBF6246D1D07D44F9"/>
  </w:style>
  <w:style w:type="paragraph" w:customStyle="1" w:styleId="245F2CC6C07F4BA99F8457B926B7144E">
    <w:name w:val="245F2CC6C07F4BA99F8457B926B7144E"/>
  </w:style>
  <w:style w:type="paragraph" w:customStyle="1" w:styleId="1013275EDB9045DFB95BCA0AB2179B8B">
    <w:name w:val="1013275EDB9045DFB95BCA0AB2179B8B"/>
  </w:style>
  <w:style w:type="paragraph" w:customStyle="1" w:styleId="21640028807F4046B322B1B56823A709">
    <w:name w:val="21640028807F4046B322B1B56823A709"/>
  </w:style>
  <w:style w:type="paragraph" w:customStyle="1" w:styleId="CA4BB68B7C534253AFCA1F2DBA4F635F">
    <w:name w:val="CA4BB68B7C534253AFCA1F2DBA4F635F"/>
  </w:style>
  <w:style w:type="paragraph" w:customStyle="1" w:styleId="9D6D1222B2B745E7BF8ED862DD8259A1">
    <w:name w:val="9D6D1222B2B745E7BF8ED862DD8259A1"/>
  </w:style>
  <w:style w:type="paragraph" w:styleId="ListBullet">
    <w:name w:val="List Bullet"/>
    <w:basedOn w:val="Normal"/>
    <w:uiPriority w:val="99"/>
    <w:pPr>
      <w:numPr>
        <w:numId w:val="1"/>
      </w:numPr>
      <w:contextualSpacing/>
      <w:jc w:val="both"/>
    </w:pPr>
    <w:rPr>
      <w:rFonts w:eastAsiaTheme="minorHAnsi"/>
      <w:lang w:val="en-US" w:eastAsia="en-US"/>
    </w:rPr>
  </w:style>
  <w:style w:type="paragraph" w:customStyle="1" w:styleId="500BB98DF943485A8911A0BCB951FEE9">
    <w:name w:val="500BB98DF943485A8911A0BCB951FE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2EE31-ABBD-457C-92C6-29AECFEA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Whitepaper with cover image</Template>
  <TotalTime>1</TotalTime>
  <Pages>6</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Wali Muhammad</cp:lastModifiedBy>
  <cp:revision>3</cp:revision>
  <dcterms:created xsi:type="dcterms:W3CDTF">2022-02-25T18:42:00Z</dcterms:created>
  <dcterms:modified xsi:type="dcterms:W3CDTF">2024-10-17T03:15:00Z</dcterms:modified>
</cp:coreProperties>
</file>