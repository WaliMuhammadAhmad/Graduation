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BE62" w14:textId="6DDED566" w:rsidR="00F22D7B" w:rsidRPr="00BD2537" w:rsidRDefault="00A35B5F" w:rsidP="1C54CF3A">
      <w:pPr>
        <w:jc w:val="center"/>
        <w:rPr>
          <w:rFonts w:asciiTheme="majorHAnsi" w:hAnsiTheme="majorHAnsi" w:cs="Times New Roman"/>
          <w:b/>
          <w:bCs/>
          <w:color w:val="0070C0"/>
          <w:sz w:val="52"/>
          <w:szCs w:val="52"/>
        </w:rPr>
      </w:pPr>
      <w:r>
        <w:rPr>
          <w:rFonts w:asciiTheme="majorHAnsi" w:hAnsiTheme="majorHAnsi" w:cs="Times New Roman"/>
          <w:b/>
          <w:bCs/>
          <w:color w:val="0070C0"/>
          <w:sz w:val="52"/>
          <w:szCs w:val="52"/>
        </w:rPr>
        <w:t>Software Project Management</w:t>
      </w:r>
    </w:p>
    <w:p w14:paraId="3276CD9A" w14:textId="77777777" w:rsidR="00F22D7B" w:rsidRDefault="00F22D7B" w:rsidP="006508BD"/>
    <w:p w14:paraId="11A805F2" w14:textId="1CE04D44" w:rsidR="001E59F3" w:rsidRDefault="00BC698D" w:rsidP="006508BD">
      <w:pPr>
        <w:jc w:val="center"/>
      </w:pPr>
      <w:r>
        <w:rPr>
          <w:noProof/>
        </w:rPr>
        <w:drawing>
          <wp:inline distT="0" distB="0" distL="0" distR="0" wp14:anchorId="1A426079" wp14:editId="001845AB">
            <wp:extent cx="2708741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586" cy="27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C8D4" w14:textId="41F5E02D" w:rsidR="00F22D7B" w:rsidRPr="00F22D7B" w:rsidRDefault="00F22D7B" w:rsidP="00DC3602">
      <w:pPr>
        <w:pStyle w:val="BodyText"/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643B94">
        <w:rPr>
          <w:rFonts w:asciiTheme="majorHAnsi" w:hAnsiTheme="majorHAnsi" w:cs="Times New Roman"/>
          <w:b/>
          <w:bCs/>
          <w:sz w:val="28"/>
          <w:szCs w:val="28"/>
        </w:rPr>
        <w:t>Session: 202</w:t>
      </w:r>
      <w:r w:rsidR="00CF7F11">
        <w:rPr>
          <w:rFonts w:asciiTheme="majorHAnsi" w:hAnsiTheme="majorHAnsi" w:cs="Times New Roman"/>
          <w:b/>
          <w:bCs/>
          <w:sz w:val="28"/>
          <w:szCs w:val="28"/>
        </w:rPr>
        <w:t>1</w:t>
      </w:r>
    </w:p>
    <w:p w14:paraId="217E33AD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13258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4F9D0" w14:textId="77777777" w:rsidR="00F22D7B" w:rsidRDefault="00F22D7B" w:rsidP="006508BD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B45EA" w14:textId="40D95A46" w:rsidR="00F22D7B" w:rsidRPr="00BD2537" w:rsidRDefault="00F22D7B" w:rsidP="00BC698D">
      <w:pPr>
        <w:pStyle w:val="BodyText"/>
        <w:jc w:val="center"/>
        <w:rPr>
          <w:rFonts w:asciiTheme="majorHAnsi" w:hAnsiTheme="majorHAnsi" w:cs="Times New Roman"/>
          <w:b/>
          <w:color w:val="0070C0"/>
          <w:sz w:val="44"/>
          <w:szCs w:val="44"/>
        </w:rPr>
      </w:pPr>
      <w:r w:rsidRPr="00BD2537">
        <w:rPr>
          <w:rFonts w:asciiTheme="majorHAnsi" w:hAnsiTheme="majorHAnsi" w:cs="Times New Roman"/>
          <w:b/>
          <w:bCs/>
          <w:color w:val="0070C0"/>
          <w:sz w:val="44"/>
          <w:szCs w:val="44"/>
        </w:rPr>
        <w:t>Submitted by</w:t>
      </w:r>
      <w:r w:rsidRPr="00BD2537">
        <w:rPr>
          <w:rFonts w:asciiTheme="majorHAnsi" w:hAnsiTheme="majorHAnsi" w:cs="Times New Roman"/>
          <w:b/>
          <w:color w:val="0070C0"/>
          <w:sz w:val="44"/>
          <w:szCs w:val="44"/>
        </w:rPr>
        <w:t>:</w:t>
      </w:r>
    </w:p>
    <w:p w14:paraId="6D6906B8" w14:textId="77777777" w:rsidR="00BC698D" w:rsidRPr="00BC698D" w:rsidRDefault="00BC698D" w:rsidP="00BC698D">
      <w:pPr>
        <w:pStyle w:val="BodyText"/>
        <w:jc w:val="center"/>
        <w:rPr>
          <w:rFonts w:asciiTheme="majorHAnsi" w:hAnsiTheme="majorHAnsi" w:cs="Times New Roman"/>
          <w:b/>
          <w:bCs/>
          <w:color w:val="2F4B83" w:themeColor="accent4"/>
          <w:sz w:val="44"/>
          <w:szCs w:val="44"/>
        </w:rPr>
      </w:pPr>
    </w:p>
    <w:p w14:paraId="6D866D7A" w14:textId="0B7459BE" w:rsidR="00A35B5F" w:rsidRDefault="00FD0057" w:rsidP="00A35B5F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Muhammad Labeeb Tariq</w:t>
      </w:r>
      <w:r w:rsidR="00A35B5F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="00A35B5F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A35B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="00A35B5F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</w:t>
      </w:r>
      <w:r w:rsidR="00A35B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SE-15</w:t>
      </w:r>
    </w:p>
    <w:p w14:paraId="3FDF1DC9" w14:textId="3DDFD3B9" w:rsidR="00A35B5F" w:rsidRPr="00A35B5F" w:rsidRDefault="00FD0057" w:rsidP="00A35B5F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Numan Ahmad</w:t>
      </w:r>
      <w:r w:rsidR="00A35B5F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                     </w:t>
      </w:r>
      <w:r w:rsidR="00A35B5F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A35B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="00A35B5F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</w:t>
      </w:r>
      <w:r w:rsidR="00A35B5F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SE-24</w:t>
      </w:r>
    </w:p>
    <w:p w14:paraId="31D61C5E" w14:textId="47BC0F99" w:rsidR="00F22D7B" w:rsidRDefault="0055367F" w:rsidP="00DE0271">
      <w:pPr>
        <w:jc w:val="center"/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Wali Muhammad</w:t>
      </w:r>
      <w:r w:rsidR="00F22D7B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3D2B31">
        <w:rPr>
          <w:rFonts w:ascii="Times New Roman" w:hAnsi="Times New Roman" w:cs="Times New Roman"/>
          <w:b/>
          <w:bCs/>
          <w:color w:val="auto"/>
          <w:sz w:val="28"/>
          <w:szCs w:val="28"/>
        </w:rPr>
        <w:t>Ahmad</w:t>
      </w:r>
      <w:r w:rsidR="00F22D7B" w:rsidRPr="00C427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202</w:t>
      </w:r>
      <w:r w:rsidR="00EA77B9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1</w:t>
      </w:r>
      <w:r w:rsidR="00F22D7B" w:rsidRPr="00C427F2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>SE-39</w:t>
      </w:r>
    </w:p>
    <w:p w14:paraId="7E0B0D73" w14:textId="3CE8FB93" w:rsidR="00F22D7B" w:rsidRDefault="00BC698D" w:rsidP="00BC4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ab/>
      </w:r>
      <w:r w:rsidR="00F22D7B">
        <w:rPr>
          <w:rFonts w:ascii="Times New Roman" w:hAnsi="Times New Roman" w:cs="Times New Roman"/>
          <w:b/>
        </w:rPr>
        <w:t xml:space="preserve"> </w:t>
      </w:r>
    </w:p>
    <w:p w14:paraId="67F4A834" w14:textId="47B9C98B" w:rsidR="00F22D7B" w:rsidRPr="00BD2537" w:rsidRDefault="009351F5" w:rsidP="003848EB">
      <w:pPr>
        <w:spacing w:before="1"/>
        <w:ind w:left="2160" w:right="2998" w:firstLine="720"/>
        <w:jc w:val="center"/>
        <w:rPr>
          <w:rFonts w:asciiTheme="majorHAnsi" w:hAnsiTheme="majorHAnsi" w:cs="Times New Roman"/>
          <w:b/>
          <w:color w:val="0070C0"/>
          <w:sz w:val="44"/>
          <w:szCs w:val="44"/>
        </w:rPr>
      </w:pPr>
      <w:r w:rsidRPr="00BD2537">
        <w:rPr>
          <w:rFonts w:asciiTheme="majorHAnsi" w:hAnsiTheme="majorHAnsi" w:cs="Times New Roman"/>
          <w:b/>
          <w:color w:val="0070C0"/>
          <w:sz w:val="44"/>
          <w:szCs w:val="44"/>
        </w:rPr>
        <w:t>Su</w:t>
      </w:r>
      <w:r w:rsidR="00BC698D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bmitted</w:t>
      </w:r>
      <w:r w:rsidR="00F22D7B" w:rsidRPr="00BD2537">
        <w:rPr>
          <w:rFonts w:asciiTheme="majorHAnsi" w:hAnsiTheme="majorHAnsi" w:cs="Times New Roman"/>
          <w:b/>
          <w:color w:val="0070C0"/>
          <w:sz w:val="44"/>
          <w:szCs w:val="44"/>
        </w:rPr>
        <w:t xml:space="preserve"> </w:t>
      </w:r>
      <w:r w:rsidR="00BC698D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to</w:t>
      </w:r>
      <w:r w:rsidR="00F22D7B" w:rsidRPr="00BD2537">
        <w:rPr>
          <w:rFonts w:asciiTheme="majorHAnsi" w:hAnsiTheme="majorHAnsi" w:cs="Times New Roman"/>
          <w:b/>
          <w:color w:val="0070C0"/>
          <w:sz w:val="44"/>
          <w:szCs w:val="44"/>
        </w:rPr>
        <w:t>:</w:t>
      </w:r>
    </w:p>
    <w:p w14:paraId="0D81B66C" w14:textId="0921EFB1" w:rsidR="00BC698D" w:rsidRDefault="003D2B31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t>Dr. Umer Qasim</w:t>
      </w:r>
    </w:p>
    <w:p w14:paraId="758EB4A4" w14:textId="77777777" w:rsidR="001A0099" w:rsidRDefault="001A0099" w:rsidP="004A5C85">
      <w:pPr>
        <w:pStyle w:val="BodyText"/>
        <w:rPr>
          <w:rFonts w:ascii="Times New Roman" w:hAnsi="Times New Roman" w:cs="Times New Roman"/>
          <w:b/>
          <w:sz w:val="34"/>
        </w:rPr>
      </w:pPr>
    </w:p>
    <w:p w14:paraId="15195B23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B5D3617" w14:textId="77777777" w:rsidR="001A0099" w:rsidRDefault="001A0099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70784320" w14:textId="77777777" w:rsidR="00E26D0A" w:rsidRDefault="00E26D0A" w:rsidP="00155F3C">
      <w:pPr>
        <w:pStyle w:val="BodyText"/>
        <w:jc w:val="center"/>
        <w:rPr>
          <w:rFonts w:ascii="Times New Roman" w:hAnsi="Times New Roman" w:cs="Times New Roman"/>
          <w:b/>
          <w:sz w:val="34"/>
        </w:rPr>
      </w:pPr>
    </w:p>
    <w:p w14:paraId="24DCDCB1" w14:textId="07991C05" w:rsidR="00636EFB" w:rsidRPr="004B7B06" w:rsidRDefault="00F22D7B" w:rsidP="000A7013">
      <w:pPr>
        <w:spacing w:before="263" w:line="266" w:lineRule="auto"/>
        <w:ind w:left="1054" w:right="751" w:hanging="4"/>
        <w:jc w:val="center"/>
        <w:rPr>
          <w:rFonts w:ascii="Times New Roman" w:hAnsi="Times New Roman" w:cs="Times New Roman"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</w:pPr>
      <w:r w:rsidRPr="004B7B06">
        <w:rPr>
          <w:rFonts w:ascii="Times New Roman" w:hAnsi="Times New Roman" w:cs="Times New Roman"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 xml:space="preserve">Department of Computer Science, </w:t>
      </w:r>
    </w:p>
    <w:p w14:paraId="7DD6D04D" w14:textId="1B9D963B" w:rsidR="00C222A8" w:rsidRDefault="00F22D7B" w:rsidP="00305803">
      <w:pPr>
        <w:spacing w:before="263" w:line="266" w:lineRule="auto"/>
        <w:ind w:left="1054" w:right="751" w:hanging="4"/>
        <w:jc w:val="center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4B7B06">
        <w:rPr>
          <w:rFonts w:ascii="Times New Roman" w:hAnsi="Times New Roman" w:cs="Times New Roman"/>
          <w:b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>University of Engineering and Technology</w:t>
      </w:r>
      <w:r w:rsidR="004B7B06" w:rsidRPr="004B7B06">
        <w:rPr>
          <w:rFonts w:ascii="Times New Roman" w:hAnsi="Times New Roman" w:cs="Times New Roman"/>
          <w:b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>,</w:t>
      </w:r>
      <w:r w:rsidRPr="004B7B06">
        <w:rPr>
          <w:rFonts w:ascii="Times New Roman" w:hAnsi="Times New Roman" w:cs="Times New Roman"/>
          <w:b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 xml:space="preserve"> </w:t>
      </w:r>
      <w:r w:rsidR="003E7E94" w:rsidRPr="004B7B06">
        <w:rPr>
          <w:rFonts w:ascii="Times New Roman" w:hAnsi="Times New Roman" w:cs="Times New Roman"/>
          <w:b/>
          <w:color w:val="00B0F0"/>
          <w:sz w:val="34"/>
          <w14:textFill>
            <w14:gradFill>
              <w14:gsLst>
                <w14:gs w14:pos="0">
                  <w14:srgbClr w14:val="00B0F0">
                    <w14:tint w14:val="66000"/>
                    <w14:satMod w14:val="160000"/>
                  </w14:srgbClr>
                </w14:gs>
                <w14:gs w14:pos="50000">
                  <w14:srgbClr w14:val="00B0F0">
                    <w14:tint w14:val="44500"/>
                    <w14:satMod w14:val="160000"/>
                  </w14:srgbClr>
                </w14:gs>
                <w14:gs w14:pos="100000">
                  <w14:srgbClr w14:val="00B0F0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>New Campus Lahore</w:t>
      </w:r>
      <w:bookmarkStart w:id="0" w:name="_Toc106532757"/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-979768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046E28" w14:textId="20B88B85" w:rsidR="003F7C86" w:rsidRDefault="003F7C86">
          <w:pPr>
            <w:pStyle w:val="TOCHeading"/>
          </w:pPr>
          <w:r>
            <w:t>Table of Contents</w:t>
          </w:r>
        </w:p>
        <w:p w14:paraId="6112A6ED" w14:textId="56DD399D" w:rsidR="00B864E3" w:rsidRDefault="003F7C86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4"/>
              <w:szCs w:val="24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09851" w:history="1">
            <w:r w:rsidR="00B864E3" w:rsidRPr="002B6ED1">
              <w:rPr>
                <w:rStyle w:val="Hyperlink"/>
              </w:rPr>
              <w:t>Funtional Points</w:t>
            </w:r>
            <w:r w:rsidR="00B864E3">
              <w:rPr>
                <w:webHidden/>
              </w:rPr>
              <w:tab/>
            </w:r>
            <w:r w:rsidR="00B864E3">
              <w:rPr>
                <w:webHidden/>
              </w:rPr>
              <w:fldChar w:fldCharType="begin"/>
            </w:r>
            <w:r w:rsidR="00B864E3">
              <w:rPr>
                <w:webHidden/>
              </w:rPr>
              <w:instrText xml:space="preserve"> PAGEREF _Toc182509851 \h </w:instrText>
            </w:r>
            <w:r w:rsidR="00B864E3">
              <w:rPr>
                <w:webHidden/>
              </w:rPr>
            </w:r>
            <w:r w:rsidR="00B864E3">
              <w:rPr>
                <w:webHidden/>
              </w:rPr>
              <w:fldChar w:fldCharType="separate"/>
            </w:r>
            <w:r w:rsidR="00B864E3">
              <w:rPr>
                <w:webHidden/>
              </w:rPr>
              <w:t>3</w:t>
            </w:r>
            <w:r w:rsidR="00B864E3">
              <w:rPr>
                <w:webHidden/>
              </w:rPr>
              <w:fldChar w:fldCharType="end"/>
            </w:r>
          </w:hyperlink>
        </w:p>
        <w:p w14:paraId="239AC4BD" w14:textId="2BCAFDF7" w:rsidR="00B864E3" w:rsidRDefault="00C354EE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2509852" w:history="1">
            <w:r w:rsidR="00B864E3" w:rsidRPr="002B6ED1">
              <w:rPr>
                <w:rStyle w:val="Hyperlink"/>
              </w:rPr>
              <w:t>Effort Estimation</w:t>
            </w:r>
            <w:r w:rsidR="00B864E3">
              <w:rPr>
                <w:webHidden/>
              </w:rPr>
              <w:tab/>
            </w:r>
            <w:r w:rsidR="00B864E3">
              <w:rPr>
                <w:webHidden/>
              </w:rPr>
              <w:fldChar w:fldCharType="begin"/>
            </w:r>
            <w:r w:rsidR="00B864E3">
              <w:rPr>
                <w:webHidden/>
              </w:rPr>
              <w:instrText xml:space="preserve"> PAGEREF _Toc182509852 \h </w:instrText>
            </w:r>
            <w:r w:rsidR="00B864E3">
              <w:rPr>
                <w:webHidden/>
              </w:rPr>
            </w:r>
            <w:r w:rsidR="00B864E3">
              <w:rPr>
                <w:webHidden/>
              </w:rPr>
              <w:fldChar w:fldCharType="separate"/>
            </w:r>
            <w:r w:rsidR="00B864E3">
              <w:rPr>
                <w:webHidden/>
              </w:rPr>
              <w:t>4</w:t>
            </w:r>
            <w:r w:rsidR="00B864E3">
              <w:rPr>
                <w:webHidden/>
              </w:rPr>
              <w:fldChar w:fldCharType="end"/>
            </w:r>
          </w:hyperlink>
        </w:p>
        <w:p w14:paraId="2002BA38" w14:textId="037A5D0E" w:rsidR="003F7C86" w:rsidRDefault="003F7C86">
          <w:r>
            <w:rPr>
              <w:b/>
              <w:bCs/>
              <w:noProof/>
            </w:rPr>
            <w:fldChar w:fldCharType="end"/>
          </w:r>
        </w:p>
      </w:sdtContent>
    </w:sdt>
    <w:p w14:paraId="21DDD302" w14:textId="67CB9239" w:rsidR="00DC26A0" w:rsidRDefault="00FC777A" w:rsidP="00DC26A0">
      <w:pPr>
        <w:pStyle w:val="Heading1"/>
        <w:rPr>
          <w:szCs w:val="48"/>
        </w:rPr>
      </w:pPr>
      <w:bookmarkStart w:id="1" w:name="_Toc182509851"/>
      <w:r w:rsidRPr="000238BA">
        <w:rPr>
          <w:szCs w:val="48"/>
        </w:rPr>
        <w:lastRenderedPageBreak/>
        <w:t>Funtional Points</w:t>
      </w:r>
      <w:bookmarkEnd w:id="1"/>
    </w:p>
    <w:p w14:paraId="3198A21D" w14:textId="0CC811AF" w:rsidR="004B5BF2" w:rsidRDefault="004B5BF2" w:rsidP="004B5BF2">
      <w:pPr>
        <w:pStyle w:val="Heading2"/>
      </w:pPr>
      <w:r>
        <w:t>Project: A tool for evaluating Java code using Junit test cases generated by fine-tunned Large Language Model (LLM)</w:t>
      </w:r>
    </w:p>
    <w:p w14:paraId="03F037C8" w14:textId="77777777" w:rsidR="004B5BF2" w:rsidRPr="004B5BF2" w:rsidRDefault="004B5BF2" w:rsidP="004B5BF2"/>
    <w:p w14:paraId="7A3257AE" w14:textId="30091A1C" w:rsidR="007A129F" w:rsidRDefault="007A129F" w:rsidP="007A129F">
      <w:r>
        <w:t xml:space="preserve">These are the Functional Points for </w:t>
      </w:r>
      <w:r w:rsidR="004B5BF2">
        <w:t>our Final</w:t>
      </w:r>
      <w:r>
        <w:t xml:space="preserve"> Year Project.</w:t>
      </w:r>
    </w:p>
    <w:p w14:paraId="347FDA7D" w14:textId="77777777" w:rsidR="00F4257E" w:rsidRDefault="00F4257E" w:rsidP="007A129F"/>
    <w:p w14:paraId="2E01CF8D" w14:textId="77777777" w:rsidR="00F4257E" w:rsidRDefault="00F4257E" w:rsidP="00F4257E">
      <w:pPr>
        <w:pStyle w:val="ListParagraph"/>
        <w:numPr>
          <w:ilvl w:val="0"/>
          <w:numId w:val="6"/>
        </w:numPr>
        <w:ind w:left="360"/>
      </w:pPr>
      <w:r>
        <w:t>User Interactions:</w:t>
      </w:r>
    </w:p>
    <w:p w14:paraId="1684272C" w14:textId="77777777" w:rsidR="00F4257E" w:rsidRDefault="00F4257E" w:rsidP="00F4257E">
      <w:pPr>
        <w:pStyle w:val="ListParagraph"/>
        <w:numPr>
          <w:ilvl w:val="0"/>
          <w:numId w:val="17"/>
        </w:numPr>
      </w:pPr>
      <w:r>
        <w:t>User uploads the java code files</w:t>
      </w:r>
    </w:p>
    <w:p w14:paraId="66DF7961" w14:textId="2D969347" w:rsidR="00F4257E" w:rsidRDefault="009B338B" w:rsidP="00F4257E">
      <w:pPr>
        <w:pStyle w:val="ListParagraph"/>
        <w:numPr>
          <w:ilvl w:val="0"/>
          <w:numId w:val="17"/>
        </w:numPr>
      </w:pPr>
      <w:proofErr w:type="gramStart"/>
      <w:r>
        <w:t>User</w:t>
      </w:r>
      <w:proofErr w:type="gramEnd"/>
      <w:r>
        <w:t xml:space="preserve"> </w:t>
      </w:r>
      <w:r w:rsidR="00F4257E">
        <w:t>evaluate</w:t>
      </w:r>
      <w:r>
        <w:t xml:space="preserve"> the code</w:t>
      </w:r>
      <w:r w:rsidR="00F4257E">
        <w:t xml:space="preserve"> and see the results</w:t>
      </w:r>
    </w:p>
    <w:p w14:paraId="694C450C" w14:textId="6821DE3C" w:rsidR="00F4257E" w:rsidRDefault="00F4257E" w:rsidP="007A129F">
      <w:pPr>
        <w:pStyle w:val="ListParagraph"/>
        <w:numPr>
          <w:ilvl w:val="0"/>
          <w:numId w:val="17"/>
        </w:numPr>
      </w:pPr>
      <w:r>
        <w:t>User interacts with the chatbot for assistance</w:t>
      </w:r>
    </w:p>
    <w:p w14:paraId="2A3C3E13" w14:textId="77777777" w:rsidR="005D6CBA" w:rsidRPr="005D6CBA" w:rsidRDefault="005D6CBA" w:rsidP="005D6CBA"/>
    <w:p w14:paraId="0A00B52A" w14:textId="6C0C2398" w:rsidR="005F5ED9" w:rsidRDefault="005F5ED9" w:rsidP="00575D78">
      <w:pPr>
        <w:pStyle w:val="ListParagraph"/>
        <w:numPr>
          <w:ilvl w:val="0"/>
          <w:numId w:val="6"/>
        </w:numPr>
        <w:ind w:left="360"/>
      </w:pPr>
      <w:r>
        <w:t>External Inputs:</w:t>
      </w:r>
    </w:p>
    <w:p w14:paraId="5832D191" w14:textId="65E34A99" w:rsidR="005F5ED9" w:rsidRDefault="005F5ED9" w:rsidP="005D6CBA">
      <w:pPr>
        <w:pStyle w:val="ListParagraph"/>
        <w:numPr>
          <w:ilvl w:val="0"/>
          <w:numId w:val="15"/>
        </w:numPr>
      </w:pPr>
      <w:r>
        <w:t>User uploads single/multiple files</w:t>
      </w:r>
      <w:r w:rsidR="00E93BD6">
        <w:t>.</w:t>
      </w:r>
    </w:p>
    <w:p w14:paraId="1DDC6A88" w14:textId="7C8B0B65" w:rsidR="005F5ED9" w:rsidRDefault="005F5ED9" w:rsidP="00575D78">
      <w:pPr>
        <w:pStyle w:val="ListParagraph"/>
        <w:numPr>
          <w:ilvl w:val="0"/>
          <w:numId w:val="15"/>
        </w:numPr>
      </w:pPr>
      <w:r>
        <w:t>User initiates evaluation and requests unit test generation</w:t>
      </w:r>
      <w:r w:rsidR="00E93BD6">
        <w:t>.</w:t>
      </w:r>
    </w:p>
    <w:p w14:paraId="7B84B7BD" w14:textId="1D0D4477" w:rsidR="000F53F1" w:rsidRDefault="000F53F1" w:rsidP="00575D78">
      <w:pPr>
        <w:pStyle w:val="ListParagraph"/>
        <w:numPr>
          <w:ilvl w:val="0"/>
          <w:numId w:val="15"/>
        </w:numPr>
      </w:pPr>
      <w:r>
        <w:t>User input prompt in chatbot for assistance</w:t>
      </w:r>
    </w:p>
    <w:p w14:paraId="4528D240" w14:textId="77777777" w:rsidR="00E93BD6" w:rsidRDefault="00E93BD6" w:rsidP="00E93BD6">
      <w:pPr>
        <w:pStyle w:val="ListParagraph"/>
      </w:pPr>
    </w:p>
    <w:p w14:paraId="25FFB9C9" w14:textId="6F4E3513" w:rsidR="005F5ED9" w:rsidRDefault="0041563D" w:rsidP="00575D78">
      <w:pPr>
        <w:pStyle w:val="ListParagraph"/>
        <w:numPr>
          <w:ilvl w:val="0"/>
          <w:numId w:val="6"/>
        </w:numPr>
        <w:ind w:left="360"/>
      </w:pPr>
      <w:r>
        <w:t>Internal</w:t>
      </w:r>
      <w:r w:rsidR="005F5ED9">
        <w:t xml:space="preserve"> Outputs:</w:t>
      </w:r>
    </w:p>
    <w:p w14:paraId="5E87265D" w14:textId="130975E4" w:rsidR="005F5ED9" w:rsidRDefault="005F5ED9" w:rsidP="00E93BD6">
      <w:pPr>
        <w:pStyle w:val="ListParagraph"/>
        <w:numPr>
          <w:ilvl w:val="0"/>
          <w:numId w:val="16"/>
        </w:numPr>
      </w:pPr>
      <w:r>
        <w:t>Display test case execution results, code review, and bug detection outcomes</w:t>
      </w:r>
    </w:p>
    <w:p w14:paraId="1D29ACA0" w14:textId="2CEC3DD8" w:rsidR="005F5ED9" w:rsidRDefault="00144CAD" w:rsidP="00575D78">
      <w:pPr>
        <w:pStyle w:val="ListParagraph"/>
        <w:numPr>
          <w:ilvl w:val="0"/>
          <w:numId w:val="16"/>
        </w:numPr>
      </w:pPr>
      <w:r>
        <w:t>Save</w:t>
      </w:r>
      <w:r w:rsidR="005F5ED9">
        <w:t xml:space="preserve"> execution results</w:t>
      </w:r>
    </w:p>
    <w:p w14:paraId="1E33559D" w14:textId="37869D3D" w:rsidR="00B37B4D" w:rsidRDefault="00AB295F" w:rsidP="00F4257E">
      <w:pPr>
        <w:pStyle w:val="ListParagraph"/>
        <w:numPr>
          <w:ilvl w:val="0"/>
          <w:numId w:val="16"/>
        </w:numPr>
      </w:pPr>
      <w:r>
        <w:t>Chatbot response for personalize assistance</w:t>
      </w:r>
    </w:p>
    <w:p w14:paraId="05A06FDA" w14:textId="13198967" w:rsidR="00562601" w:rsidRDefault="000238BA" w:rsidP="00575D78">
      <w:pPr>
        <w:pStyle w:val="Heading1"/>
      </w:pPr>
      <w:bookmarkStart w:id="2" w:name="_Toc182509852"/>
      <w:r>
        <w:lastRenderedPageBreak/>
        <w:t>Effort Estimation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2076"/>
        <w:gridCol w:w="1629"/>
        <w:gridCol w:w="1424"/>
      </w:tblGrid>
      <w:tr w:rsidR="00C55482" w14:paraId="74435DF2" w14:textId="599F3F41" w:rsidTr="00CA2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61" w:type="dxa"/>
            <w:shd w:val="clear" w:color="auto" w:fill="auto"/>
          </w:tcPr>
          <w:p w14:paraId="7C59998C" w14:textId="6E0EAACE" w:rsidR="00C55482" w:rsidRDefault="00C55482" w:rsidP="00575D78">
            <w:r w:rsidRPr="00E24737">
              <w:t>Component Type</w:t>
            </w:r>
          </w:p>
        </w:tc>
        <w:tc>
          <w:tcPr>
            <w:tcW w:w="2076" w:type="dxa"/>
            <w:shd w:val="clear" w:color="auto" w:fill="auto"/>
          </w:tcPr>
          <w:p w14:paraId="6EA76233" w14:textId="37E811D9" w:rsidR="00C55482" w:rsidRDefault="00C55482" w:rsidP="00575D78">
            <w:r>
              <w:t>Complexity</w:t>
            </w:r>
          </w:p>
        </w:tc>
        <w:tc>
          <w:tcPr>
            <w:tcW w:w="1629" w:type="dxa"/>
            <w:shd w:val="clear" w:color="auto" w:fill="auto"/>
          </w:tcPr>
          <w:p w14:paraId="476F4AF6" w14:textId="77777777" w:rsidR="00C55482" w:rsidRDefault="00C55482" w:rsidP="00575D78">
            <w:pPr>
              <w:rPr>
                <w:b w:val="0"/>
              </w:rPr>
            </w:pPr>
            <w:r>
              <w:t>Points</w:t>
            </w:r>
          </w:p>
          <w:p w14:paraId="266F23D5" w14:textId="77AA95C7" w:rsidR="00C55482" w:rsidRDefault="00C55482" w:rsidP="00575D78">
            <w:r>
              <w:t>(Out of 10)</w:t>
            </w:r>
          </w:p>
        </w:tc>
        <w:tc>
          <w:tcPr>
            <w:tcW w:w="1424" w:type="dxa"/>
            <w:shd w:val="clear" w:color="auto" w:fill="auto"/>
          </w:tcPr>
          <w:p w14:paraId="4D4A8B9A" w14:textId="40177F4A" w:rsidR="00C55482" w:rsidRDefault="00C55482" w:rsidP="00575D78">
            <w:r>
              <w:t>Hours</w:t>
            </w:r>
          </w:p>
        </w:tc>
      </w:tr>
      <w:tr w:rsidR="00C55482" w14:paraId="474C95FA" w14:textId="5F680C90" w:rsidTr="00CA2547">
        <w:tc>
          <w:tcPr>
            <w:tcW w:w="5661" w:type="dxa"/>
          </w:tcPr>
          <w:p w14:paraId="57781475" w14:textId="480B4367" w:rsidR="00C55482" w:rsidRPr="00BA056B" w:rsidRDefault="00C55482" w:rsidP="00575D78">
            <w:pPr>
              <w:rPr>
                <w:b/>
                <w:bCs/>
              </w:rPr>
            </w:pPr>
            <w:r w:rsidRPr="00BA056B">
              <w:rPr>
                <w:b/>
                <w:bCs/>
                <w:sz w:val="28"/>
                <w:szCs w:val="22"/>
              </w:rPr>
              <w:t>Data Gathering</w:t>
            </w:r>
          </w:p>
        </w:tc>
        <w:tc>
          <w:tcPr>
            <w:tcW w:w="2076" w:type="dxa"/>
          </w:tcPr>
          <w:p w14:paraId="3B1F6896" w14:textId="77777777" w:rsidR="00C55482" w:rsidRDefault="00C55482" w:rsidP="00BC4C10">
            <w:pPr>
              <w:jc w:val="center"/>
            </w:pPr>
          </w:p>
        </w:tc>
        <w:tc>
          <w:tcPr>
            <w:tcW w:w="1629" w:type="dxa"/>
          </w:tcPr>
          <w:p w14:paraId="3EFC0AF3" w14:textId="77777777" w:rsidR="00C55482" w:rsidRDefault="00C55482" w:rsidP="00BC4C10">
            <w:pPr>
              <w:jc w:val="center"/>
            </w:pPr>
          </w:p>
        </w:tc>
        <w:tc>
          <w:tcPr>
            <w:tcW w:w="1424" w:type="dxa"/>
          </w:tcPr>
          <w:p w14:paraId="35B6E1E8" w14:textId="77777777" w:rsidR="00C55482" w:rsidRDefault="00C55482" w:rsidP="00BC4C10">
            <w:pPr>
              <w:jc w:val="center"/>
            </w:pPr>
          </w:p>
        </w:tc>
      </w:tr>
      <w:tr w:rsidR="00C55482" w14:paraId="52DD0CC9" w14:textId="3851F6A4" w:rsidTr="00CA2547">
        <w:tc>
          <w:tcPr>
            <w:tcW w:w="5661" w:type="dxa"/>
          </w:tcPr>
          <w:p w14:paraId="60228238" w14:textId="78128668" w:rsidR="00C55482" w:rsidRDefault="00C55482" w:rsidP="00BA056B">
            <w:pPr>
              <w:pStyle w:val="ListParagraph"/>
              <w:numPr>
                <w:ilvl w:val="0"/>
                <w:numId w:val="7"/>
              </w:numPr>
            </w:pPr>
            <w:r w:rsidRPr="00FD50A3">
              <w:t>Collecting</w:t>
            </w:r>
            <w:r>
              <w:t xml:space="preserve"> Java focal method and unit test cases dataset from open-source Java repositories.</w:t>
            </w:r>
          </w:p>
        </w:tc>
        <w:tc>
          <w:tcPr>
            <w:tcW w:w="2076" w:type="dxa"/>
          </w:tcPr>
          <w:p w14:paraId="0BA9F968" w14:textId="4685112C" w:rsidR="00C55482" w:rsidRDefault="00C55482" w:rsidP="00BC4C10">
            <w:pPr>
              <w:jc w:val="center"/>
            </w:pPr>
            <w:r>
              <w:t>High</w:t>
            </w:r>
          </w:p>
        </w:tc>
        <w:tc>
          <w:tcPr>
            <w:tcW w:w="1629" w:type="dxa"/>
          </w:tcPr>
          <w:p w14:paraId="12D1B8B7" w14:textId="33B83DE9" w:rsidR="00C55482" w:rsidRDefault="00C55482" w:rsidP="00BC4C10">
            <w:pPr>
              <w:jc w:val="center"/>
            </w:pPr>
            <w:r>
              <w:t>9</w:t>
            </w:r>
          </w:p>
        </w:tc>
        <w:tc>
          <w:tcPr>
            <w:tcW w:w="1424" w:type="dxa"/>
          </w:tcPr>
          <w:p w14:paraId="3B6FB983" w14:textId="5223DD9C" w:rsidR="00C55482" w:rsidRDefault="00950732" w:rsidP="00BC4C10">
            <w:pPr>
              <w:jc w:val="center"/>
            </w:pPr>
            <w:r>
              <w:t>10</w:t>
            </w:r>
            <w:r w:rsidR="00E9773B">
              <w:t>80</w:t>
            </w:r>
          </w:p>
        </w:tc>
      </w:tr>
      <w:tr w:rsidR="00C55482" w14:paraId="4E0F073D" w14:textId="6F39EC3A" w:rsidTr="00CA2547">
        <w:tc>
          <w:tcPr>
            <w:tcW w:w="5661" w:type="dxa"/>
          </w:tcPr>
          <w:p w14:paraId="23F0EDE4" w14:textId="31958D0C" w:rsidR="00C55482" w:rsidRPr="00FD50A3" w:rsidRDefault="00C55482" w:rsidP="00BA056B">
            <w:pPr>
              <w:pStyle w:val="ListParagraph"/>
              <w:numPr>
                <w:ilvl w:val="0"/>
                <w:numId w:val="7"/>
              </w:numPr>
            </w:pPr>
            <w:r w:rsidRPr="00FD50A3">
              <w:t>Annotating data for test case generation</w:t>
            </w:r>
          </w:p>
        </w:tc>
        <w:tc>
          <w:tcPr>
            <w:tcW w:w="2076" w:type="dxa"/>
          </w:tcPr>
          <w:p w14:paraId="6CE311AD" w14:textId="36392BF4" w:rsidR="00C55482" w:rsidRDefault="00C55482" w:rsidP="00BC4C10">
            <w:pPr>
              <w:jc w:val="center"/>
            </w:pPr>
            <w:r>
              <w:t>Medium</w:t>
            </w:r>
          </w:p>
        </w:tc>
        <w:tc>
          <w:tcPr>
            <w:tcW w:w="1629" w:type="dxa"/>
          </w:tcPr>
          <w:p w14:paraId="5E2A0F7C" w14:textId="455DAAA1" w:rsidR="00C55482" w:rsidRDefault="00C55482" w:rsidP="00BC4C10">
            <w:pPr>
              <w:jc w:val="center"/>
            </w:pPr>
            <w:r>
              <w:t>6</w:t>
            </w:r>
          </w:p>
        </w:tc>
        <w:tc>
          <w:tcPr>
            <w:tcW w:w="1424" w:type="dxa"/>
          </w:tcPr>
          <w:p w14:paraId="1C285CF1" w14:textId="4544CCA1" w:rsidR="00C55482" w:rsidRDefault="002759F2" w:rsidP="00BC4C10">
            <w:pPr>
              <w:jc w:val="center"/>
            </w:pPr>
            <w:r>
              <w:t>240</w:t>
            </w:r>
          </w:p>
        </w:tc>
      </w:tr>
      <w:tr w:rsidR="00C55482" w14:paraId="54958EC3" w14:textId="70522BA7" w:rsidTr="00CA2547">
        <w:tc>
          <w:tcPr>
            <w:tcW w:w="5661" w:type="dxa"/>
          </w:tcPr>
          <w:p w14:paraId="054053E3" w14:textId="1F063AD5" w:rsidR="00C55482" w:rsidRDefault="00C55482" w:rsidP="001D772A">
            <w:pPr>
              <w:pStyle w:val="ListParagraph"/>
              <w:numPr>
                <w:ilvl w:val="0"/>
                <w:numId w:val="7"/>
              </w:numPr>
            </w:pPr>
            <w:r w:rsidRPr="00FD50A3">
              <w:t xml:space="preserve">Preprocessing </w:t>
            </w:r>
            <w:r>
              <w:t xml:space="preserve">dataset </w:t>
            </w:r>
            <w:r w:rsidRPr="00FD50A3">
              <w:t xml:space="preserve">for LLM </w:t>
            </w:r>
            <w:r>
              <w:t>fine-tuning.</w:t>
            </w:r>
          </w:p>
        </w:tc>
        <w:tc>
          <w:tcPr>
            <w:tcW w:w="2076" w:type="dxa"/>
          </w:tcPr>
          <w:p w14:paraId="768E3907" w14:textId="6F66EE1E" w:rsidR="00C55482" w:rsidRDefault="00C55482" w:rsidP="00BC4C10">
            <w:pPr>
              <w:jc w:val="center"/>
            </w:pPr>
            <w:r>
              <w:t>Low</w:t>
            </w:r>
          </w:p>
        </w:tc>
        <w:tc>
          <w:tcPr>
            <w:tcW w:w="1629" w:type="dxa"/>
          </w:tcPr>
          <w:p w14:paraId="492EB143" w14:textId="321B1583" w:rsidR="00C55482" w:rsidRDefault="00C55482" w:rsidP="00BC4C10">
            <w:pPr>
              <w:jc w:val="center"/>
            </w:pPr>
            <w:r>
              <w:t>4</w:t>
            </w:r>
          </w:p>
        </w:tc>
        <w:tc>
          <w:tcPr>
            <w:tcW w:w="1424" w:type="dxa"/>
          </w:tcPr>
          <w:p w14:paraId="1B61989C" w14:textId="4C7088FC" w:rsidR="00C55482" w:rsidRDefault="004B2D64" w:rsidP="00BC4C10">
            <w:pPr>
              <w:jc w:val="center"/>
            </w:pPr>
            <w:r>
              <w:t>64</w:t>
            </w:r>
          </w:p>
        </w:tc>
      </w:tr>
      <w:tr w:rsidR="00C55482" w14:paraId="70AA1AEC" w14:textId="684210D8" w:rsidTr="00CA2547">
        <w:tc>
          <w:tcPr>
            <w:tcW w:w="5661" w:type="dxa"/>
          </w:tcPr>
          <w:p w14:paraId="0F7D3E3E" w14:textId="7C1D4343" w:rsidR="00C55482" w:rsidRPr="005C0742" w:rsidRDefault="00C55482" w:rsidP="00575D78">
            <w:pPr>
              <w:rPr>
                <w:b/>
                <w:bCs/>
              </w:rPr>
            </w:pPr>
            <w:r w:rsidRPr="005C0742">
              <w:rPr>
                <w:b/>
                <w:bCs/>
                <w:sz w:val="28"/>
                <w:szCs w:val="22"/>
              </w:rPr>
              <w:t>Model Fine-Tuning</w:t>
            </w:r>
          </w:p>
        </w:tc>
        <w:tc>
          <w:tcPr>
            <w:tcW w:w="2076" w:type="dxa"/>
          </w:tcPr>
          <w:p w14:paraId="1821A271" w14:textId="77777777" w:rsidR="00C55482" w:rsidRDefault="00C55482" w:rsidP="00BC4C10">
            <w:pPr>
              <w:jc w:val="center"/>
            </w:pPr>
          </w:p>
        </w:tc>
        <w:tc>
          <w:tcPr>
            <w:tcW w:w="1629" w:type="dxa"/>
          </w:tcPr>
          <w:p w14:paraId="5D618824" w14:textId="77777777" w:rsidR="00C55482" w:rsidRDefault="00C55482" w:rsidP="00BC4C10">
            <w:pPr>
              <w:jc w:val="center"/>
            </w:pPr>
          </w:p>
        </w:tc>
        <w:tc>
          <w:tcPr>
            <w:tcW w:w="1424" w:type="dxa"/>
          </w:tcPr>
          <w:p w14:paraId="498D2AD9" w14:textId="77777777" w:rsidR="00C55482" w:rsidRDefault="00C55482" w:rsidP="00BC4C10">
            <w:pPr>
              <w:jc w:val="center"/>
            </w:pPr>
          </w:p>
        </w:tc>
      </w:tr>
      <w:tr w:rsidR="00C55482" w14:paraId="407C6646" w14:textId="71F58A9E" w:rsidTr="00CA2547">
        <w:tc>
          <w:tcPr>
            <w:tcW w:w="5661" w:type="dxa"/>
          </w:tcPr>
          <w:p w14:paraId="48D7B1AB" w14:textId="30C16974" w:rsidR="00C55482" w:rsidRDefault="00C55482" w:rsidP="005C0742">
            <w:pPr>
              <w:pStyle w:val="ListParagraph"/>
              <w:numPr>
                <w:ilvl w:val="0"/>
                <w:numId w:val="8"/>
              </w:numPr>
            </w:pPr>
            <w:r w:rsidRPr="00FD50A3">
              <w:t>Fine-tuning LLM for JUnit test generation</w:t>
            </w:r>
          </w:p>
        </w:tc>
        <w:tc>
          <w:tcPr>
            <w:tcW w:w="2076" w:type="dxa"/>
          </w:tcPr>
          <w:p w14:paraId="2C2E5CC8" w14:textId="3A7D424A" w:rsidR="00C55482" w:rsidRDefault="00C55482" w:rsidP="00BC4C10">
            <w:pPr>
              <w:jc w:val="center"/>
            </w:pPr>
            <w:r>
              <w:t>Medium</w:t>
            </w:r>
          </w:p>
        </w:tc>
        <w:tc>
          <w:tcPr>
            <w:tcW w:w="1629" w:type="dxa"/>
          </w:tcPr>
          <w:p w14:paraId="09AA35CF" w14:textId="6AAC1CB1" w:rsidR="00C55482" w:rsidRDefault="00C55482" w:rsidP="00BC4C10">
            <w:pPr>
              <w:jc w:val="center"/>
            </w:pPr>
            <w:r>
              <w:t>5</w:t>
            </w:r>
          </w:p>
        </w:tc>
        <w:tc>
          <w:tcPr>
            <w:tcW w:w="1424" w:type="dxa"/>
          </w:tcPr>
          <w:p w14:paraId="73D3B54C" w14:textId="451D562E" w:rsidR="00C55482" w:rsidRDefault="0091132D" w:rsidP="00BC4C10">
            <w:pPr>
              <w:jc w:val="center"/>
            </w:pPr>
            <w:r>
              <w:t>1</w:t>
            </w:r>
            <w:r w:rsidR="00423B1F">
              <w:t>5</w:t>
            </w:r>
            <w:r w:rsidR="00855124">
              <w:t>60</w:t>
            </w:r>
          </w:p>
        </w:tc>
      </w:tr>
      <w:tr w:rsidR="00C55482" w14:paraId="0CC861E7" w14:textId="61CF824E" w:rsidTr="00CA2547">
        <w:tc>
          <w:tcPr>
            <w:tcW w:w="5661" w:type="dxa"/>
          </w:tcPr>
          <w:p w14:paraId="40E0FC25" w14:textId="585ECB1C" w:rsidR="00C55482" w:rsidRPr="00FD50A3" w:rsidRDefault="00C55482" w:rsidP="005C0742">
            <w:pPr>
              <w:pStyle w:val="ListParagraph"/>
              <w:numPr>
                <w:ilvl w:val="0"/>
                <w:numId w:val="8"/>
              </w:numPr>
            </w:pPr>
            <w:r w:rsidRPr="004C4346">
              <w:t xml:space="preserve">Evaluating </w:t>
            </w:r>
            <w:r>
              <w:t xml:space="preserve">Inference </w:t>
            </w:r>
            <w:r w:rsidRPr="004C4346">
              <w:t xml:space="preserve">and adjusting model </w:t>
            </w:r>
            <w:r>
              <w:t>hyperparameters</w:t>
            </w:r>
          </w:p>
        </w:tc>
        <w:tc>
          <w:tcPr>
            <w:tcW w:w="2076" w:type="dxa"/>
          </w:tcPr>
          <w:p w14:paraId="37570CC8" w14:textId="10766218" w:rsidR="00C55482" w:rsidRDefault="00C55482" w:rsidP="00BC4C10">
            <w:pPr>
              <w:jc w:val="center"/>
            </w:pPr>
            <w:r>
              <w:t>High</w:t>
            </w:r>
          </w:p>
        </w:tc>
        <w:tc>
          <w:tcPr>
            <w:tcW w:w="1629" w:type="dxa"/>
          </w:tcPr>
          <w:p w14:paraId="219228CE" w14:textId="6DD9FE20" w:rsidR="00C55482" w:rsidRDefault="00C55482" w:rsidP="00BC4C10">
            <w:pPr>
              <w:jc w:val="center"/>
            </w:pPr>
            <w:r>
              <w:t>8</w:t>
            </w:r>
          </w:p>
        </w:tc>
        <w:tc>
          <w:tcPr>
            <w:tcW w:w="1424" w:type="dxa"/>
          </w:tcPr>
          <w:p w14:paraId="70C6E0CB" w14:textId="30004FCD" w:rsidR="00C55482" w:rsidRDefault="002572CC" w:rsidP="00BC4C10">
            <w:pPr>
              <w:jc w:val="center"/>
            </w:pPr>
            <w:r>
              <w:t>168</w:t>
            </w:r>
          </w:p>
        </w:tc>
      </w:tr>
      <w:tr w:rsidR="00C55482" w14:paraId="6AE99326" w14:textId="0C48E5F0" w:rsidTr="00CA2547">
        <w:tc>
          <w:tcPr>
            <w:tcW w:w="5661" w:type="dxa"/>
          </w:tcPr>
          <w:p w14:paraId="63270B49" w14:textId="4B5373C9" w:rsidR="00C55482" w:rsidRPr="00414BA5" w:rsidRDefault="00C55482" w:rsidP="00575D78">
            <w:pPr>
              <w:rPr>
                <w:b/>
                <w:bCs/>
              </w:rPr>
            </w:pPr>
            <w:r w:rsidRPr="00F113CF">
              <w:rPr>
                <w:b/>
                <w:bCs/>
                <w:sz w:val="28"/>
                <w:szCs w:val="22"/>
              </w:rPr>
              <w:t>Model Evaluation</w:t>
            </w:r>
          </w:p>
        </w:tc>
        <w:tc>
          <w:tcPr>
            <w:tcW w:w="2076" w:type="dxa"/>
          </w:tcPr>
          <w:p w14:paraId="5F2241D4" w14:textId="77777777" w:rsidR="00C55482" w:rsidRDefault="00C55482" w:rsidP="00BC4C10">
            <w:pPr>
              <w:jc w:val="center"/>
            </w:pPr>
          </w:p>
        </w:tc>
        <w:tc>
          <w:tcPr>
            <w:tcW w:w="1629" w:type="dxa"/>
          </w:tcPr>
          <w:p w14:paraId="40445C86" w14:textId="77777777" w:rsidR="00C55482" w:rsidRDefault="00C55482" w:rsidP="00BC4C10">
            <w:pPr>
              <w:jc w:val="center"/>
            </w:pPr>
          </w:p>
        </w:tc>
        <w:tc>
          <w:tcPr>
            <w:tcW w:w="1424" w:type="dxa"/>
          </w:tcPr>
          <w:p w14:paraId="63A9F18A" w14:textId="77777777" w:rsidR="00C55482" w:rsidRDefault="00C55482" w:rsidP="00BC4C10">
            <w:pPr>
              <w:jc w:val="center"/>
            </w:pPr>
          </w:p>
        </w:tc>
      </w:tr>
      <w:tr w:rsidR="00C55482" w14:paraId="1C27DA4C" w14:textId="4444D121" w:rsidTr="00CA2547">
        <w:tc>
          <w:tcPr>
            <w:tcW w:w="5661" w:type="dxa"/>
          </w:tcPr>
          <w:p w14:paraId="07425B78" w14:textId="64A7A821" w:rsidR="00C55482" w:rsidRPr="004C4346" w:rsidRDefault="00C55482" w:rsidP="00927D96">
            <w:pPr>
              <w:pStyle w:val="ListParagraph"/>
              <w:numPr>
                <w:ilvl w:val="0"/>
                <w:numId w:val="10"/>
              </w:numPr>
            </w:pPr>
            <w:r>
              <w:t>Creating evaluation matrix for model evaluation</w:t>
            </w:r>
          </w:p>
        </w:tc>
        <w:tc>
          <w:tcPr>
            <w:tcW w:w="2076" w:type="dxa"/>
          </w:tcPr>
          <w:p w14:paraId="1996FD48" w14:textId="376CE4E3" w:rsidR="00C55482" w:rsidRDefault="00C55482" w:rsidP="00BC4C10">
            <w:pPr>
              <w:jc w:val="center"/>
            </w:pPr>
            <w:r>
              <w:t>High</w:t>
            </w:r>
          </w:p>
        </w:tc>
        <w:tc>
          <w:tcPr>
            <w:tcW w:w="1629" w:type="dxa"/>
          </w:tcPr>
          <w:p w14:paraId="507F7013" w14:textId="556B5843" w:rsidR="00C55482" w:rsidRDefault="00C55482" w:rsidP="00BC4C10">
            <w:pPr>
              <w:jc w:val="center"/>
            </w:pPr>
            <w:r>
              <w:t>7</w:t>
            </w:r>
          </w:p>
        </w:tc>
        <w:tc>
          <w:tcPr>
            <w:tcW w:w="1424" w:type="dxa"/>
          </w:tcPr>
          <w:p w14:paraId="1F17B23C" w14:textId="07ACE371" w:rsidR="00C55482" w:rsidRDefault="002572CC" w:rsidP="00BC4C10">
            <w:pPr>
              <w:jc w:val="center"/>
            </w:pPr>
            <w:r>
              <w:t>144</w:t>
            </w:r>
          </w:p>
        </w:tc>
      </w:tr>
      <w:tr w:rsidR="00C55482" w14:paraId="62C2C961" w14:textId="1E89E5FA" w:rsidTr="00CA2547">
        <w:tc>
          <w:tcPr>
            <w:tcW w:w="5661" w:type="dxa"/>
          </w:tcPr>
          <w:p w14:paraId="0B4E1C77" w14:textId="64178FEC" w:rsidR="00C55482" w:rsidRPr="004C4346" w:rsidRDefault="00C55482" w:rsidP="00927D96">
            <w:pPr>
              <w:pStyle w:val="ListParagraph"/>
              <w:numPr>
                <w:ilvl w:val="0"/>
                <w:numId w:val="10"/>
              </w:numPr>
            </w:pPr>
            <w:r>
              <w:t>Testing model on test set using evaluation matrix</w:t>
            </w:r>
          </w:p>
        </w:tc>
        <w:tc>
          <w:tcPr>
            <w:tcW w:w="2076" w:type="dxa"/>
          </w:tcPr>
          <w:p w14:paraId="6ABA6915" w14:textId="290E4ADA" w:rsidR="00C55482" w:rsidRDefault="00C55482" w:rsidP="00BC4C10">
            <w:pPr>
              <w:jc w:val="center"/>
            </w:pPr>
            <w:r>
              <w:t>Low</w:t>
            </w:r>
          </w:p>
        </w:tc>
        <w:tc>
          <w:tcPr>
            <w:tcW w:w="1629" w:type="dxa"/>
          </w:tcPr>
          <w:p w14:paraId="0C5E309C" w14:textId="2D18DC7E" w:rsidR="00C55482" w:rsidRDefault="00C55482" w:rsidP="00BC4C10">
            <w:pPr>
              <w:jc w:val="center"/>
            </w:pPr>
            <w:r>
              <w:t>3</w:t>
            </w:r>
          </w:p>
        </w:tc>
        <w:tc>
          <w:tcPr>
            <w:tcW w:w="1424" w:type="dxa"/>
          </w:tcPr>
          <w:p w14:paraId="2B48572D" w14:textId="1E35DF19" w:rsidR="00C55482" w:rsidRDefault="0009706C" w:rsidP="00BC4C10">
            <w:pPr>
              <w:jc w:val="center"/>
            </w:pPr>
            <w:r>
              <w:t>56</w:t>
            </w:r>
          </w:p>
        </w:tc>
      </w:tr>
      <w:tr w:rsidR="00C55482" w14:paraId="46AA0918" w14:textId="502928EF" w:rsidTr="00CA2547">
        <w:tc>
          <w:tcPr>
            <w:tcW w:w="5661" w:type="dxa"/>
          </w:tcPr>
          <w:p w14:paraId="1F3529E1" w14:textId="6CE9527D" w:rsidR="00C55482" w:rsidRPr="005C3672" w:rsidRDefault="00C55482" w:rsidP="00575D78">
            <w:pPr>
              <w:rPr>
                <w:b/>
                <w:bCs/>
              </w:rPr>
            </w:pPr>
            <w:r w:rsidRPr="005C3672">
              <w:rPr>
                <w:b/>
                <w:bCs/>
                <w:sz w:val="28"/>
                <w:szCs w:val="22"/>
              </w:rPr>
              <w:t>Tool Development</w:t>
            </w:r>
          </w:p>
        </w:tc>
        <w:tc>
          <w:tcPr>
            <w:tcW w:w="2076" w:type="dxa"/>
          </w:tcPr>
          <w:p w14:paraId="35C2008F" w14:textId="77777777" w:rsidR="00C55482" w:rsidRDefault="00C55482" w:rsidP="00BC4C10">
            <w:pPr>
              <w:jc w:val="center"/>
            </w:pPr>
          </w:p>
        </w:tc>
        <w:tc>
          <w:tcPr>
            <w:tcW w:w="1629" w:type="dxa"/>
          </w:tcPr>
          <w:p w14:paraId="6E9C3DD2" w14:textId="77777777" w:rsidR="00C55482" w:rsidRDefault="00C55482" w:rsidP="00BC4C10">
            <w:pPr>
              <w:jc w:val="center"/>
            </w:pPr>
          </w:p>
        </w:tc>
        <w:tc>
          <w:tcPr>
            <w:tcW w:w="1424" w:type="dxa"/>
          </w:tcPr>
          <w:p w14:paraId="56142673" w14:textId="77777777" w:rsidR="00C55482" w:rsidRDefault="00C55482" w:rsidP="00BC4C10">
            <w:pPr>
              <w:jc w:val="center"/>
            </w:pPr>
          </w:p>
        </w:tc>
      </w:tr>
      <w:tr w:rsidR="00C55482" w14:paraId="6F156EF1" w14:textId="6CADF7DE" w:rsidTr="00CA2547">
        <w:tc>
          <w:tcPr>
            <w:tcW w:w="5661" w:type="dxa"/>
          </w:tcPr>
          <w:p w14:paraId="3381291C" w14:textId="41A7A601" w:rsidR="00C55482" w:rsidRPr="00686C99" w:rsidRDefault="00C55482" w:rsidP="00F143A3">
            <w:pPr>
              <w:pStyle w:val="ListParagraph"/>
              <w:numPr>
                <w:ilvl w:val="0"/>
                <w:numId w:val="11"/>
              </w:numPr>
            </w:pPr>
            <w:r w:rsidRPr="00686C99">
              <w:t xml:space="preserve">Developing VS Code </w:t>
            </w:r>
            <w:r>
              <w:t>extension</w:t>
            </w:r>
            <w:r w:rsidRPr="00686C99">
              <w:t xml:space="preserve"> for user interface</w:t>
            </w:r>
          </w:p>
        </w:tc>
        <w:tc>
          <w:tcPr>
            <w:tcW w:w="2076" w:type="dxa"/>
          </w:tcPr>
          <w:p w14:paraId="56EEFD37" w14:textId="6FD3DE4B" w:rsidR="00C55482" w:rsidRDefault="00C55482" w:rsidP="00BC4C10">
            <w:pPr>
              <w:jc w:val="center"/>
            </w:pPr>
            <w:r>
              <w:t>Medium</w:t>
            </w:r>
          </w:p>
        </w:tc>
        <w:tc>
          <w:tcPr>
            <w:tcW w:w="1629" w:type="dxa"/>
          </w:tcPr>
          <w:p w14:paraId="2975041E" w14:textId="6C69E50F" w:rsidR="00C55482" w:rsidRDefault="00C55482" w:rsidP="00BC4C10">
            <w:pPr>
              <w:jc w:val="center"/>
            </w:pPr>
            <w:r>
              <w:t>5</w:t>
            </w:r>
          </w:p>
        </w:tc>
        <w:tc>
          <w:tcPr>
            <w:tcW w:w="1424" w:type="dxa"/>
          </w:tcPr>
          <w:p w14:paraId="690AF057" w14:textId="6303870A" w:rsidR="00C55482" w:rsidRDefault="00F95040" w:rsidP="00BC4C10">
            <w:pPr>
              <w:jc w:val="center"/>
            </w:pPr>
            <w:r>
              <w:t>7</w:t>
            </w:r>
            <w:r w:rsidR="0009706C">
              <w:t>60</w:t>
            </w:r>
          </w:p>
        </w:tc>
      </w:tr>
      <w:tr w:rsidR="00C55482" w14:paraId="703919F8" w14:textId="693FB0E2" w:rsidTr="00CA2547">
        <w:tc>
          <w:tcPr>
            <w:tcW w:w="5661" w:type="dxa"/>
          </w:tcPr>
          <w:p w14:paraId="6A1CF22B" w14:textId="6BB705D4" w:rsidR="00C55482" w:rsidRPr="00686C99" w:rsidRDefault="00C55482" w:rsidP="00F143A3">
            <w:pPr>
              <w:pStyle w:val="ListParagraph"/>
              <w:numPr>
                <w:ilvl w:val="0"/>
                <w:numId w:val="11"/>
              </w:numPr>
            </w:pPr>
            <w:r w:rsidRPr="004B4A69">
              <w:t>Implementing file selection/upload features</w:t>
            </w:r>
          </w:p>
        </w:tc>
        <w:tc>
          <w:tcPr>
            <w:tcW w:w="2076" w:type="dxa"/>
          </w:tcPr>
          <w:p w14:paraId="0E9ABF88" w14:textId="6698602E" w:rsidR="00C55482" w:rsidRDefault="00C55482" w:rsidP="00BC4C10">
            <w:pPr>
              <w:jc w:val="center"/>
            </w:pPr>
            <w:r>
              <w:t>Medium</w:t>
            </w:r>
          </w:p>
        </w:tc>
        <w:tc>
          <w:tcPr>
            <w:tcW w:w="1629" w:type="dxa"/>
          </w:tcPr>
          <w:p w14:paraId="61B26DD7" w14:textId="3CE65C26" w:rsidR="00C55482" w:rsidRDefault="00C55482" w:rsidP="00BC4C10">
            <w:pPr>
              <w:jc w:val="center"/>
            </w:pPr>
            <w:r>
              <w:t>6</w:t>
            </w:r>
          </w:p>
        </w:tc>
        <w:tc>
          <w:tcPr>
            <w:tcW w:w="1424" w:type="dxa"/>
          </w:tcPr>
          <w:p w14:paraId="4B71C04B" w14:textId="5015DD68" w:rsidR="00C55482" w:rsidRDefault="00F95040" w:rsidP="00BC4C10">
            <w:pPr>
              <w:jc w:val="center"/>
            </w:pPr>
            <w:r>
              <w:t>24</w:t>
            </w:r>
          </w:p>
        </w:tc>
      </w:tr>
      <w:tr w:rsidR="00C55482" w14:paraId="21FCC2EC" w14:textId="021E9D36" w:rsidTr="00CA2547">
        <w:tc>
          <w:tcPr>
            <w:tcW w:w="5661" w:type="dxa"/>
          </w:tcPr>
          <w:p w14:paraId="7CE90506" w14:textId="67677CAA" w:rsidR="00C55482" w:rsidRPr="00686C99" w:rsidRDefault="00C55482" w:rsidP="00F143A3">
            <w:pPr>
              <w:pStyle w:val="ListParagraph"/>
              <w:numPr>
                <w:ilvl w:val="0"/>
                <w:numId w:val="11"/>
              </w:numPr>
            </w:pPr>
            <w:r w:rsidRPr="004B4A69">
              <w:t>Enabling unit test execution and result display</w:t>
            </w:r>
          </w:p>
        </w:tc>
        <w:tc>
          <w:tcPr>
            <w:tcW w:w="2076" w:type="dxa"/>
          </w:tcPr>
          <w:p w14:paraId="531D9CF0" w14:textId="52F777C3" w:rsidR="00C55482" w:rsidRDefault="00C55482" w:rsidP="00BC4C10">
            <w:pPr>
              <w:jc w:val="center"/>
            </w:pPr>
            <w:r>
              <w:t>High</w:t>
            </w:r>
          </w:p>
        </w:tc>
        <w:tc>
          <w:tcPr>
            <w:tcW w:w="1629" w:type="dxa"/>
          </w:tcPr>
          <w:p w14:paraId="321A863E" w14:textId="7ABA4968" w:rsidR="00C55482" w:rsidRDefault="00C55482" w:rsidP="00BC4C10">
            <w:pPr>
              <w:jc w:val="center"/>
            </w:pPr>
            <w:r>
              <w:t>7</w:t>
            </w:r>
          </w:p>
        </w:tc>
        <w:tc>
          <w:tcPr>
            <w:tcW w:w="1424" w:type="dxa"/>
          </w:tcPr>
          <w:p w14:paraId="6B81CC73" w14:textId="41CB87B0" w:rsidR="00C55482" w:rsidRDefault="00F95040" w:rsidP="00BC4C10">
            <w:pPr>
              <w:jc w:val="center"/>
            </w:pPr>
            <w:r>
              <w:t>120</w:t>
            </w:r>
          </w:p>
        </w:tc>
      </w:tr>
      <w:tr w:rsidR="00C55482" w14:paraId="75536F8E" w14:textId="003E83A2" w:rsidTr="00CA2547">
        <w:tc>
          <w:tcPr>
            <w:tcW w:w="5661" w:type="dxa"/>
          </w:tcPr>
          <w:p w14:paraId="0143FF24" w14:textId="481389DE" w:rsidR="00C55482" w:rsidRPr="004B4A69" w:rsidRDefault="00C55482" w:rsidP="00F143A3">
            <w:pPr>
              <w:pStyle w:val="ListParagraph"/>
              <w:numPr>
                <w:ilvl w:val="0"/>
                <w:numId w:val="11"/>
              </w:numPr>
            </w:pPr>
            <w:r w:rsidRPr="004B4A69">
              <w:t>Integrating LLM/Chatbot API with the tool</w:t>
            </w:r>
          </w:p>
        </w:tc>
        <w:tc>
          <w:tcPr>
            <w:tcW w:w="2076" w:type="dxa"/>
          </w:tcPr>
          <w:p w14:paraId="1375020E" w14:textId="6E5E8A3E" w:rsidR="00C55482" w:rsidRDefault="00C55482" w:rsidP="00BC4C10">
            <w:pPr>
              <w:jc w:val="center"/>
            </w:pPr>
            <w:r>
              <w:t>Medium</w:t>
            </w:r>
          </w:p>
        </w:tc>
        <w:tc>
          <w:tcPr>
            <w:tcW w:w="1629" w:type="dxa"/>
          </w:tcPr>
          <w:p w14:paraId="0ADC8B9F" w14:textId="539BB5EC" w:rsidR="00C55482" w:rsidRDefault="00C55482" w:rsidP="00BC4C10">
            <w:pPr>
              <w:jc w:val="center"/>
            </w:pPr>
            <w:r>
              <w:t>4</w:t>
            </w:r>
          </w:p>
        </w:tc>
        <w:tc>
          <w:tcPr>
            <w:tcW w:w="1424" w:type="dxa"/>
          </w:tcPr>
          <w:p w14:paraId="794C94D9" w14:textId="4D406821" w:rsidR="00C55482" w:rsidRDefault="00226E97" w:rsidP="00BC4C10">
            <w:pPr>
              <w:jc w:val="center"/>
            </w:pPr>
            <w:r>
              <w:t>48</w:t>
            </w:r>
          </w:p>
        </w:tc>
      </w:tr>
      <w:tr w:rsidR="00C55482" w14:paraId="7E6DA716" w14:textId="5B9F32CF" w:rsidTr="00CA2547">
        <w:tc>
          <w:tcPr>
            <w:tcW w:w="5661" w:type="dxa"/>
          </w:tcPr>
          <w:p w14:paraId="1C50FCAF" w14:textId="309CE955" w:rsidR="00C55482" w:rsidRPr="004B4A69" w:rsidRDefault="00C55482" w:rsidP="00F143A3">
            <w:pPr>
              <w:pStyle w:val="ListParagraph"/>
              <w:numPr>
                <w:ilvl w:val="0"/>
                <w:numId w:val="11"/>
              </w:numPr>
            </w:pPr>
            <w:r w:rsidRPr="004B4A69">
              <w:t>API testing and error handling</w:t>
            </w:r>
          </w:p>
        </w:tc>
        <w:tc>
          <w:tcPr>
            <w:tcW w:w="2076" w:type="dxa"/>
          </w:tcPr>
          <w:p w14:paraId="4AD46472" w14:textId="1EE9BB6D" w:rsidR="00C55482" w:rsidRDefault="00C55482" w:rsidP="00BC4C10">
            <w:pPr>
              <w:jc w:val="center"/>
            </w:pPr>
            <w:r>
              <w:t>Low</w:t>
            </w:r>
          </w:p>
        </w:tc>
        <w:tc>
          <w:tcPr>
            <w:tcW w:w="1629" w:type="dxa"/>
          </w:tcPr>
          <w:p w14:paraId="511E335E" w14:textId="07C7FBF9" w:rsidR="00C55482" w:rsidRDefault="00C55482" w:rsidP="00BC4C10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056D1F85" w14:textId="63CDFEC7" w:rsidR="00C55482" w:rsidRDefault="00226E97" w:rsidP="00BC4C10">
            <w:pPr>
              <w:jc w:val="center"/>
            </w:pPr>
            <w:r>
              <w:t>35</w:t>
            </w:r>
          </w:p>
        </w:tc>
      </w:tr>
      <w:tr w:rsidR="00C55482" w14:paraId="4ADC9975" w14:textId="690A35A0" w:rsidTr="00CA2547">
        <w:tc>
          <w:tcPr>
            <w:tcW w:w="5661" w:type="dxa"/>
          </w:tcPr>
          <w:p w14:paraId="3A90F2F7" w14:textId="61DBCBD1" w:rsidR="00C55482" w:rsidRPr="004B4A69" w:rsidRDefault="00C55482" w:rsidP="00262572">
            <w:r w:rsidRPr="00414BA5">
              <w:rPr>
                <w:b/>
                <w:bCs/>
                <w:sz w:val="28"/>
                <w:szCs w:val="22"/>
              </w:rPr>
              <w:t>Deployment</w:t>
            </w:r>
          </w:p>
        </w:tc>
        <w:tc>
          <w:tcPr>
            <w:tcW w:w="2076" w:type="dxa"/>
          </w:tcPr>
          <w:p w14:paraId="6EB14747" w14:textId="77777777" w:rsidR="00C55482" w:rsidRDefault="00C55482" w:rsidP="00BC4C10">
            <w:pPr>
              <w:jc w:val="center"/>
            </w:pPr>
          </w:p>
        </w:tc>
        <w:tc>
          <w:tcPr>
            <w:tcW w:w="1629" w:type="dxa"/>
          </w:tcPr>
          <w:p w14:paraId="22086C9A" w14:textId="77777777" w:rsidR="00C55482" w:rsidRDefault="00C55482" w:rsidP="00BC4C10">
            <w:pPr>
              <w:jc w:val="center"/>
            </w:pPr>
          </w:p>
        </w:tc>
        <w:tc>
          <w:tcPr>
            <w:tcW w:w="1424" w:type="dxa"/>
          </w:tcPr>
          <w:p w14:paraId="47B8188F" w14:textId="77777777" w:rsidR="00C55482" w:rsidRDefault="00C55482" w:rsidP="00BC4C10">
            <w:pPr>
              <w:jc w:val="center"/>
            </w:pPr>
          </w:p>
        </w:tc>
      </w:tr>
      <w:tr w:rsidR="00C55482" w14:paraId="291D8908" w14:textId="070AA63C" w:rsidTr="00CA2547">
        <w:tc>
          <w:tcPr>
            <w:tcW w:w="5661" w:type="dxa"/>
          </w:tcPr>
          <w:p w14:paraId="2E064582" w14:textId="599CED58" w:rsidR="00C55482" w:rsidRPr="004B4A69" w:rsidRDefault="00C55482" w:rsidP="00410C40">
            <w:pPr>
              <w:pStyle w:val="ListParagraph"/>
              <w:numPr>
                <w:ilvl w:val="0"/>
                <w:numId w:val="12"/>
              </w:numPr>
            </w:pPr>
            <w:r w:rsidRPr="004C4346">
              <w:t>Setting up deployment environment (cloud/local)</w:t>
            </w:r>
            <w:r>
              <w:t xml:space="preserve"> and Inference API</w:t>
            </w:r>
          </w:p>
        </w:tc>
        <w:tc>
          <w:tcPr>
            <w:tcW w:w="2076" w:type="dxa"/>
          </w:tcPr>
          <w:p w14:paraId="0112CE4F" w14:textId="5A9E1C96" w:rsidR="00C55482" w:rsidRDefault="00C55482" w:rsidP="00BC4C10">
            <w:pPr>
              <w:jc w:val="center"/>
            </w:pPr>
            <w:r>
              <w:t>Medium</w:t>
            </w:r>
          </w:p>
        </w:tc>
        <w:tc>
          <w:tcPr>
            <w:tcW w:w="1629" w:type="dxa"/>
          </w:tcPr>
          <w:p w14:paraId="4981614C" w14:textId="7EBB7D08" w:rsidR="00C55482" w:rsidRDefault="00C55482" w:rsidP="00BC4C10">
            <w:pPr>
              <w:jc w:val="center"/>
            </w:pPr>
            <w:r>
              <w:t>4</w:t>
            </w:r>
          </w:p>
        </w:tc>
        <w:tc>
          <w:tcPr>
            <w:tcW w:w="1424" w:type="dxa"/>
          </w:tcPr>
          <w:p w14:paraId="3E980EEF" w14:textId="65FBCA21" w:rsidR="00C55482" w:rsidRDefault="003E196E" w:rsidP="00BC4C10">
            <w:pPr>
              <w:jc w:val="center"/>
            </w:pPr>
            <w:r>
              <w:t>85</w:t>
            </w:r>
          </w:p>
        </w:tc>
      </w:tr>
      <w:tr w:rsidR="00C55482" w14:paraId="40E919C2" w14:textId="2E936259" w:rsidTr="00CA2547">
        <w:tc>
          <w:tcPr>
            <w:tcW w:w="5661" w:type="dxa"/>
          </w:tcPr>
          <w:p w14:paraId="39D584C8" w14:textId="18D269D3" w:rsidR="00C55482" w:rsidRPr="004B4A69" w:rsidRDefault="00C55482" w:rsidP="00410C40">
            <w:pPr>
              <w:pStyle w:val="ListParagraph"/>
              <w:numPr>
                <w:ilvl w:val="0"/>
                <w:numId w:val="12"/>
              </w:numPr>
            </w:pPr>
            <w:r w:rsidRPr="004C4346">
              <w:t>Deploying the model and testing endpoints</w:t>
            </w:r>
          </w:p>
        </w:tc>
        <w:tc>
          <w:tcPr>
            <w:tcW w:w="2076" w:type="dxa"/>
          </w:tcPr>
          <w:p w14:paraId="4F53C898" w14:textId="7D101C27" w:rsidR="00C55482" w:rsidRDefault="00C55482" w:rsidP="00BC4C10">
            <w:pPr>
              <w:jc w:val="center"/>
            </w:pPr>
            <w:r>
              <w:t>Low</w:t>
            </w:r>
          </w:p>
        </w:tc>
        <w:tc>
          <w:tcPr>
            <w:tcW w:w="1629" w:type="dxa"/>
          </w:tcPr>
          <w:p w14:paraId="5C434430" w14:textId="6E14F682" w:rsidR="00C55482" w:rsidRDefault="00C55482" w:rsidP="00BC4C10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6730B4F7" w14:textId="073FBA06" w:rsidR="00C55482" w:rsidRDefault="003E196E" w:rsidP="00BC4C10">
            <w:pPr>
              <w:jc w:val="center"/>
            </w:pPr>
            <w:r>
              <w:t>70</w:t>
            </w:r>
          </w:p>
        </w:tc>
      </w:tr>
      <w:tr w:rsidR="00C55482" w14:paraId="1E99E42B" w14:textId="04FAE515" w:rsidTr="00CA2547">
        <w:tc>
          <w:tcPr>
            <w:tcW w:w="5661" w:type="dxa"/>
          </w:tcPr>
          <w:p w14:paraId="52DC9E01" w14:textId="599409A1" w:rsidR="00C55482" w:rsidRPr="00152E46" w:rsidRDefault="00C55482" w:rsidP="00152E46">
            <w:pPr>
              <w:ind w:left="0"/>
              <w:rPr>
                <w:b/>
                <w:bCs/>
              </w:rPr>
            </w:pPr>
            <w:r>
              <w:rPr>
                <w:b/>
                <w:bCs/>
                <w:sz w:val="28"/>
                <w:szCs w:val="22"/>
              </w:rPr>
              <w:t xml:space="preserve"> </w:t>
            </w:r>
            <w:r w:rsidRPr="00152E46">
              <w:rPr>
                <w:b/>
                <w:bCs/>
                <w:sz w:val="28"/>
                <w:szCs w:val="22"/>
              </w:rPr>
              <w:t>Final Testing</w:t>
            </w:r>
          </w:p>
        </w:tc>
        <w:tc>
          <w:tcPr>
            <w:tcW w:w="2076" w:type="dxa"/>
          </w:tcPr>
          <w:p w14:paraId="74A65F15" w14:textId="77777777" w:rsidR="00C55482" w:rsidRDefault="00C55482" w:rsidP="00BC4C10">
            <w:pPr>
              <w:jc w:val="center"/>
            </w:pPr>
          </w:p>
        </w:tc>
        <w:tc>
          <w:tcPr>
            <w:tcW w:w="1629" w:type="dxa"/>
          </w:tcPr>
          <w:p w14:paraId="2D9A96DA" w14:textId="77777777" w:rsidR="00C55482" w:rsidRDefault="00C55482" w:rsidP="00BC4C10">
            <w:pPr>
              <w:jc w:val="center"/>
            </w:pPr>
          </w:p>
        </w:tc>
        <w:tc>
          <w:tcPr>
            <w:tcW w:w="1424" w:type="dxa"/>
          </w:tcPr>
          <w:p w14:paraId="2832FB32" w14:textId="77777777" w:rsidR="00C55482" w:rsidRDefault="00C55482" w:rsidP="00BC4C10">
            <w:pPr>
              <w:jc w:val="center"/>
            </w:pPr>
          </w:p>
        </w:tc>
      </w:tr>
      <w:tr w:rsidR="00C55482" w14:paraId="37C1229E" w14:textId="07002DC8" w:rsidTr="00CA2547">
        <w:tc>
          <w:tcPr>
            <w:tcW w:w="5661" w:type="dxa"/>
          </w:tcPr>
          <w:p w14:paraId="6DAB897C" w14:textId="7460BA89" w:rsidR="00C55482" w:rsidRPr="001D1561" w:rsidRDefault="00C55482" w:rsidP="001D156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High level system testing and Error Handling</w:t>
            </w:r>
          </w:p>
        </w:tc>
        <w:tc>
          <w:tcPr>
            <w:tcW w:w="2076" w:type="dxa"/>
          </w:tcPr>
          <w:p w14:paraId="68C653A7" w14:textId="3C6F3C92" w:rsidR="00C55482" w:rsidRDefault="00C55482" w:rsidP="00BC4C10">
            <w:pPr>
              <w:jc w:val="center"/>
            </w:pPr>
            <w:r>
              <w:t>Low</w:t>
            </w:r>
          </w:p>
        </w:tc>
        <w:tc>
          <w:tcPr>
            <w:tcW w:w="1629" w:type="dxa"/>
          </w:tcPr>
          <w:p w14:paraId="1B842661" w14:textId="12738455" w:rsidR="00C55482" w:rsidRDefault="00C55482" w:rsidP="00BC4C10">
            <w:pPr>
              <w:jc w:val="center"/>
            </w:pPr>
            <w:r>
              <w:t>3</w:t>
            </w:r>
          </w:p>
        </w:tc>
        <w:tc>
          <w:tcPr>
            <w:tcW w:w="1424" w:type="dxa"/>
          </w:tcPr>
          <w:p w14:paraId="2CE90163" w14:textId="464BB562" w:rsidR="00C55482" w:rsidRDefault="003E196E" w:rsidP="00BC4C10">
            <w:pPr>
              <w:jc w:val="center"/>
            </w:pPr>
            <w:r>
              <w:t>144</w:t>
            </w:r>
          </w:p>
        </w:tc>
      </w:tr>
    </w:tbl>
    <w:p w14:paraId="7A701C8B" w14:textId="77777777" w:rsidR="00575D78" w:rsidRDefault="00575D78" w:rsidP="00575D78"/>
    <w:p w14:paraId="6C1D1301" w14:textId="63CF7B8A" w:rsidR="00EA0404" w:rsidRDefault="001D5039" w:rsidP="00575D7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Total Hours on Each Functional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D5039" w14:paraId="66E8F1BF" w14:textId="77777777" w:rsidTr="00CA2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14:paraId="799BB72F" w14:textId="66FC5EBE" w:rsidR="001D5039" w:rsidRDefault="001D5039" w:rsidP="00575D78">
            <w:pPr>
              <w:rPr>
                <w:b w:val="0"/>
                <w:bCs/>
                <w:sz w:val="28"/>
                <w:szCs w:val="22"/>
              </w:rPr>
            </w:pPr>
            <w:r>
              <w:rPr>
                <w:b w:val="0"/>
                <w:bCs/>
                <w:sz w:val="28"/>
                <w:szCs w:val="22"/>
              </w:rPr>
              <w:t>Fun</w:t>
            </w:r>
            <w:r w:rsidR="00CA2547">
              <w:rPr>
                <w:b w:val="0"/>
                <w:bCs/>
                <w:sz w:val="28"/>
                <w:szCs w:val="22"/>
              </w:rPr>
              <w:t>ctional Points</w:t>
            </w:r>
          </w:p>
        </w:tc>
        <w:tc>
          <w:tcPr>
            <w:tcW w:w="5395" w:type="dxa"/>
          </w:tcPr>
          <w:p w14:paraId="65CF908A" w14:textId="35089693" w:rsidR="001D5039" w:rsidRDefault="00CA2547" w:rsidP="00575D78">
            <w:pPr>
              <w:rPr>
                <w:b w:val="0"/>
                <w:bCs/>
                <w:sz w:val="28"/>
                <w:szCs w:val="22"/>
              </w:rPr>
            </w:pPr>
            <w:r>
              <w:rPr>
                <w:b w:val="0"/>
                <w:bCs/>
                <w:sz w:val="28"/>
                <w:szCs w:val="22"/>
              </w:rPr>
              <w:t>Hours</w:t>
            </w:r>
          </w:p>
        </w:tc>
      </w:tr>
      <w:tr w:rsidR="001D5039" w14:paraId="5E3AC137" w14:textId="77777777" w:rsidTr="00CA2547">
        <w:tc>
          <w:tcPr>
            <w:tcW w:w="5395" w:type="dxa"/>
          </w:tcPr>
          <w:p w14:paraId="118F10A5" w14:textId="60E4BB39" w:rsidR="001D5039" w:rsidRPr="002A14CB" w:rsidRDefault="0041563D" w:rsidP="00575D78">
            <w:r>
              <w:t>User Interactions</w:t>
            </w:r>
          </w:p>
        </w:tc>
        <w:tc>
          <w:tcPr>
            <w:tcW w:w="5395" w:type="dxa"/>
          </w:tcPr>
          <w:p w14:paraId="387E3EC4" w14:textId="3661BFA9" w:rsidR="001D5039" w:rsidRDefault="00A12F89" w:rsidP="00765BBC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904</w:t>
            </w:r>
          </w:p>
        </w:tc>
      </w:tr>
      <w:tr w:rsidR="001D5039" w14:paraId="6C49A4B1" w14:textId="77777777" w:rsidTr="00CA2547">
        <w:tc>
          <w:tcPr>
            <w:tcW w:w="5395" w:type="dxa"/>
          </w:tcPr>
          <w:p w14:paraId="0F1336EC" w14:textId="6623BBE6" w:rsidR="001D5039" w:rsidRDefault="0041563D" w:rsidP="00575D78">
            <w:pPr>
              <w:rPr>
                <w:b/>
                <w:bCs/>
                <w:sz w:val="28"/>
                <w:szCs w:val="22"/>
              </w:rPr>
            </w:pPr>
            <w:r>
              <w:t>External Inputs</w:t>
            </w:r>
          </w:p>
        </w:tc>
        <w:tc>
          <w:tcPr>
            <w:tcW w:w="5395" w:type="dxa"/>
          </w:tcPr>
          <w:p w14:paraId="6F2EAA56" w14:textId="22AAAD1C" w:rsidR="001D5039" w:rsidRDefault="004C1F38" w:rsidP="00765BBC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192</w:t>
            </w:r>
          </w:p>
        </w:tc>
      </w:tr>
      <w:tr w:rsidR="001D5039" w14:paraId="7F22AE8F" w14:textId="77777777" w:rsidTr="00CA2547">
        <w:tc>
          <w:tcPr>
            <w:tcW w:w="5395" w:type="dxa"/>
          </w:tcPr>
          <w:p w14:paraId="60401974" w14:textId="26571550" w:rsidR="001D5039" w:rsidRDefault="0041563D" w:rsidP="00575D78">
            <w:pPr>
              <w:rPr>
                <w:b/>
                <w:bCs/>
                <w:sz w:val="28"/>
                <w:szCs w:val="22"/>
              </w:rPr>
            </w:pPr>
            <w:r>
              <w:t>External Outputs</w:t>
            </w:r>
          </w:p>
        </w:tc>
        <w:tc>
          <w:tcPr>
            <w:tcW w:w="5395" w:type="dxa"/>
          </w:tcPr>
          <w:p w14:paraId="161D5A6C" w14:textId="2DDFF2A3" w:rsidR="001D5039" w:rsidRDefault="00DB3A34" w:rsidP="00765BBC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3694</w:t>
            </w:r>
          </w:p>
        </w:tc>
      </w:tr>
      <w:tr w:rsidR="001D5039" w14:paraId="61E5490E" w14:textId="77777777" w:rsidTr="00CA2547">
        <w:tc>
          <w:tcPr>
            <w:tcW w:w="5395" w:type="dxa"/>
          </w:tcPr>
          <w:p w14:paraId="708F8F2B" w14:textId="7CB2477F" w:rsidR="001D5039" w:rsidRDefault="00765BBC" w:rsidP="00575D78">
            <w:pPr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Total</w:t>
            </w:r>
          </w:p>
        </w:tc>
        <w:tc>
          <w:tcPr>
            <w:tcW w:w="5395" w:type="dxa"/>
          </w:tcPr>
          <w:p w14:paraId="4E746220" w14:textId="229353E9" w:rsidR="001D5039" w:rsidRDefault="00DB3A34" w:rsidP="00765BBC">
            <w:pPr>
              <w:jc w:val="center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</w:rPr>
              <w:t>4</w:t>
            </w:r>
            <w:r w:rsidR="00E81CD5">
              <w:rPr>
                <w:b/>
                <w:bCs/>
                <w:sz w:val="28"/>
                <w:szCs w:val="22"/>
              </w:rPr>
              <w:t>790</w:t>
            </w:r>
          </w:p>
        </w:tc>
      </w:tr>
    </w:tbl>
    <w:p w14:paraId="41E43756" w14:textId="77777777" w:rsidR="001D5039" w:rsidRDefault="001D5039" w:rsidP="00575D78">
      <w:pPr>
        <w:rPr>
          <w:b/>
          <w:bCs/>
          <w:sz w:val="28"/>
          <w:szCs w:val="22"/>
        </w:rPr>
      </w:pPr>
    </w:p>
    <w:p w14:paraId="372BF886" w14:textId="2051FEAD" w:rsidR="00765BBC" w:rsidRPr="001D5039" w:rsidRDefault="00765BBC" w:rsidP="00575D7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Total </w:t>
      </w:r>
      <w:r w:rsidR="008579E2">
        <w:rPr>
          <w:b/>
          <w:bCs/>
          <w:sz w:val="28"/>
          <w:szCs w:val="22"/>
        </w:rPr>
        <w:t xml:space="preserve">time = 4790 hours (approximate </w:t>
      </w:r>
      <w:r w:rsidR="00830A32">
        <w:rPr>
          <w:b/>
          <w:bCs/>
          <w:sz w:val="28"/>
          <w:szCs w:val="22"/>
        </w:rPr>
        <w:t>199.</w:t>
      </w:r>
      <w:r w:rsidR="00DB708D">
        <w:rPr>
          <w:b/>
          <w:bCs/>
          <w:sz w:val="28"/>
          <w:szCs w:val="22"/>
        </w:rPr>
        <w:t>6 days</w:t>
      </w:r>
      <w:r w:rsidR="008579E2">
        <w:rPr>
          <w:b/>
          <w:bCs/>
          <w:sz w:val="28"/>
          <w:szCs w:val="22"/>
        </w:rPr>
        <w:t>)</w:t>
      </w:r>
    </w:p>
    <w:sectPr w:rsidR="00765BBC" w:rsidRPr="001D5039" w:rsidSect="00DE0271"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A9BA7" w14:textId="77777777" w:rsidR="00B853B6" w:rsidRDefault="00B853B6" w:rsidP="00A91D75">
      <w:r>
        <w:separator/>
      </w:r>
    </w:p>
  </w:endnote>
  <w:endnote w:type="continuationSeparator" w:id="0">
    <w:p w14:paraId="62DE6715" w14:textId="77777777" w:rsidR="00B853B6" w:rsidRDefault="00B853B6" w:rsidP="00A91D75">
      <w:r>
        <w:continuationSeparator/>
      </w:r>
    </w:p>
  </w:endnote>
  <w:endnote w:type="continuationNotice" w:id="1">
    <w:p w14:paraId="7E88CBB3" w14:textId="77777777" w:rsidR="00B853B6" w:rsidRDefault="00B853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F3FFC" w14:textId="77777777" w:rsidR="00B853B6" w:rsidRDefault="00B853B6" w:rsidP="00A91D75">
      <w:r>
        <w:separator/>
      </w:r>
    </w:p>
  </w:footnote>
  <w:footnote w:type="continuationSeparator" w:id="0">
    <w:p w14:paraId="25EC7CA5" w14:textId="77777777" w:rsidR="00B853B6" w:rsidRDefault="00B853B6" w:rsidP="00A91D75">
      <w:r>
        <w:continuationSeparator/>
      </w:r>
    </w:p>
  </w:footnote>
  <w:footnote w:type="continuationNotice" w:id="1">
    <w:p w14:paraId="6D0AB6C4" w14:textId="77777777" w:rsidR="00B853B6" w:rsidRDefault="00B853B6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0836"/>
    <w:multiLevelType w:val="hybridMultilevel"/>
    <w:tmpl w:val="3E94165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B51139"/>
    <w:multiLevelType w:val="hybridMultilevel"/>
    <w:tmpl w:val="D02A6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36A05"/>
    <w:multiLevelType w:val="hybridMultilevel"/>
    <w:tmpl w:val="BAFE1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1907"/>
    <w:multiLevelType w:val="hybridMultilevel"/>
    <w:tmpl w:val="39EA1D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A2B02"/>
    <w:multiLevelType w:val="hybridMultilevel"/>
    <w:tmpl w:val="3E1AF07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E431D"/>
    <w:multiLevelType w:val="hybridMultilevel"/>
    <w:tmpl w:val="F06AAFB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20280C"/>
    <w:multiLevelType w:val="hybridMultilevel"/>
    <w:tmpl w:val="875072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C143C7"/>
    <w:multiLevelType w:val="hybridMultilevel"/>
    <w:tmpl w:val="C3D8D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76C57"/>
    <w:multiLevelType w:val="hybridMultilevel"/>
    <w:tmpl w:val="51E2BF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8C4906"/>
    <w:multiLevelType w:val="hybridMultilevel"/>
    <w:tmpl w:val="01B0F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5AC"/>
    <w:multiLevelType w:val="hybridMultilevel"/>
    <w:tmpl w:val="E702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F742CC"/>
    <w:multiLevelType w:val="hybridMultilevel"/>
    <w:tmpl w:val="E8F6C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4" w15:restartNumberingAfterBreak="0">
    <w:nsid w:val="67B147E0"/>
    <w:multiLevelType w:val="hybridMultilevel"/>
    <w:tmpl w:val="51E2BF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2D63C7"/>
    <w:multiLevelType w:val="hybridMultilevel"/>
    <w:tmpl w:val="3C30658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E87FBA"/>
    <w:multiLevelType w:val="hybridMultilevel"/>
    <w:tmpl w:val="7AF45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5100698">
    <w:abstractNumId w:val="13"/>
  </w:num>
  <w:num w:numId="2" w16cid:durableId="1864202422">
    <w:abstractNumId w:val="2"/>
  </w:num>
  <w:num w:numId="3" w16cid:durableId="1430352575">
    <w:abstractNumId w:val="11"/>
  </w:num>
  <w:num w:numId="4" w16cid:durableId="826870812">
    <w:abstractNumId w:val="16"/>
  </w:num>
  <w:num w:numId="5" w16cid:durableId="1266420329">
    <w:abstractNumId w:val="1"/>
  </w:num>
  <w:num w:numId="6" w16cid:durableId="1658457864">
    <w:abstractNumId w:val="8"/>
  </w:num>
  <w:num w:numId="7" w16cid:durableId="2072801783">
    <w:abstractNumId w:val="15"/>
  </w:num>
  <w:num w:numId="8" w16cid:durableId="1873496589">
    <w:abstractNumId w:val="6"/>
  </w:num>
  <w:num w:numId="9" w16cid:durableId="1917397245">
    <w:abstractNumId w:val="5"/>
  </w:num>
  <w:num w:numId="10" w16cid:durableId="1180702774">
    <w:abstractNumId w:val="0"/>
  </w:num>
  <w:num w:numId="11" w16cid:durableId="1212375950">
    <w:abstractNumId w:val="4"/>
  </w:num>
  <w:num w:numId="12" w16cid:durableId="330722935">
    <w:abstractNumId w:val="9"/>
  </w:num>
  <w:num w:numId="13" w16cid:durableId="2123450308">
    <w:abstractNumId w:val="7"/>
  </w:num>
  <w:num w:numId="14" w16cid:durableId="774787059">
    <w:abstractNumId w:val="14"/>
  </w:num>
  <w:num w:numId="15" w16cid:durableId="391083651">
    <w:abstractNumId w:val="3"/>
  </w:num>
  <w:num w:numId="16" w16cid:durableId="1200162682">
    <w:abstractNumId w:val="12"/>
  </w:num>
  <w:num w:numId="17" w16cid:durableId="92218165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9"/>
    <w:rsid w:val="0000046E"/>
    <w:rsid w:val="00001E78"/>
    <w:rsid w:val="00001F9D"/>
    <w:rsid w:val="0000529B"/>
    <w:rsid w:val="0000584C"/>
    <w:rsid w:val="0002111D"/>
    <w:rsid w:val="000238BA"/>
    <w:rsid w:val="00023919"/>
    <w:rsid w:val="00037DB3"/>
    <w:rsid w:val="00040B6C"/>
    <w:rsid w:val="00043892"/>
    <w:rsid w:val="00043A51"/>
    <w:rsid w:val="00051F2F"/>
    <w:rsid w:val="00052135"/>
    <w:rsid w:val="00053F75"/>
    <w:rsid w:val="0005624F"/>
    <w:rsid w:val="00060029"/>
    <w:rsid w:val="00060AA4"/>
    <w:rsid w:val="00060C29"/>
    <w:rsid w:val="00062D43"/>
    <w:rsid w:val="00064CAC"/>
    <w:rsid w:val="00064FA2"/>
    <w:rsid w:val="0006501C"/>
    <w:rsid w:val="00074E6F"/>
    <w:rsid w:val="000854D9"/>
    <w:rsid w:val="00091457"/>
    <w:rsid w:val="0009706C"/>
    <w:rsid w:val="000A7013"/>
    <w:rsid w:val="000B0689"/>
    <w:rsid w:val="000B4598"/>
    <w:rsid w:val="000B6CA2"/>
    <w:rsid w:val="000C2F34"/>
    <w:rsid w:val="000C303A"/>
    <w:rsid w:val="000C317D"/>
    <w:rsid w:val="000C3DB7"/>
    <w:rsid w:val="000C4134"/>
    <w:rsid w:val="000E00F3"/>
    <w:rsid w:val="000E456D"/>
    <w:rsid w:val="000E5B62"/>
    <w:rsid w:val="000E7261"/>
    <w:rsid w:val="000F006A"/>
    <w:rsid w:val="000F329B"/>
    <w:rsid w:val="000F40EF"/>
    <w:rsid w:val="000F53F1"/>
    <w:rsid w:val="00107832"/>
    <w:rsid w:val="001154BB"/>
    <w:rsid w:val="00116F62"/>
    <w:rsid w:val="001172BE"/>
    <w:rsid w:val="00125597"/>
    <w:rsid w:val="001305C0"/>
    <w:rsid w:val="00136D42"/>
    <w:rsid w:val="001406FB"/>
    <w:rsid w:val="00143E69"/>
    <w:rsid w:val="00144CAD"/>
    <w:rsid w:val="00152E46"/>
    <w:rsid w:val="00155281"/>
    <w:rsid w:val="00155F3C"/>
    <w:rsid w:val="00157B0E"/>
    <w:rsid w:val="00163277"/>
    <w:rsid w:val="001656EF"/>
    <w:rsid w:val="00166DBC"/>
    <w:rsid w:val="0016738D"/>
    <w:rsid w:val="00175FE0"/>
    <w:rsid w:val="001768A0"/>
    <w:rsid w:val="001779C3"/>
    <w:rsid w:val="00184B35"/>
    <w:rsid w:val="00185C82"/>
    <w:rsid w:val="00186098"/>
    <w:rsid w:val="001865F2"/>
    <w:rsid w:val="00196029"/>
    <w:rsid w:val="00196A15"/>
    <w:rsid w:val="00196E0F"/>
    <w:rsid w:val="001A0099"/>
    <w:rsid w:val="001A1C0F"/>
    <w:rsid w:val="001A2369"/>
    <w:rsid w:val="001A7288"/>
    <w:rsid w:val="001B3C26"/>
    <w:rsid w:val="001C3E06"/>
    <w:rsid w:val="001C475F"/>
    <w:rsid w:val="001D1561"/>
    <w:rsid w:val="001D3DD2"/>
    <w:rsid w:val="001D4D72"/>
    <w:rsid w:val="001D5039"/>
    <w:rsid w:val="001D5CF7"/>
    <w:rsid w:val="001D772A"/>
    <w:rsid w:val="001E3E7A"/>
    <w:rsid w:val="001E4D4B"/>
    <w:rsid w:val="001E56E4"/>
    <w:rsid w:val="001E59F3"/>
    <w:rsid w:val="001E7368"/>
    <w:rsid w:val="001E794D"/>
    <w:rsid w:val="001F0E64"/>
    <w:rsid w:val="001F5588"/>
    <w:rsid w:val="00202123"/>
    <w:rsid w:val="002063EE"/>
    <w:rsid w:val="00206896"/>
    <w:rsid w:val="002212A5"/>
    <w:rsid w:val="002214B8"/>
    <w:rsid w:val="00222E0F"/>
    <w:rsid w:val="00224743"/>
    <w:rsid w:val="00225CA1"/>
    <w:rsid w:val="00226842"/>
    <w:rsid w:val="002268EF"/>
    <w:rsid w:val="00226E97"/>
    <w:rsid w:val="00226FF2"/>
    <w:rsid w:val="002274F7"/>
    <w:rsid w:val="00231A86"/>
    <w:rsid w:val="00232211"/>
    <w:rsid w:val="002322B5"/>
    <w:rsid w:val="00236654"/>
    <w:rsid w:val="002369B2"/>
    <w:rsid w:val="00237076"/>
    <w:rsid w:val="00243B05"/>
    <w:rsid w:val="00244B20"/>
    <w:rsid w:val="002462DA"/>
    <w:rsid w:val="00253A4C"/>
    <w:rsid w:val="00255A79"/>
    <w:rsid w:val="002572CC"/>
    <w:rsid w:val="002613F0"/>
    <w:rsid w:val="00261AE7"/>
    <w:rsid w:val="00262572"/>
    <w:rsid w:val="002638D9"/>
    <w:rsid w:val="002759F2"/>
    <w:rsid w:val="00277983"/>
    <w:rsid w:val="00286817"/>
    <w:rsid w:val="002879DD"/>
    <w:rsid w:val="002927B5"/>
    <w:rsid w:val="002929A5"/>
    <w:rsid w:val="002940CA"/>
    <w:rsid w:val="00296D94"/>
    <w:rsid w:val="002A03DF"/>
    <w:rsid w:val="002A14CB"/>
    <w:rsid w:val="002A2EBF"/>
    <w:rsid w:val="002B2FB0"/>
    <w:rsid w:val="002B705E"/>
    <w:rsid w:val="002C1277"/>
    <w:rsid w:val="002C2CF2"/>
    <w:rsid w:val="002C4CB1"/>
    <w:rsid w:val="002C70A2"/>
    <w:rsid w:val="002D13E4"/>
    <w:rsid w:val="002D3580"/>
    <w:rsid w:val="002D4C83"/>
    <w:rsid w:val="002D7D66"/>
    <w:rsid w:val="002E4D11"/>
    <w:rsid w:val="002E5906"/>
    <w:rsid w:val="002F0F98"/>
    <w:rsid w:val="002F67FE"/>
    <w:rsid w:val="002F6889"/>
    <w:rsid w:val="0030245B"/>
    <w:rsid w:val="0030443B"/>
    <w:rsid w:val="00305803"/>
    <w:rsid w:val="00305848"/>
    <w:rsid w:val="00311AE3"/>
    <w:rsid w:val="003124E8"/>
    <w:rsid w:val="0032060E"/>
    <w:rsid w:val="00321DB1"/>
    <w:rsid w:val="00322CA2"/>
    <w:rsid w:val="00323BC3"/>
    <w:rsid w:val="003245BE"/>
    <w:rsid w:val="00325B7A"/>
    <w:rsid w:val="003335E4"/>
    <w:rsid w:val="00337B96"/>
    <w:rsid w:val="0034152B"/>
    <w:rsid w:val="00342438"/>
    <w:rsid w:val="00342F06"/>
    <w:rsid w:val="0034370A"/>
    <w:rsid w:val="00346447"/>
    <w:rsid w:val="00350840"/>
    <w:rsid w:val="00352B8A"/>
    <w:rsid w:val="00352FB2"/>
    <w:rsid w:val="00356DA1"/>
    <w:rsid w:val="0036133E"/>
    <w:rsid w:val="00362EAD"/>
    <w:rsid w:val="00371AC5"/>
    <w:rsid w:val="003759F2"/>
    <w:rsid w:val="003779C4"/>
    <w:rsid w:val="00380159"/>
    <w:rsid w:val="00380A14"/>
    <w:rsid w:val="00382548"/>
    <w:rsid w:val="003848EB"/>
    <w:rsid w:val="00385E86"/>
    <w:rsid w:val="0039148C"/>
    <w:rsid w:val="00391A86"/>
    <w:rsid w:val="00392803"/>
    <w:rsid w:val="003A019B"/>
    <w:rsid w:val="003A0A48"/>
    <w:rsid w:val="003A344F"/>
    <w:rsid w:val="003B02BC"/>
    <w:rsid w:val="003B40A3"/>
    <w:rsid w:val="003B5BED"/>
    <w:rsid w:val="003B655B"/>
    <w:rsid w:val="003B700B"/>
    <w:rsid w:val="003C08E9"/>
    <w:rsid w:val="003C7348"/>
    <w:rsid w:val="003D265E"/>
    <w:rsid w:val="003D2B31"/>
    <w:rsid w:val="003D4320"/>
    <w:rsid w:val="003E0DF9"/>
    <w:rsid w:val="003E11EB"/>
    <w:rsid w:val="003E1710"/>
    <w:rsid w:val="003E196E"/>
    <w:rsid w:val="003E1A43"/>
    <w:rsid w:val="003E2E23"/>
    <w:rsid w:val="003E7E94"/>
    <w:rsid w:val="003F2718"/>
    <w:rsid w:val="003F429C"/>
    <w:rsid w:val="003F69EC"/>
    <w:rsid w:val="003F7C86"/>
    <w:rsid w:val="003F7D50"/>
    <w:rsid w:val="0040430D"/>
    <w:rsid w:val="0040588A"/>
    <w:rsid w:val="00406860"/>
    <w:rsid w:val="00410C40"/>
    <w:rsid w:val="00411135"/>
    <w:rsid w:val="00411307"/>
    <w:rsid w:val="00412EC1"/>
    <w:rsid w:val="00413AF0"/>
    <w:rsid w:val="00414BA5"/>
    <w:rsid w:val="0041563D"/>
    <w:rsid w:val="00415CDE"/>
    <w:rsid w:val="0042155F"/>
    <w:rsid w:val="00423B1F"/>
    <w:rsid w:val="004260EA"/>
    <w:rsid w:val="00432199"/>
    <w:rsid w:val="004407B7"/>
    <w:rsid w:val="0044086D"/>
    <w:rsid w:val="004525B5"/>
    <w:rsid w:val="004565FB"/>
    <w:rsid w:val="00462AD5"/>
    <w:rsid w:val="00473E55"/>
    <w:rsid w:val="004742A9"/>
    <w:rsid w:val="00491A47"/>
    <w:rsid w:val="004933BC"/>
    <w:rsid w:val="004A0000"/>
    <w:rsid w:val="004A0444"/>
    <w:rsid w:val="004A1493"/>
    <w:rsid w:val="004A1568"/>
    <w:rsid w:val="004A1C6A"/>
    <w:rsid w:val="004A1F2A"/>
    <w:rsid w:val="004A5C85"/>
    <w:rsid w:val="004B2CE6"/>
    <w:rsid w:val="004B2D64"/>
    <w:rsid w:val="004B2FDA"/>
    <w:rsid w:val="004B4A69"/>
    <w:rsid w:val="004B5BF2"/>
    <w:rsid w:val="004B6175"/>
    <w:rsid w:val="004B7B06"/>
    <w:rsid w:val="004C121B"/>
    <w:rsid w:val="004C1F38"/>
    <w:rsid w:val="004C4346"/>
    <w:rsid w:val="004C75B5"/>
    <w:rsid w:val="004D13D6"/>
    <w:rsid w:val="004D43E7"/>
    <w:rsid w:val="004E04EB"/>
    <w:rsid w:val="004E4F94"/>
    <w:rsid w:val="004E506A"/>
    <w:rsid w:val="004E5220"/>
    <w:rsid w:val="004E79C7"/>
    <w:rsid w:val="004F1A49"/>
    <w:rsid w:val="004F2A13"/>
    <w:rsid w:val="004F4704"/>
    <w:rsid w:val="005016F8"/>
    <w:rsid w:val="00502499"/>
    <w:rsid w:val="00503AB6"/>
    <w:rsid w:val="00504E33"/>
    <w:rsid w:val="005050CC"/>
    <w:rsid w:val="005129A0"/>
    <w:rsid w:val="00516802"/>
    <w:rsid w:val="00522AB6"/>
    <w:rsid w:val="00524DD6"/>
    <w:rsid w:val="005261A8"/>
    <w:rsid w:val="00526B2B"/>
    <w:rsid w:val="005311C3"/>
    <w:rsid w:val="0053199C"/>
    <w:rsid w:val="0053612D"/>
    <w:rsid w:val="00543000"/>
    <w:rsid w:val="00545027"/>
    <w:rsid w:val="005526B3"/>
    <w:rsid w:val="0055313C"/>
    <w:rsid w:val="0055367F"/>
    <w:rsid w:val="00554169"/>
    <w:rsid w:val="0055768F"/>
    <w:rsid w:val="00560E71"/>
    <w:rsid w:val="0056145E"/>
    <w:rsid w:val="00562601"/>
    <w:rsid w:val="00564717"/>
    <w:rsid w:val="005719E1"/>
    <w:rsid w:val="00574181"/>
    <w:rsid w:val="00574B08"/>
    <w:rsid w:val="00575D78"/>
    <w:rsid w:val="00576F5C"/>
    <w:rsid w:val="00577305"/>
    <w:rsid w:val="005808A7"/>
    <w:rsid w:val="00585C76"/>
    <w:rsid w:val="005910B3"/>
    <w:rsid w:val="005910C2"/>
    <w:rsid w:val="005923D9"/>
    <w:rsid w:val="005A3BF0"/>
    <w:rsid w:val="005A56DB"/>
    <w:rsid w:val="005A6D8C"/>
    <w:rsid w:val="005B02AA"/>
    <w:rsid w:val="005B1401"/>
    <w:rsid w:val="005B39E3"/>
    <w:rsid w:val="005B59C2"/>
    <w:rsid w:val="005C0742"/>
    <w:rsid w:val="005C0CFE"/>
    <w:rsid w:val="005C2E0B"/>
    <w:rsid w:val="005C2E2B"/>
    <w:rsid w:val="005C3672"/>
    <w:rsid w:val="005D35B1"/>
    <w:rsid w:val="005D4089"/>
    <w:rsid w:val="005D5AA2"/>
    <w:rsid w:val="005D6CBA"/>
    <w:rsid w:val="005E0DC9"/>
    <w:rsid w:val="005E59C7"/>
    <w:rsid w:val="005E5DC6"/>
    <w:rsid w:val="005E6921"/>
    <w:rsid w:val="005E755B"/>
    <w:rsid w:val="005F0326"/>
    <w:rsid w:val="005F2432"/>
    <w:rsid w:val="005F5ED9"/>
    <w:rsid w:val="0060215E"/>
    <w:rsid w:val="00602AEE"/>
    <w:rsid w:val="00604305"/>
    <w:rsid w:val="006058FF"/>
    <w:rsid w:val="006076B0"/>
    <w:rsid w:val="00626462"/>
    <w:rsid w:val="00627A05"/>
    <w:rsid w:val="0063126E"/>
    <w:rsid w:val="00631E40"/>
    <w:rsid w:val="00634284"/>
    <w:rsid w:val="0063609B"/>
    <w:rsid w:val="00636EFB"/>
    <w:rsid w:val="00643B94"/>
    <w:rsid w:val="00645D24"/>
    <w:rsid w:val="006508BD"/>
    <w:rsid w:val="00651667"/>
    <w:rsid w:val="00652EDD"/>
    <w:rsid w:val="00656354"/>
    <w:rsid w:val="006616FD"/>
    <w:rsid w:val="00663BBC"/>
    <w:rsid w:val="0066522D"/>
    <w:rsid w:val="006657A8"/>
    <w:rsid w:val="00666ED8"/>
    <w:rsid w:val="00672315"/>
    <w:rsid w:val="00676062"/>
    <w:rsid w:val="006776E3"/>
    <w:rsid w:val="00680600"/>
    <w:rsid w:val="00682006"/>
    <w:rsid w:val="006831A9"/>
    <w:rsid w:val="00685241"/>
    <w:rsid w:val="00686C99"/>
    <w:rsid w:val="00694045"/>
    <w:rsid w:val="0069498F"/>
    <w:rsid w:val="0069526C"/>
    <w:rsid w:val="006A10B9"/>
    <w:rsid w:val="006A34D0"/>
    <w:rsid w:val="006A5B05"/>
    <w:rsid w:val="006A7420"/>
    <w:rsid w:val="006B10EC"/>
    <w:rsid w:val="006B3B71"/>
    <w:rsid w:val="006B5C25"/>
    <w:rsid w:val="006C0136"/>
    <w:rsid w:val="006C4034"/>
    <w:rsid w:val="006E4BBB"/>
    <w:rsid w:val="006E4E48"/>
    <w:rsid w:val="006E6BB4"/>
    <w:rsid w:val="006F5426"/>
    <w:rsid w:val="006F5DF0"/>
    <w:rsid w:val="006F73EC"/>
    <w:rsid w:val="00702324"/>
    <w:rsid w:val="00705FA6"/>
    <w:rsid w:val="0071457A"/>
    <w:rsid w:val="00715044"/>
    <w:rsid w:val="00715E2A"/>
    <w:rsid w:val="00720E26"/>
    <w:rsid w:val="00721E85"/>
    <w:rsid w:val="00725579"/>
    <w:rsid w:val="007355A1"/>
    <w:rsid w:val="00740B23"/>
    <w:rsid w:val="0074323B"/>
    <w:rsid w:val="007528A2"/>
    <w:rsid w:val="00760500"/>
    <w:rsid w:val="00760843"/>
    <w:rsid w:val="00761224"/>
    <w:rsid w:val="00762380"/>
    <w:rsid w:val="00765896"/>
    <w:rsid w:val="00765BBC"/>
    <w:rsid w:val="00772205"/>
    <w:rsid w:val="00773F38"/>
    <w:rsid w:val="0077765D"/>
    <w:rsid w:val="0078211A"/>
    <w:rsid w:val="007870FD"/>
    <w:rsid w:val="00792D0B"/>
    <w:rsid w:val="00794B7E"/>
    <w:rsid w:val="00794C0A"/>
    <w:rsid w:val="0079724D"/>
    <w:rsid w:val="007A04A2"/>
    <w:rsid w:val="007A129F"/>
    <w:rsid w:val="007A169B"/>
    <w:rsid w:val="007A655A"/>
    <w:rsid w:val="007B0DFA"/>
    <w:rsid w:val="007B5372"/>
    <w:rsid w:val="007C0F8F"/>
    <w:rsid w:val="007C29C8"/>
    <w:rsid w:val="007C56EE"/>
    <w:rsid w:val="007D02BF"/>
    <w:rsid w:val="007D179E"/>
    <w:rsid w:val="007D4075"/>
    <w:rsid w:val="007E5E59"/>
    <w:rsid w:val="007F06B2"/>
    <w:rsid w:val="007F22E3"/>
    <w:rsid w:val="007F247D"/>
    <w:rsid w:val="007F29B0"/>
    <w:rsid w:val="007F2A09"/>
    <w:rsid w:val="007F41DF"/>
    <w:rsid w:val="00803252"/>
    <w:rsid w:val="00810779"/>
    <w:rsid w:val="0081681E"/>
    <w:rsid w:val="008201C4"/>
    <w:rsid w:val="00820B30"/>
    <w:rsid w:val="00823D33"/>
    <w:rsid w:val="008266F6"/>
    <w:rsid w:val="00827882"/>
    <w:rsid w:val="008303EB"/>
    <w:rsid w:val="00830A32"/>
    <w:rsid w:val="00831B0E"/>
    <w:rsid w:val="00833293"/>
    <w:rsid w:val="008374B7"/>
    <w:rsid w:val="00837CED"/>
    <w:rsid w:val="0084041B"/>
    <w:rsid w:val="00850F4B"/>
    <w:rsid w:val="00852407"/>
    <w:rsid w:val="00855124"/>
    <w:rsid w:val="008579E2"/>
    <w:rsid w:val="00862F24"/>
    <w:rsid w:val="008640CB"/>
    <w:rsid w:val="00864545"/>
    <w:rsid w:val="00864A91"/>
    <w:rsid w:val="00867761"/>
    <w:rsid w:val="0087016A"/>
    <w:rsid w:val="00874B5D"/>
    <w:rsid w:val="008758C4"/>
    <w:rsid w:val="008759A8"/>
    <w:rsid w:val="00876026"/>
    <w:rsid w:val="008768C9"/>
    <w:rsid w:val="00876E5F"/>
    <w:rsid w:val="008805D5"/>
    <w:rsid w:val="00884A6D"/>
    <w:rsid w:val="0088561C"/>
    <w:rsid w:val="00893872"/>
    <w:rsid w:val="00894D93"/>
    <w:rsid w:val="0089632A"/>
    <w:rsid w:val="008A4B31"/>
    <w:rsid w:val="008A4F55"/>
    <w:rsid w:val="008A5E05"/>
    <w:rsid w:val="008B2522"/>
    <w:rsid w:val="008B46AB"/>
    <w:rsid w:val="008B709F"/>
    <w:rsid w:val="008B7792"/>
    <w:rsid w:val="008C372F"/>
    <w:rsid w:val="008C3933"/>
    <w:rsid w:val="008C4C23"/>
    <w:rsid w:val="008C5C68"/>
    <w:rsid w:val="008C7170"/>
    <w:rsid w:val="008D5EEB"/>
    <w:rsid w:val="008D5FF1"/>
    <w:rsid w:val="008E2E1E"/>
    <w:rsid w:val="008E707B"/>
    <w:rsid w:val="008F4B6A"/>
    <w:rsid w:val="009001E9"/>
    <w:rsid w:val="00904C32"/>
    <w:rsid w:val="00905FD1"/>
    <w:rsid w:val="0091109F"/>
    <w:rsid w:val="0091132D"/>
    <w:rsid w:val="009200EB"/>
    <w:rsid w:val="009210A6"/>
    <w:rsid w:val="00924378"/>
    <w:rsid w:val="00925E4A"/>
    <w:rsid w:val="00927D96"/>
    <w:rsid w:val="00933A2C"/>
    <w:rsid w:val="00934639"/>
    <w:rsid w:val="009351F5"/>
    <w:rsid w:val="009410B7"/>
    <w:rsid w:val="00941FF0"/>
    <w:rsid w:val="00943750"/>
    <w:rsid w:val="00944D7A"/>
    <w:rsid w:val="00950732"/>
    <w:rsid w:val="009536CD"/>
    <w:rsid w:val="00953F7B"/>
    <w:rsid w:val="0095443F"/>
    <w:rsid w:val="00954CFC"/>
    <w:rsid w:val="00954E47"/>
    <w:rsid w:val="0095600B"/>
    <w:rsid w:val="00956BB6"/>
    <w:rsid w:val="009616F7"/>
    <w:rsid w:val="00961DCA"/>
    <w:rsid w:val="00974BEB"/>
    <w:rsid w:val="0097573C"/>
    <w:rsid w:val="009857C0"/>
    <w:rsid w:val="00991AF3"/>
    <w:rsid w:val="00994965"/>
    <w:rsid w:val="00995EF5"/>
    <w:rsid w:val="009A0F76"/>
    <w:rsid w:val="009A1175"/>
    <w:rsid w:val="009A5BFA"/>
    <w:rsid w:val="009B338B"/>
    <w:rsid w:val="009B3842"/>
    <w:rsid w:val="009C1140"/>
    <w:rsid w:val="009C3631"/>
    <w:rsid w:val="009C7EC0"/>
    <w:rsid w:val="009D1EC3"/>
    <w:rsid w:val="009D2F86"/>
    <w:rsid w:val="009D4A22"/>
    <w:rsid w:val="009E0346"/>
    <w:rsid w:val="009E0DAC"/>
    <w:rsid w:val="009E4FC4"/>
    <w:rsid w:val="009E6868"/>
    <w:rsid w:val="009E6BD9"/>
    <w:rsid w:val="009F2526"/>
    <w:rsid w:val="009F4504"/>
    <w:rsid w:val="00A012CF"/>
    <w:rsid w:val="00A03BCD"/>
    <w:rsid w:val="00A060A3"/>
    <w:rsid w:val="00A100E3"/>
    <w:rsid w:val="00A126F5"/>
    <w:rsid w:val="00A12F89"/>
    <w:rsid w:val="00A14B6A"/>
    <w:rsid w:val="00A14E3A"/>
    <w:rsid w:val="00A17371"/>
    <w:rsid w:val="00A30E59"/>
    <w:rsid w:val="00A321BC"/>
    <w:rsid w:val="00A34485"/>
    <w:rsid w:val="00A35B5F"/>
    <w:rsid w:val="00A3609C"/>
    <w:rsid w:val="00A42537"/>
    <w:rsid w:val="00A44A4D"/>
    <w:rsid w:val="00A4614E"/>
    <w:rsid w:val="00A52854"/>
    <w:rsid w:val="00A53971"/>
    <w:rsid w:val="00A53FC1"/>
    <w:rsid w:val="00A551E0"/>
    <w:rsid w:val="00A5712C"/>
    <w:rsid w:val="00A57A4D"/>
    <w:rsid w:val="00A65E11"/>
    <w:rsid w:val="00A67644"/>
    <w:rsid w:val="00A7217A"/>
    <w:rsid w:val="00A73887"/>
    <w:rsid w:val="00A7492A"/>
    <w:rsid w:val="00A81804"/>
    <w:rsid w:val="00A82CB1"/>
    <w:rsid w:val="00A85B4F"/>
    <w:rsid w:val="00A86068"/>
    <w:rsid w:val="00A91D75"/>
    <w:rsid w:val="00A92BB7"/>
    <w:rsid w:val="00A95B34"/>
    <w:rsid w:val="00A96212"/>
    <w:rsid w:val="00A970FC"/>
    <w:rsid w:val="00AA0C97"/>
    <w:rsid w:val="00AA1A3E"/>
    <w:rsid w:val="00AA5B69"/>
    <w:rsid w:val="00AA626B"/>
    <w:rsid w:val="00AB295F"/>
    <w:rsid w:val="00AC343A"/>
    <w:rsid w:val="00AD52D2"/>
    <w:rsid w:val="00AD7038"/>
    <w:rsid w:val="00AE1943"/>
    <w:rsid w:val="00AE297F"/>
    <w:rsid w:val="00AE3FAC"/>
    <w:rsid w:val="00AE413C"/>
    <w:rsid w:val="00AE4472"/>
    <w:rsid w:val="00AE6561"/>
    <w:rsid w:val="00AE7322"/>
    <w:rsid w:val="00AF1F4D"/>
    <w:rsid w:val="00AF55A8"/>
    <w:rsid w:val="00AF7C72"/>
    <w:rsid w:val="00B013B6"/>
    <w:rsid w:val="00B0346A"/>
    <w:rsid w:val="00B050D4"/>
    <w:rsid w:val="00B06D30"/>
    <w:rsid w:val="00B121FB"/>
    <w:rsid w:val="00B13FEE"/>
    <w:rsid w:val="00B17CBD"/>
    <w:rsid w:val="00B30B0C"/>
    <w:rsid w:val="00B3165F"/>
    <w:rsid w:val="00B31EAC"/>
    <w:rsid w:val="00B31F9A"/>
    <w:rsid w:val="00B3234A"/>
    <w:rsid w:val="00B36CBB"/>
    <w:rsid w:val="00B37B4D"/>
    <w:rsid w:val="00B4078D"/>
    <w:rsid w:val="00B411BD"/>
    <w:rsid w:val="00B44576"/>
    <w:rsid w:val="00B51E9F"/>
    <w:rsid w:val="00B52E8B"/>
    <w:rsid w:val="00B54BF0"/>
    <w:rsid w:val="00B56BC2"/>
    <w:rsid w:val="00B637F5"/>
    <w:rsid w:val="00B64AAE"/>
    <w:rsid w:val="00B6575E"/>
    <w:rsid w:val="00B67751"/>
    <w:rsid w:val="00B745EE"/>
    <w:rsid w:val="00B756B4"/>
    <w:rsid w:val="00B76559"/>
    <w:rsid w:val="00B845CA"/>
    <w:rsid w:val="00B84964"/>
    <w:rsid w:val="00B853B6"/>
    <w:rsid w:val="00B864E3"/>
    <w:rsid w:val="00B86520"/>
    <w:rsid w:val="00B93CDA"/>
    <w:rsid w:val="00B941FC"/>
    <w:rsid w:val="00B94709"/>
    <w:rsid w:val="00BA056B"/>
    <w:rsid w:val="00BA063B"/>
    <w:rsid w:val="00BA4953"/>
    <w:rsid w:val="00BB0503"/>
    <w:rsid w:val="00BB138C"/>
    <w:rsid w:val="00BB7597"/>
    <w:rsid w:val="00BC30E4"/>
    <w:rsid w:val="00BC36CE"/>
    <w:rsid w:val="00BC45D7"/>
    <w:rsid w:val="00BC4C10"/>
    <w:rsid w:val="00BC698D"/>
    <w:rsid w:val="00BD192D"/>
    <w:rsid w:val="00BD2537"/>
    <w:rsid w:val="00BD2D69"/>
    <w:rsid w:val="00BD55ED"/>
    <w:rsid w:val="00BE1C02"/>
    <w:rsid w:val="00BF00F3"/>
    <w:rsid w:val="00BF1B7D"/>
    <w:rsid w:val="00BF2ACB"/>
    <w:rsid w:val="00BF35AE"/>
    <w:rsid w:val="00BF7092"/>
    <w:rsid w:val="00C01F0E"/>
    <w:rsid w:val="00C04D59"/>
    <w:rsid w:val="00C167B1"/>
    <w:rsid w:val="00C222A8"/>
    <w:rsid w:val="00C27A1C"/>
    <w:rsid w:val="00C312BD"/>
    <w:rsid w:val="00C354EE"/>
    <w:rsid w:val="00C4164F"/>
    <w:rsid w:val="00C427F2"/>
    <w:rsid w:val="00C45283"/>
    <w:rsid w:val="00C50C37"/>
    <w:rsid w:val="00C50FEA"/>
    <w:rsid w:val="00C55482"/>
    <w:rsid w:val="00C55AB9"/>
    <w:rsid w:val="00C56891"/>
    <w:rsid w:val="00C5762A"/>
    <w:rsid w:val="00C6237B"/>
    <w:rsid w:val="00C6323A"/>
    <w:rsid w:val="00C65D20"/>
    <w:rsid w:val="00C7241A"/>
    <w:rsid w:val="00C732CB"/>
    <w:rsid w:val="00C74A7B"/>
    <w:rsid w:val="00C77E4C"/>
    <w:rsid w:val="00C81D52"/>
    <w:rsid w:val="00C850A4"/>
    <w:rsid w:val="00C86126"/>
    <w:rsid w:val="00C869E0"/>
    <w:rsid w:val="00C87193"/>
    <w:rsid w:val="00C9070C"/>
    <w:rsid w:val="00C9219F"/>
    <w:rsid w:val="00C946A9"/>
    <w:rsid w:val="00C94864"/>
    <w:rsid w:val="00C96CFC"/>
    <w:rsid w:val="00CA1EFF"/>
    <w:rsid w:val="00CA2547"/>
    <w:rsid w:val="00CA4B07"/>
    <w:rsid w:val="00CA5897"/>
    <w:rsid w:val="00CB0E2C"/>
    <w:rsid w:val="00CB1AE5"/>
    <w:rsid w:val="00CB27A1"/>
    <w:rsid w:val="00CB294B"/>
    <w:rsid w:val="00CB7190"/>
    <w:rsid w:val="00CC1A67"/>
    <w:rsid w:val="00CC25B2"/>
    <w:rsid w:val="00CC294A"/>
    <w:rsid w:val="00CD1CE4"/>
    <w:rsid w:val="00CD61EF"/>
    <w:rsid w:val="00CE39BC"/>
    <w:rsid w:val="00CE6207"/>
    <w:rsid w:val="00CE7272"/>
    <w:rsid w:val="00CF7CCE"/>
    <w:rsid w:val="00CF7F11"/>
    <w:rsid w:val="00D013C6"/>
    <w:rsid w:val="00D023D8"/>
    <w:rsid w:val="00D126B8"/>
    <w:rsid w:val="00D13ED5"/>
    <w:rsid w:val="00D168D2"/>
    <w:rsid w:val="00D16BD2"/>
    <w:rsid w:val="00D21163"/>
    <w:rsid w:val="00D21B32"/>
    <w:rsid w:val="00D2453A"/>
    <w:rsid w:val="00D264D1"/>
    <w:rsid w:val="00D26BA2"/>
    <w:rsid w:val="00D342D3"/>
    <w:rsid w:val="00D355A6"/>
    <w:rsid w:val="00D35EDD"/>
    <w:rsid w:val="00D425F0"/>
    <w:rsid w:val="00D44098"/>
    <w:rsid w:val="00D45564"/>
    <w:rsid w:val="00D47449"/>
    <w:rsid w:val="00D476F7"/>
    <w:rsid w:val="00D54607"/>
    <w:rsid w:val="00D55CBC"/>
    <w:rsid w:val="00D57ADC"/>
    <w:rsid w:val="00D6433A"/>
    <w:rsid w:val="00D65C2A"/>
    <w:rsid w:val="00D677B9"/>
    <w:rsid w:val="00D76765"/>
    <w:rsid w:val="00D814B9"/>
    <w:rsid w:val="00D821C2"/>
    <w:rsid w:val="00D839C8"/>
    <w:rsid w:val="00D8631A"/>
    <w:rsid w:val="00D87CD8"/>
    <w:rsid w:val="00D91EBC"/>
    <w:rsid w:val="00D926F2"/>
    <w:rsid w:val="00D974A9"/>
    <w:rsid w:val="00DA1332"/>
    <w:rsid w:val="00DA6288"/>
    <w:rsid w:val="00DB17CB"/>
    <w:rsid w:val="00DB3A34"/>
    <w:rsid w:val="00DB5FE4"/>
    <w:rsid w:val="00DB708D"/>
    <w:rsid w:val="00DB791E"/>
    <w:rsid w:val="00DC1EB7"/>
    <w:rsid w:val="00DC26A0"/>
    <w:rsid w:val="00DC3602"/>
    <w:rsid w:val="00DC52FE"/>
    <w:rsid w:val="00DD1B64"/>
    <w:rsid w:val="00DD65E9"/>
    <w:rsid w:val="00DE0271"/>
    <w:rsid w:val="00DE1BEF"/>
    <w:rsid w:val="00DE278E"/>
    <w:rsid w:val="00DE2FFD"/>
    <w:rsid w:val="00DF02E9"/>
    <w:rsid w:val="00DF048D"/>
    <w:rsid w:val="00DF1566"/>
    <w:rsid w:val="00DF1CFA"/>
    <w:rsid w:val="00DF534A"/>
    <w:rsid w:val="00DF7B5F"/>
    <w:rsid w:val="00E002A3"/>
    <w:rsid w:val="00E002C9"/>
    <w:rsid w:val="00E022AD"/>
    <w:rsid w:val="00E03D08"/>
    <w:rsid w:val="00E04092"/>
    <w:rsid w:val="00E040B9"/>
    <w:rsid w:val="00E15EBF"/>
    <w:rsid w:val="00E1720F"/>
    <w:rsid w:val="00E202EB"/>
    <w:rsid w:val="00E24737"/>
    <w:rsid w:val="00E25485"/>
    <w:rsid w:val="00E26D0A"/>
    <w:rsid w:val="00E26DC3"/>
    <w:rsid w:val="00E30DCF"/>
    <w:rsid w:val="00E32255"/>
    <w:rsid w:val="00E32DD5"/>
    <w:rsid w:val="00E34CB9"/>
    <w:rsid w:val="00E368A7"/>
    <w:rsid w:val="00E37294"/>
    <w:rsid w:val="00E4072B"/>
    <w:rsid w:val="00E43CE4"/>
    <w:rsid w:val="00E4524D"/>
    <w:rsid w:val="00E50024"/>
    <w:rsid w:val="00E523C3"/>
    <w:rsid w:val="00E52496"/>
    <w:rsid w:val="00E5388E"/>
    <w:rsid w:val="00E57A68"/>
    <w:rsid w:val="00E6016B"/>
    <w:rsid w:val="00E6596B"/>
    <w:rsid w:val="00E66B18"/>
    <w:rsid w:val="00E75917"/>
    <w:rsid w:val="00E80B87"/>
    <w:rsid w:val="00E81CD5"/>
    <w:rsid w:val="00E8296A"/>
    <w:rsid w:val="00E86FDE"/>
    <w:rsid w:val="00E909F2"/>
    <w:rsid w:val="00E925A5"/>
    <w:rsid w:val="00E93BD6"/>
    <w:rsid w:val="00E941A0"/>
    <w:rsid w:val="00E94B95"/>
    <w:rsid w:val="00E94D62"/>
    <w:rsid w:val="00E9773B"/>
    <w:rsid w:val="00EA0404"/>
    <w:rsid w:val="00EA0739"/>
    <w:rsid w:val="00EA2917"/>
    <w:rsid w:val="00EA6458"/>
    <w:rsid w:val="00EA77B9"/>
    <w:rsid w:val="00EB0E2C"/>
    <w:rsid w:val="00EB15FE"/>
    <w:rsid w:val="00EB5D95"/>
    <w:rsid w:val="00ED1E73"/>
    <w:rsid w:val="00ED2D2B"/>
    <w:rsid w:val="00ED6905"/>
    <w:rsid w:val="00ED7290"/>
    <w:rsid w:val="00ED7E00"/>
    <w:rsid w:val="00EE24E2"/>
    <w:rsid w:val="00EE2B72"/>
    <w:rsid w:val="00EE5974"/>
    <w:rsid w:val="00EF02DB"/>
    <w:rsid w:val="00EF64C7"/>
    <w:rsid w:val="00EF786D"/>
    <w:rsid w:val="00F0047F"/>
    <w:rsid w:val="00F01A9A"/>
    <w:rsid w:val="00F026FC"/>
    <w:rsid w:val="00F113CF"/>
    <w:rsid w:val="00F12D88"/>
    <w:rsid w:val="00F143A3"/>
    <w:rsid w:val="00F16E8F"/>
    <w:rsid w:val="00F177F2"/>
    <w:rsid w:val="00F21C34"/>
    <w:rsid w:val="00F22D7B"/>
    <w:rsid w:val="00F23B36"/>
    <w:rsid w:val="00F23DAC"/>
    <w:rsid w:val="00F27EBC"/>
    <w:rsid w:val="00F3016A"/>
    <w:rsid w:val="00F346FD"/>
    <w:rsid w:val="00F34AE3"/>
    <w:rsid w:val="00F35D30"/>
    <w:rsid w:val="00F37B24"/>
    <w:rsid w:val="00F40181"/>
    <w:rsid w:val="00F4257E"/>
    <w:rsid w:val="00F43530"/>
    <w:rsid w:val="00F43C19"/>
    <w:rsid w:val="00F44519"/>
    <w:rsid w:val="00F47508"/>
    <w:rsid w:val="00F4762E"/>
    <w:rsid w:val="00F500BD"/>
    <w:rsid w:val="00F56118"/>
    <w:rsid w:val="00F62E6F"/>
    <w:rsid w:val="00F63305"/>
    <w:rsid w:val="00F6369C"/>
    <w:rsid w:val="00F66225"/>
    <w:rsid w:val="00F666C8"/>
    <w:rsid w:val="00F80C8A"/>
    <w:rsid w:val="00F81238"/>
    <w:rsid w:val="00F824D6"/>
    <w:rsid w:val="00F82E63"/>
    <w:rsid w:val="00F83E06"/>
    <w:rsid w:val="00F86AC2"/>
    <w:rsid w:val="00F90059"/>
    <w:rsid w:val="00F9005B"/>
    <w:rsid w:val="00F925DA"/>
    <w:rsid w:val="00F95040"/>
    <w:rsid w:val="00F950F1"/>
    <w:rsid w:val="00FA3327"/>
    <w:rsid w:val="00FA3E4B"/>
    <w:rsid w:val="00FA5F6D"/>
    <w:rsid w:val="00FB0D08"/>
    <w:rsid w:val="00FB1CA4"/>
    <w:rsid w:val="00FB5FC9"/>
    <w:rsid w:val="00FB72D4"/>
    <w:rsid w:val="00FC17DA"/>
    <w:rsid w:val="00FC777A"/>
    <w:rsid w:val="00FD0057"/>
    <w:rsid w:val="00FD1F32"/>
    <w:rsid w:val="00FD2888"/>
    <w:rsid w:val="00FD403D"/>
    <w:rsid w:val="00FD41D9"/>
    <w:rsid w:val="00FD50A3"/>
    <w:rsid w:val="00FE0D74"/>
    <w:rsid w:val="00FE1EC3"/>
    <w:rsid w:val="00FE3D2C"/>
    <w:rsid w:val="00FE6B8D"/>
    <w:rsid w:val="00FE6F69"/>
    <w:rsid w:val="00FE7DC4"/>
    <w:rsid w:val="00FF0FE5"/>
    <w:rsid w:val="00FF1F4D"/>
    <w:rsid w:val="00FF3E80"/>
    <w:rsid w:val="00FF52C4"/>
    <w:rsid w:val="00FF702B"/>
    <w:rsid w:val="00FF7CDC"/>
    <w:rsid w:val="0CF938D0"/>
    <w:rsid w:val="19EDF3C6"/>
    <w:rsid w:val="1C54CF3A"/>
    <w:rsid w:val="2F032853"/>
    <w:rsid w:val="34AC6D60"/>
    <w:rsid w:val="4CEC4200"/>
    <w:rsid w:val="57B2FF1E"/>
    <w:rsid w:val="7B4BE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2F032853"/>
  <w15:docId w15:val="{72E04172-D177-473F-8FD5-67629D2C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0346A"/>
    <w:pPr>
      <w:tabs>
        <w:tab w:val="right" w:leader="underscore" w:pos="8424"/>
      </w:tabs>
      <w:spacing w:before="40" w:after="100" w:line="288" w:lineRule="auto"/>
    </w:pPr>
    <w:rPr>
      <w:rFonts w:asciiTheme="majorHAnsi" w:hAnsiTheme="majorHAnsi"/>
      <w:b/>
      <w:bCs/>
      <w:noProof/>
      <w:color w:val="3A3363" w:themeColor="text2"/>
      <w:kern w:val="2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0346A"/>
    <w:pPr>
      <w:tabs>
        <w:tab w:val="right" w:leader="dot" w:pos="992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D43E7"/>
    <w:pPr>
      <w:ind w:left="720"/>
    </w:pPr>
  </w:style>
  <w:style w:type="character" w:customStyle="1" w:styleId="t">
    <w:name w:val="t"/>
    <w:basedOn w:val="DefaultParagraphFont"/>
    <w:rsid w:val="00FE6B8D"/>
  </w:style>
  <w:style w:type="paragraph" w:styleId="BodyText">
    <w:name w:val="Body Text"/>
    <w:basedOn w:val="Normal"/>
    <w:link w:val="BodyTextChar"/>
    <w:uiPriority w:val="1"/>
    <w:unhideWhenUsed/>
    <w:qFormat/>
    <w:rsid w:val="00F22D7B"/>
    <w:pPr>
      <w:widowControl w:val="0"/>
      <w:autoSpaceDE w:val="0"/>
      <w:autoSpaceDN w:val="0"/>
      <w:spacing w:line="240" w:lineRule="auto"/>
      <w:contextualSpacing w:val="0"/>
    </w:pPr>
    <w:rPr>
      <w:rFonts w:ascii="Calibri" w:eastAsia="Calibri" w:hAnsi="Calibri" w:cs="Calibri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2D7B"/>
    <w:rPr>
      <w:rFonts w:ascii="Calibri" w:eastAsia="Calibri" w:hAnsi="Calibri" w:cs="Calibri"/>
      <w:color w:val="auto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25B5"/>
    <w:pPr>
      <w:spacing w:line="240" w:lineRule="auto"/>
      <w:contextualSpacing w:val="0"/>
    </w:pPr>
    <w:rPr>
      <w:rFonts w:ascii="Consolas" w:hAnsi="Consolas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25B5"/>
    <w:rPr>
      <w:rFonts w:ascii="Consolas" w:hAnsi="Consolas"/>
      <w:color w:val="auto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6891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6891"/>
    <w:rPr>
      <w:color w:val="26214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56891"/>
    <w:rPr>
      <w:vertAlign w:val="superscript"/>
    </w:rPr>
  </w:style>
  <w:style w:type="table" w:styleId="GridTable4-Accent1">
    <w:name w:val="Grid Table 4 Accent 1"/>
    <w:basedOn w:val="TableNormal"/>
    <w:uiPriority w:val="49"/>
    <w:rsid w:val="00F43530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4" w:space="0" w:color="F7E5A4" w:themeColor="accent1" w:themeTint="99"/>
        <w:left w:val="single" w:sz="4" w:space="0" w:color="F7E5A4" w:themeColor="accent1" w:themeTint="99"/>
        <w:bottom w:val="single" w:sz="4" w:space="0" w:color="F7E5A4" w:themeColor="accent1" w:themeTint="99"/>
        <w:right w:val="single" w:sz="4" w:space="0" w:color="F7E5A4" w:themeColor="accent1" w:themeTint="99"/>
        <w:insideH w:val="single" w:sz="4" w:space="0" w:color="F7E5A4" w:themeColor="accent1" w:themeTint="99"/>
        <w:insideV w:val="single" w:sz="4" w:space="0" w:color="F7E5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1"/>
          <w:left w:val="single" w:sz="4" w:space="0" w:color="F3D569" w:themeColor="accent1"/>
          <w:bottom w:val="single" w:sz="4" w:space="0" w:color="F3D569" w:themeColor="accent1"/>
          <w:right w:val="single" w:sz="4" w:space="0" w:color="F3D569" w:themeColor="accent1"/>
          <w:insideH w:val="nil"/>
          <w:insideV w:val="nil"/>
        </w:tcBorders>
        <w:shd w:val="clear" w:color="auto" w:fill="F3D569" w:themeFill="accent1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B709F"/>
    <w:pPr>
      <w:spacing w:line="240" w:lineRule="auto"/>
      <w:contextualSpacing w:val="0"/>
    </w:pPr>
    <w:rPr>
      <w:color w:val="auto"/>
      <w:sz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09F"/>
    <w:rPr>
      <w:color w:val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41D9"/>
    <w:rPr>
      <w:color w:val="ECBE1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48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506A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B17CB"/>
    <w:pPr>
      <w:spacing w:after="100" w:line="259" w:lineRule="auto"/>
      <w:ind w:left="440"/>
      <w:contextualSpacing w:val="0"/>
    </w:pPr>
    <w:rPr>
      <w:rFonts w:eastAsiaTheme="minorEastAsia" w:cs="Times New Roman"/>
      <w:color w:val="auto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06A"/>
    <w:pPr>
      <w:pBdr>
        <w:bottom w:val="single" w:sz="6" w:space="1" w:color="auto"/>
      </w:pBdr>
      <w:spacing w:line="240" w:lineRule="auto"/>
      <w:contextualSpacing w:val="0"/>
      <w:jc w:val="center"/>
    </w:pPr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06A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customStyle="1" w:styleId="m7eme">
    <w:name w:val="m7eme"/>
    <w:basedOn w:val="DefaultParagraphFont"/>
    <w:rsid w:val="000F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04929-4FE0-4BDA-BC57-F14EF698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>Template</cp:keywords>
  <dc:description/>
  <cp:lastModifiedBy>Wali Muhammad</cp:lastModifiedBy>
  <cp:revision>2</cp:revision>
  <cp:lastPrinted>2022-06-22T11:43:00Z</cp:lastPrinted>
  <dcterms:created xsi:type="dcterms:W3CDTF">2024-11-14T17:16:00Z</dcterms:created>
  <dcterms:modified xsi:type="dcterms:W3CDTF">2024-11-14T17:16:00Z</dcterms:modified>
  <cp:contentStatus/>
  <cp:version/>
</cp:coreProperties>
</file>