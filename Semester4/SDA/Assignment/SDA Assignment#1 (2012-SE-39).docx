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B05AC" w14:textId="33921375" w:rsidR="00617053" w:rsidRDefault="00617053" w:rsidP="00617053">
      <w:pPr>
        <w:jc w:val="center"/>
        <w:rPr>
          <w:rFonts w:asciiTheme="majorHAnsi" w:hAnsiTheme="majorHAnsi" w:cs="Times New Roman"/>
          <w:b/>
          <w:bCs/>
          <w:sz w:val="52"/>
          <w:szCs w:val="52"/>
        </w:rPr>
      </w:pPr>
      <w:r>
        <w:rPr>
          <w:rFonts w:asciiTheme="majorHAnsi" w:hAnsiTheme="majorHAnsi" w:cs="Times New Roman"/>
          <w:b/>
          <w:bCs/>
          <w:sz w:val="52"/>
          <w:szCs w:val="52"/>
        </w:rPr>
        <w:t>Software Design &amp; Architecture</w:t>
      </w:r>
    </w:p>
    <w:p w14:paraId="51E56D20" w14:textId="51DD63E1" w:rsidR="00617053" w:rsidRPr="00F22D7B" w:rsidRDefault="00617053" w:rsidP="00617053">
      <w:pPr>
        <w:jc w:val="center"/>
        <w:rPr>
          <w:rFonts w:asciiTheme="majorHAnsi" w:hAnsiTheme="majorHAnsi" w:cs="Times New Roman"/>
          <w:b/>
          <w:bCs/>
          <w:color w:val="auto"/>
          <w:sz w:val="52"/>
          <w:szCs w:val="52"/>
        </w:rPr>
      </w:pPr>
      <w:r>
        <w:rPr>
          <w:rFonts w:asciiTheme="majorHAnsi" w:hAnsiTheme="majorHAnsi" w:cs="Times New Roman"/>
          <w:b/>
          <w:bCs/>
          <w:sz w:val="52"/>
          <w:szCs w:val="52"/>
        </w:rPr>
        <w:t>Assignment No. 1</w:t>
      </w:r>
    </w:p>
    <w:p w14:paraId="69985610" w14:textId="77777777" w:rsidR="00617053" w:rsidRDefault="00617053" w:rsidP="00617053"/>
    <w:p w14:paraId="142AA42B" w14:textId="77777777" w:rsidR="00617053" w:rsidRDefault="00617053" w:rsidP="00617053">
      <w:pPr>
        <w:jc w:val="center"/>
      </w:pPr>
      <w:r>
        <w:rPr>
          <w:noProof/>
        </w:rPr>
        <w:drawing>
          <wp:inline distT="0" distB="0" distL="0" distR="0" wp14:anchorId="0913CE4A" wp14:editId="57DDB377">
            <wp:extent cx="2848373" cy="285789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BEDE" w14:textId="77777777" w:rsidR="00617053" w:rsidRPr="00F22D7B" w:rsidRDefault="00617053" w:rsidP="00617053">
      <w:pPr>
        <w:pStyle w:val="BodyText"/>
        <w:jc w:val="center"/>
        <w:rPr>
          <w:rFonts w:asciiTheme="majorHAnsi" w:hAnsiTheme="majorHAnsi" w:cs="Times New Roman"/>
          <w:b/>
          <w:bCs/>
          <w:sz w:val="28"/>
          <w:szCs w:val="28"/>
        </w:rPr>
      </w:pPr>
      <w:r w:rsidRPr="00643B94">
        <w:rPr>
          <w:rFonts w:asciiTheme="majorHAnsi" w:hAnsiTheme="majorHAnsi" w:cs="Times New Roman"/>
          <w:b/>
          <w:bCs/>
          <w:sz w:val="28"/>
          <w:szCs w:val="28"/>
        </w:rPr>
        <w:t>Session: 2021</w:t>
      </w:r>
    </w:p>
    <w:p w14:paraId="75EF1BCB" w14:textId="77777777" w:rsidR="00617053" w:rsidRDefault="00617053" w:rsidP="00617053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0A3015" w14:textId="77777777" w:rsidR="00617053" w:rsidRDefault="00617053" w:rsidP="00617053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E380DA" w14:textId="77777777" w:rsidR="00617053" w:rsidRDefault="00617053" w:rsidP="00617053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D30256" w14:textId="77777777" w:rsidR="00617053" w:rsidRPr="00E52496" w:rsidRDefault="00617053" w:rsidP="00617053">
      <w:pPr>
        <w:pStyle w:val="BodyText"/>
        <w:jc w:val="center"/>
        <w:rPr>
          <w:rFonts w:asciiTheme="majorHAnsi" w:hAnsiTheme="majorHAnsi" w:cs="Times New Roman"/>
          <w:b/>
          <w:color w:val="2F4B83" w:themeColor="accent4"/>
          <w:sz w:val="44"/>
          <w:szCs w:val="44"/>
        </w:rPr>
      </w:pPr>
      <w:r w:rsidRPr="00E52496">
        <w:rPr>
          <w:rFonts w:asciiTheme="majorHAnsi" w:hAnsiTheme="majorHAnsi" w:cs="Times New Roman"/>
          <w:b/>
          <w:bCs/>
          <w:color w:val="2F4B83" w:themeColor="accent4"/>
          <w:sz w:val="44"/>
          <w:szCs w:val="44"/>
        </w:rPr>
        <w:t>Submitted by</w:t>
      </w:r>
      <w:r w:rsidRPr="00E52496">
        <w:rPr>
          <w:rFonts w:asciiTheme="majorHAnsi" w:hAnsiTheme="majorHAnsi" w:cs="Times New Roman"/>
          <w:b/>
          <w:color w:val="2F4B83" w:themeColor="accent4"/>
          <w:sz w:val="44"/>
          <w:szCs w:val="44"/>
        </w:rPr>
        <w:t>:</w:t>
      </w:r>
    </w:p>
    <w:p w14:paraId="020D809A" w14:textId="77777777" w:rsidR="00617053" w:rsidRPr="00BC698D" w:rsidRDefault="00617053" w:rsidP="00617053">
      <w:pPr>
        <w:pStyle w:val="BodyText"/>
        <w:jc w:val="center"/>
        <w:rPr>
          <w:rFonts w:asciiTheme="majorHAnsi" w:hAnsiTheme="majorHAnsi" w:cs="Times New Roman"/>
          <w:b/>
          <w:bCs/>
          <w:color w:val="2F4B83" w:themeColor="accent4"/>
          <w:sz w:val="44"/>
          <w:szCs w:val="44"/>
        </w:rPr>
      </w:pPr>
    </w:p>
    <w:p w14:paraId="5B0B41E0" w14:textId="77777777" w:rsidR="00617053" w:rsidRDefault="00617053" w:rsidP="00617053">
      <w:pPr>
        <w:jc w:val="center"/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</w:pPr>
      <w:r w:rsidRPr="00C427F2">
        <w:rPr>
          <w:rFonts w:ascii="Times New Roman" w:hAnsi="Times New Roman" w:cs="Times New Roman"/>
          <w:b/>
          <w:bCs/>
          <w:color w:val="auto"/>
          <w:sz w:val="28"/>
          <w:szCs w:val="28"/>
        </w:rPr>
        <w:t>Wali Muhammad</w:t>
      </w:r>
      <w:r w:rsidRPr="00C427F2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  <w:t xml:space="preserve">                     </w:t>
      </w:r>
      <w:r w:rsidRPr="00C427F2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202</w:t>
      </w:r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1</w:t>
      </w:r>
      <w:r w:rsidRPr="00C427F2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-SE-39</w:t>
      </w:r>
    </w:p>
    <w:p w14:paraId="59EB157A" w14:textId="77777777" w:rsidR="00617053" w:rsidRDefault="00617053" w:rsidP="006170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ab/>
      </w:r>
      <w:r>
        <w:rPr>
          <w:rFonts w:ascii="Times New Roman" w:hAnsi="Times New Roman" w:cs="Times New Roman"/>
          <w:b/>
        </w:rPr>
        <w:t xml:space="preserve"> </w:t>
      </w:r>
    </w:p>
    <w:p w14:paraId="2AA3D7C4" w14:textId="77777777" w:rsidR="00617053" w:rsidRDefault="00617053" w:rsidP="00617053">
      <w:pPr>
        <w:spacing w:before="1"/>
        <w:ind w:left="2160" w:right="2998" w:firstLine="720"/>
        <w:jc w:val="center"/>
        <w:rPr>
          <w:rFonts w:asciiTheme="majorHAnsi" w:hAnsiTheme="majorHAnsi" w:cs="Times New Roman"/>
          <w:b/>
          <w:color w:val="2F4B83" w:themeColor="accent4"/>
          <w:sz w:val="44"/>
          <w:szCs w:val="44"/>
        </w:rPr>
      </w:pPr>
      <w:r>
        <w:rPr>
          <w:rFonts w:asciiTheme="majorHAnsi" w:hAnsiTheme="majorHAnsi" w:cs="Times New Roman"/>
          <w:b/>
          <w:color w:val="2F4B83" w:themeColor="accent4"/>
          <w:sz w:val="44"/>
          <w:szCs w:val="44"/>
        </w:rPr>
        <w:t>Submitted</w:t>
      </w:r>
      <w:r w:rsidRPr="00C427F2">
        <w:rPr>
          <w:rFonts w:asciiTheme="majorHAnsi" w:hAnsiTheme="majorHAnsi" w:cs="Times New Roman"/>
          <w:b/>
          <w:color w:val="2F4B83" w:themeColor="accent4"/>
          <w:sz w:val="44"/>
          <w:szCs w:val="44"/>
        </w:rPr>
        <w:t xml:space="preserve"> </w:t>
      </w:r>
      <w:r>
        <w:rPr>
          <w:rFonts w:asciiTheme="majorHAnsi" w:hAnsiTheme="majorHAnsi" w:cs="Times New Roman"/>
          <w:b/>
          <w:color w:val="2F4B83" w:themeColor="accent4"/>
          <w:sz w:val="44"/>
          <w:szCs w:val="44"/>
        </w:rPr>
        <w:t>to</w:t>
      </w:r>
      <w:r w:rsidRPr="00C427F2">
        <w:rPr>
          <w:rFonts w:asciiTheme="majorHAnsi" w:hAnsiTheme="majorHAnsi" w:cs="Times New Roman"/>
          <w:b/>
          <w:color w:val="2F4B83" w:themeColor="accent4"/>
          <w:sz w:val="44"/>
          <w:szCs w:val="44"/>
        </w:rPr>
        <w:t>:</w:t>
      </w:r>
    </w:p>
    <w:p w14:paraId="6A994A00" w14:textId="1D1AAB2E" w:rsidR="00617053" w:rsidRDefault="00617053" w:rsidP="00617053">
      <w:pPr>
        <w:pStyle w:val="BodyText"/>
        <w:jc w:val="center"/>
        <w:rPr>
          <w:rFonts w:ascii="Times New Roman" w:hAnsi="Times New Roman" w:cs="Times New Roman"/>
          <w:b/>
          <w:sz w:val="34"/>
        </w:rPr>
      </w:pPr>
      <w:r>
        <w:rPr>
          <w:rFonts w:ascii="Times New Roman" w:hAnsi="Times New Roman" w:cs="Times New Roman"/>
          <w:b/>
          <w:sz w:val="34"/>
        </w:rPr>
        <w:t>Sir Zeeshan Ramzan</w:t>
      </w:r>
    </w:p>
    <w:p w14:paraId="15B8CD00" w14:textId="77777777" w:rsidR="00617053" w:rsidRDefault="00617053" w:rsidP="00617053">
      <w:pPr>
        <w:pStyle w:val="BodyText"/>
        <w:jc w:val="center"/>
        <w:rPr>
          <w:rFonts w:ascii="Times New Roman" w:hAnsi="Times New Roman" w:cs="Times New Roman"/>
          <w:b/>
          <w:sz w:val="34"/>
        </w:rPr>
      </w:pPr>
    </w:p>
    <w:p w14:paraId="6D9D3B29" w14:textId="77777777" w:rsidR="00617053" w:rsidRDefault="00617053" w:rsidP="00617053">
      <w:pPr>
        <w:pStyle w:val="BodyText"/>
        <w:jc w:val="center"/>
        <w:rPr>
          <w:rFonts w:ascii="Times New Roman" w:hAnsi="Times New Roman" w:cs="Times New Roman"/>
          <w:b/>
          <w:sz w:val="34"/>
        </w:rPr>
      </w:pPr>
    </w:p>
    <w:p w14:paraId="43F37CA5" w14:textId="77777777" w:rsidR="00617053" w:rsidRDefault="00617053" w:rsidP="00617053">
      <w:pPr>
        <w:pStyle w:val="BodyText"/>
        <w:jc w:val="center"/>
        <w:rPr>
          <w:rFonts w:ascii="Times New Roman" w:hAnsi="Times New Roman" w:cs="Times New Roman"/>
          <w:b/>
          <w:sz w:val="34"/>
        </w:rPr>
      </w:pPr>
    </w:p>
    <w:p w14:paraId="6F019D61" w14:textId="77777777" w:rsidR="00617053" w:rsidRDefault="00617053" w:rsidP="00617053">
      <w:pPr>
        <w:pStyle w:val="BodyText"/>
        <w:jc w:val="center"/>
        <w:rPr>
          <w:rFonts w:ascii="Times New Roman" w:hAnsi="Times New Roman" w:cs="Times New Roman"/>
          <w:b/>
          <w:sz w:val="34"/>
        </w:rPr>
      </w:pPr>
    </w:p>
    <w:p w14:paraId="2BFF9178" w14:textId="77777777" w:rsidR="00617053" w:rsidRDefault="00617053" w:rsidP="00617053">
      <w:pPr>
        <w:spacing w:before="263" w:line="266" w:lineRule="auto"/>
        <w:ind w:left="1054" w:right="751" w:hanging="4"/>
        <w:jc w:val="center"/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 xml:space="preserve">Department of Computer Science, New Campus </w:t>
      </w:r>
    </w:p>
    <w:p w14:paraId="067C6C8F" w14:textId="77777777" w:rsidR="00617053" w:rsidRDefault="00617053" w:rsidP="00617053">
      <w:pPr>
        <w:spacing w:before="263" w:line="266" w:lineRule="auto"/>
        <w:ind w:left="1054" w:right="751" w:hanging="4"/>
        <w:jc w:val="center"/>
        <w:rPr>
          <w:rFonts w:ascii="Times New Roman" w:hAnsi="Times New Roman" w:cs="Times New Roman"/>
          <w:b/>
          <w:sz w:val="34"/>
        </w:rPr>
      </w:pPr>
      <w:r>
        <w:rPr>
          <w:rFonts w:ascii="Times New Roman" w:hAnsi="Times New Roman" w:cs="Times New Roman"/>
          <w:b/>
          <w:sz w:val="34"/>
        </w:rPr>
        <w:t>University of Engineering and Technology Lahore, Pakistan</w:t>
      </w:r>
    </w:p>
    <w:p w14:paraId="6E5D53C2" w14:textId="064BB9B9" w:rsidR="00617053" w:rsidRDefault="00617053" w:rsidP="00AE7BF3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bookmarkStart w:id="0" w:name="_Toc106532757"/>
      <w:r>
        <w:rPr>
          <w:rFonts w:asciiTheme="majorHAnsi" w:eastAsiaTheme="majorEastAsia" w:hAnsiTheme="majorHAnsi" w:cstheme="majorBidi"/>
          <w:b/>
          <w:bCs/>
          <w:sz w:val="36"/>
          <w:szCs w:val="36"/>
        </w:rPr>
        <w:lastRenderedPageBreak/>
        <w:t>UML Use case Diagram</w:t>
      </w:r>
    </w:p>
    <w:p w14:paraId="57D95467" w14:textId="46AD73D1" w:rsidR="00617053" w:rsidRPr="0053199C" w:rsidRDefault="00617053" w:rsidP="00617053">
      <w:pPr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noProof/>
          <w:sz w:val="36"/>
          <w:szCs w:val="36"/>
        </w:rPr>
        <w:drawing>
          <wp:inline distT="0" distB="0" distL="0" distR="0" wp14:anchorId="0740F2FE" wp14:editId="5C69E2D2">
            <wp:extent cx="6858000" cy="4779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20F5" w14:textId="59F8A3CE" w:rsidR="00617053" w:rsidRDefault="00617053" w:rsidP="00617053">
      <w:pPr>
        <w:spacing w:line="240" w:lineRule="auto"/>
        <w:rPr>
          <w:rFonts w:cstheme="minorHAnsi"/>
          <w:color w:val="111111"/>
          <w:shd w:val="clear" w:color="auto" w:fill="FFFFFF"/>
        </w:rPr>
      </w:pPr>
      <w:bookmarkStart w:id="1" w:name="_Toc106532758"/>
      <w:bookmarkEnd w:id="0"/>
      <w:r>
        <w:rPr>
          <w:rFonts w:cstheme="minorHAnsi"/>
          <w:color w:val="111111"/>
          <w:shd w:val="clear" w:color="auto" w:fill="FFFFFF"/>
        </w:rPr>
        <w:tab/>
      </w:r>
    </w:p>
    <w:p w14:paraId="383D5A63" w14:textId="77777777" w:rsidR="009514A2" w:rsidRDefault="009514A2" w:rsidP="00AE7BF3">
      <w:pPr>
        <w:spacing w:line="240" w:lineRule="auto"/>
        <w:jc w:val="center"/>
        <w:rPr>
          <w:rFonts w:asciiTheme="majorHAnsi" w:hAnsiTheme="majorHAnsi"/>
          <w:b/>
          <w:bCs/>
          <w:sz w:val="36"/>
          <w:szCs w:val="28"/>
          <w:shd w:val="clear" w:color="auto" w:fill="FFFFFF"/>
        </w:rPr>
      </w:pPr>
    </w:p>
    <w:p w14:paraId="262317EE" w14:textId="77777777" w:rsidR="009514A2" w:rsidRDefault="009514A2" w:rsidP="00AE7BF3">
      <w:pPr>
        <w:spacing w:line="240" w:lineRule="auto"/>
        <w:jc w:val="center"/>
        <w:rPr>
          <w:rFonts w:asciiTheme="majorHAnsi" w:hAnsiTheme="majorHAnsi"/>
          <w:b/>
          <w:bCs/>
          <w:sz w:val="36"/>
          <w:szCs w:val="28"/>
          <w:shd w:val="clear" w:color="auto" w:fill="FFFFFF"/>
        </w:rPr>
      </w:pPr>
    </w:p>
    <w:p w14:paraId="2D60521E" w14:textId="77777777" w:rsidR="009514A2" w:rsidRDefault="009514A2" w:rsidP="00AE7BF3">
      <w:pPr>
        <w:spacing w:line="240" w:lineRule="auto"/>
        <w:jc w:val="center"/>
        <w:rPr>
          <w:rFonts w:asciiTheme="majorHAnsi" w:hAnsiTheme="majorHAnsi"/>
          <w:b/>
          <w:bCs/>
          <w:sz w:val="36"/>
          <w:szCs w:val="28"/>
          <w:shd w:val="clear" w:color="auto" w:fill="FFFFFF"/>
        </w:rPr>
      </w:pPr>
    </w:p>
    <w:p w14:paraId="6D350F67" w14:textId="77777777" w:rsidR="009514A2" w:rsidRDefault="009514A2" w:rsidP="00AE7BF3">
      <w:pPr>
        <w:spacing w:line="240" w:lineRule="auto"/>
        <w:jc w:val="center"/>
        <w:rPr>
          <w:rFonts w:asciiTheme="majorHAnsi" w:hAnsiTheme="majorHAnsi"/>
          <w:b/>
          <w:bCs/>
          <w:sz w:val="36"/>
          <w:szCs w:val="28"/>
          <w:shd w:val="clear" w:color="auto" w:fill="FFFFFF"/>
        </w:rPr>
      </w:pPr>
    </w:p>
    <w:p w14:paraId="43E6369A" w14:textId="77777777" w:rsidR="009514A2" w:rsidRDefault="009514A2" w:rsidP="00AE7BF3">
      <w:pPr>
        <w:spacing w:line="240" w:lineRule="auto"/>
        <w:jc w:val="center"/>
        <w:rPr>
          <w:rFonts w:asciiTheme="majorHAnsi" w:hAnsiTheme="majorHAnsi"/>
          <w:b/>
          <w:bCs/>
          <w:sz w:val="36"/>
          <w:szCs w:val="28"/>
          <w:shd w:val="clear" w:color="auto" w:fill="FFFFFF"/>
        </w:rPr>
      </w:pPr>
    </w:p>
    <w:p w14:paraId="5B9FD437" w14:textId="77777777" w:rsidR="009514A2" w:rsidRDefault="009514A2" w:rsidP="00AE7BF3">
      <w:pPr>
        <w:spacing w:line="240" w:lineRule="auto"/>
        <w:jc w:val="center"/>
        <w:rPr>
          <w:rFonts w:asciiTheme="majorHAnsi" w:hAnsiTheme="majorHAnsi"/>
          <w:b/>
          <w:bCs/>
          <w:sz w:val="36"/>
          <w:szCs w:val="28"/>
          <w:shd w:val="clear" w:color="auto" w:fill="FFFFFF"/>
        </w:rPr>
      </w:pPr>
    </w:p>
    <w:p w14:paraId="3390E74D" w14:textId="77777777" w:rsidR="009514A2" w:rsidRDefault="009514A2" w:rsidP="00AE7BF3">
      <w:pPr>
        <w:spacing w:line="240" w:lineRule="auto"/>
        <w:jc w:val="center"/>
        <w:rPr>
          <w:rFonts w:asciiTheme="majorHAnsi" w:hAnsiTheme="majorHAnsi"/>
          <w:b/>
          <w:bCs/>
          <w:sz w:val="36"/>
          <w:szCs w:val="28"/>
          <w:shd w:val="clear" w:color="auto" w:fill="FFFFFF"/>
        </w:rPr>
      </w:pPr>
    </w:p>
    <w:p w14:paraId="60892490" w14:textId="77777777" w:rsidR="009514A2" w:rsidRDefault="009514A2" w:rsidP="00AE7BF3">
      <w:pPr>
        <w:spacing w:line="240" w:lineRule="auto"/>
        <w:jc w:val="center"/>
        <w:rPr>
          <w:rFonts w:asciiTheme="majorHAnsi" w:hAnsiTheme="majorHAnsi"/>
          <w:b/>
          <w:bCs/>
          <w:sz w:val="36"/>
          <w:szCs w:val="28"/>
          <w:shd w:val="clear" w:color="auto" w:fill="FFFFFF"/>
        </w:rPr>
      </w:pPr>
    </w:p>
    <w:p w14:paraId="7C5D4A7D" w14:textId="77777777" w:rsidR="009514A2" w:rsidRDefault="009514A2" w:rsidP="00AE7BF3">
      <w:pPr>
        <w:spacing w:line="240" w:lineRule="auto"/>
        <w:jc w:val="center"/>
        <w:rPr>
          <w:rFonts w:asciiTheme="majorHAnsi" w:hAnsiTheme="majorHAnsi"/>
          <w:b/>
          <w:bCs/>
          <w:sz w:val="36"/>
          <w:szCs w:val="28"/>
          <w:shd w:val="clear" w:color="auto" w:fill="FFFFFF"/>
        </w:rPr>
      </w:pPr>
    </w:p>
    <w:p w14:paraId="65ECA62D" w14:textId="77777777" w:rsidR="009514A2" w:rsidRDefault="009514A2" w:rsidP="00AE7BF3">
      <w:pPr>
        <w:spacing w:line="240" w:lineRule="auto"/>
        <w:jc w:val="center"/>
        <w:rPr>
          <w:rFonts w:asciiTheme="majorHAnsi" w:hAnsiTheme="majorHAnsi"/>
          <w:b/>
          <w:bCs/>
          <w:sz w:val="36"/>
          <w:szCs w:val="28"/>
          <w:shd w:val="clear" w:color="auto" w:fill="FFFFFF"/>
        </w:rPr>
      </w:pPr>
    </w:p>
    <w:p w14:paraId="75D8BAA9" w14:textId="77777777" w:rsidR="009514A2" w:rsidRDefault="009514A2" w:rsidP="00AE7BF3">
      <w:pPr>
        <w:spacing w:line="240" w:lineRule="auto"/>
        <w:jc w:val="center"/>
        <w:rPr>
          <w:rFonts w:asciiTheme="majorHAnsi" w:hAnsiTheme="majorHAnsi"/>
          <w:b/>
          <w:bCs/>
          <w:sz w:val="36"/>
          <w:szCs w:val="28"/>
          <w:shd w:val="clear" w:color="auto" w:fill="FFFFFF"/>
        </w:rPr>
      </w:pPr>
    </w:p>
    <w:p w14:paraId="7582200D" w14:textId="77777777" w:rsidR="009514A2" w:rsidRDefault="009514A2" w:rsidP="00AE7BF3">
      <w:pPr>
        <w:spacing w:line="240" w:lineRule="auto"/>
        <w:jc w:val="center"/>
        <w:rPr>
          <w:rFonts w:asciiTheme="majorHAnsi" w:hAnsiTheme="majorHAnsi"/>
          <w:b/>
          <w:bCs/>
          <w:sz w:val="36"/>
          <w:szCs w:val="28"/>
          <w:shd w:val="clear" w:color="auto" w:fill="FFFFFF"/>
        </w:rPr>
      </w:pPr>
    </w:p>
    <w:p w14:paraId="2EF404A3" w14:textId="167DDC89" w:rsidR="00617053" w:rsidRDefault="00A140CC" w:rsidP="00AE7BF3">
      <w:pPr>
        <w:spacing w:line="240" w:lineRule="auto"/>
        <w:jc w:val="center"/>
        <w:rPr>
          <w:rFonts w:asciiTheme="majorHAnsi" w:hAnsiTheme="majorHAnsi"/>
          <w:b/>
          <w:bCs/>
          <w:sz w:val="36"/>
          <w:szCs w:val="28"/>
          <w:shd w:val="clear" w:color="auto" w:fill="FFFFFF"/>
        </w:rPr>
      </w:pPr>
      <w:r>
        <w:rPr>
          <w:rFonts w:asciiTheme="majorHAnsi" w:hAnsiTheme="majorHAnsi"/>
          <w:b/>
          <w:bCs/>
          <w:sz w:val="36"/>
          <w:szCs w:val="28"/>
          <w:shd w:val="clear" w:color="auto" w:fill="FFFFFF"/>
        </w:rPr>
        <w:lastRenderedPageBreak/>
        <w:t xml:space="preserve">Use Case </w:t>
      </w:r>
      <w:r w:rsidR="00AE7BF3">
        <w:rPr>
          <w:rFonts w:asciiTheme="majorHAnsi" w:hAnsiTheme="majorHAnsi"/>
          <w:b/>
          <w:bCs/>
          <w:sz w:val="36"/>
          <w:szCs w:val="28"/>
          <w:shd w:val="clear" w:color="auto" w:fill="FFFFFF"/>
        </w:rPr>
        <w:t>scenarios</w:t>
      </w:r>
      <w:r>
        <w:rPr>
          <w:rFonts w:asciiTheme="majorHAnsi" w:hAnsiTheme="majorHAnsi"/>
          <w:b/>
          <w:bCs/>
          <w:sz w:val="36"/>
          <w:szCs w:val="28"/>
          <w:shd w:val="clear" w:color="auto" w:fill="FFFFFF"/>
        </w:rPr>
        <w:t xml:space="preserve"> detail</w:t>
      </w:r>
      <w:r w:rsidR="00AE7BF3">
        <w:rPr>
          <w:rFonts w:asciiTheme="majorHAnsi" w:hAnsiTheme="majorHAnsi"/>
          <w:b/>
          <w:bCs/>
          <w:sz w:val="36"/>
          <w:szCs w:val="28"/>
          <w:shd w:val="clear" w:color="auto" w:fill="FFFFFF"/>
        </w:rPr>
        <w:t>s</w:t>
      </w:r>
    </w:p>
    <w:p w14:paraId="6262AC71" w14:textId="77777777" w:rsidR="00617053" w:rsidRPr="0032060E" w:rsidRDefault="00617053" w:rsidP="00617053">
      <w:pPr>
        <w:spacing w:line="240" w:lineRule="auto"/>
        <w:rPr>
          <w:rFonts w:asciiTheme="majorHAnsi" w:hAnsiTheme="majorHAnsi"/>
          <w:b/>
          <w:bCs/>
          <w:sz w:val="36"/>
          <w:szCs w:val="28"/>
          <w:shd w:val="clear" w:color="auto" w:fill="FFFFFF"/>
        </w:rPr>
      </w:pP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4687"/>
        <w:gridCol w:w="4687"/>
      </w:tblGrid>
      <w:tr w:rsidR="007F7D49" w14:paraId="5F1D4F3B" w14:textId="77777777" w:rsidTr="007520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tcW w:w="4687" w:type="dxa"/>
          </w:tcPr>
          <w:bookmarkEnd w:id="1"/>
          <w:p w14:paraId="3813482F" w14:textId="77777777" w:rsidR="007F7D49" w:rsidRPr="00646991" w:rsidRDefault="007F7D49" w:rsidP="0075209D">
            <w:pPr>
              <w:rPr>
                <w:rFonts w:ascii="Arial" w:hAnsi="Arial" w:cs="Arial"/>
                <w:b w:val="0"/>
                <w:sz w:val="28"/>
                <w:szCs w:val="28"/>
              </w:rPr>
            </w:pPr>
            <w:r w:rsidRPr="00646991">
              <w:rPr>
                <w:rFonts w:ascii="Arial" w:hAnsi="Arial" w:cs="Arial"/>
                <w:sz w:val="28"/>
                <w:szCs w:val="28"/>
              </w:rPr>
              <w:t>Name</w:t>
            </w:r>
          </w:p>
        </w:tc>
        <w:tc>
          <w:tcPr>
            <w:tcW w:w="4687" w:type="dxa"/>
          </w:tcPr>
          <w:p w14:paraId="56C50352" w14:textId="77777777" w:rsidR="007F7D49" w:rsidRPr="00646991" w:rsidRDefault="007F7D49" w:rsidP="0075209D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Issue Book</w:t>
            </w:r>
          </w:p>
        </w:tc>
      </w:tr>
      <w:tr w:rsidR="007F7D49" w14:paraId="713A5081" w14:textId="77777777" w:rsidTr="0075209D">
        <w:trPr>
          <w:trHeight w:val="359"/>
        </w:trPr>
        <w:tc>
          <w:tcPr>
            <w:tcW w:w="4687" w:type="dxa"/>
          </w:tcPr>
          <w:p w14:paraId="02758099" w14:textId="77777777" w:rsidR="007F7D49" w:rsidRPr="00646991" w:rsidRDefault="007F7D49" w:rsidP="0075209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Primary Actor</w:t>
            </w:r>
          </w:p>
        </w:tc>
        <w:tc>
          <w:tcPr>
            <w:tcW w:w="4687" w:type="dxa"/>
          </w:tcPr>
          <w:p w14:paraId="70D33237" w14:textId="77777777" w:rsidR="007F7D49" w:rsidRPr="00646991" w:rsidRDefault="007F7D49" w:rsidP="0075209D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</w:t>
            </w:r>
          </w:p>
        </w:tc>
      </w:tr>
      <w:tr w:rsidR="00A903BE" w14:paraId="3248C303" w14:textId="77777777" w:rsidTr="0075209D">
        <w:trPr>
          <w:trHeight w:val="359"/>
        </w:trPr>
        <w:tc>
          <w:tcPr>
            <w:tcW w:w="4687" w:type="dxa"/>
          </w:tcPr>
          <w:p w14:paraId="16AA8ED2" w14:textId="0425415D" w:rsidR="00A903BE" w:rsidRPr="00646991" w:rsidRDefault="00A903BE" w:rsidP="00A903B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Goal</w:t>
            </w:r>
          </w:p>
        </w:tc>
        <w:tc>
          <w:tcPr>
            <w:tcW w:w="4687" w:type="dxa"/>
          </w:tcPr>
          <w:p w14:paraId="2835C810" w14:textId="24494C07" w:rsidR="00A903BE" w:rsidRDefault="00A903BE" w:rsidP="00A903BE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To get book issued from library</w:t>
            </w:r>
          </w:p>
        </w:tc>
      </w:tr>
      <w:tr w:rsidR="00A903BE" w14:paraId="4A0BAF98" w14:textId="77777777" w:rsidTr="0075209D">
        <w:trPr>
          <w:trHeight w:val="359"/>
        </w:trPr>
        <w:tc>
          <w:tcPr>
            <w:tcW w:w="4687" w:type="dxa"/>
          </w:tcPr>
          <w:p w14:paraId="1FF9EE0C" w14:textId="2AF667B6" w:rsidR="00A903BE" w:rsidRPr="00646991" w:rsidRDefault="00A903BE" w:rsidP="00A903B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Trigger</w:t>
            </w:r>
          </w:p>
        </w:tc>
        <w:tc>
          <w:tcPr>
            <w:tcW w:w="4687" w:type="dxa"/>
          </w:tcPr>
          <w:p w14:paraId="522E01E6" w14:textId="49F56950" w:rsidR="00A903BE" w:rsidRDefault="00A903BE" w:rsidP="00A903BE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 goes to librarian to issue book</w:t>
            </w:r>
          </w:p>
        </w:tc>
      </w:tr>
      <w:tr w:rsidR="00A903BE" w14:paraId="7196E2EC" w14:textId="77777777" w:rsidTr="0075209D">
        <w:trPr>
          <w:trHeight w:val="359"/>
        </w:trPr>
        <w:tc>
          <w:tcPr>
            <w:tcW w:w="4687" w:type="dxa"/>
          </w:tcPr>
          <w:p w14:paraId="652F649D" w14:textId="77777777" w:rsidR="00A903BE" w:rsidRPr="00646991" w:rsidRDefault="00A903BE" w:rsidP="00A903BE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Pre-conditions</w:t>
            </w:r>
          </w:p>
        </w:tc>
        <w:tc>
          <w:tcPr>
            <w:tcW w:w="4687" w:type="dxa"/>
          </w:tcPr>
          <w:p w14:paraId="6633CFB2" w14:textId="77777777" w:rsidR="00A903BE" w:rsidRDefault="00A903BE" w:rsidP="00A903BE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Valid student card</w:t>
            </w:r>
          </w:p>
          <w:p w14:paraId="6CB3D8BF" w14:textId="77777777" w:rsidR="00A903BE" w:rsidRDefault="00A903BE" w:rsidP="00A903BE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authenticates roll no.</w:t>
            </w:r>
          </w:p>
          <w:p w14:paraId="4A8F059B" w14:textId="77777777" w:rsidR="00A903BE" w:rsidRDefault="00A903BE" w:rsidP="00A903BE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Fine paid</w:t>
            </w:r>
          </w:p>
          <w:p w14:paraId="6BD6ECA3" w14:textId="77777777" w:rsidR="00A903BE" w:rsidRDefault="00A903BE" w:rsidP="00A903BE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Book should be available</w:t>
            </w:r>
          </w:p>
          <w:p w14:paraId="2F41278C" w14:textId="77777777" w:rsidR="00A903BE" w:rsidRPr="00646991" w:rsidRDefault="00A903BE" w:rsidP="00A903BE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Number of issued books less than 5</w:t>
            </w:r>
          </w:p>
        </w:tc>
      </w:tr>
      <w:tr w:rsidR="00A903BE" w14:paraId="15CC660E" w14:textId="77777777" w:rsidTr="0075209D">
        <w:trPr>
          <w:trHeight w:val="359"/>
        </w:trPr>
        <w:tc>
          <w:tcPr>
            <w:tcW w:w="4687" w:type="dxa"/>
          </w:tcPr>
          <w:p w14:paraId="448C795C" w14:textId="77777777" w:rsidR="00A903BE" w:rsidRDefault="00A903BE" w:rsidP="00A903BE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Post-conditions</w:t>
            </w:r>
          </w:p>
        </w:tc>
        <w:tc>
          <w:tcPr>
            <w:tcW w:w="4687" w:type="dxa"/>
          </w:tcPr>
          <w:p w14:paraId="5C18A18D" w14:textId="77777777" w:rsidR="00A903BE" w:rsidRDefault="00A903BE" w:rsidP="00A903BE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Book marked unavailable</w:t>
            </w:r>
          </w:p>
          <w:p w14:paraId="37FA83FA" w14:textId="77777777" w:rsidR="00A903BE" w:rsidRDefault="00A903BE" w:rsidP="00A903BE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 book issue count increased</w:t>
            </w:r>
          </w:p>
          <w:p w14:paraId="20A5DAEC" w14:textId="5960FF05" w:rsidR="00A903BE" w:rsidRDefault="00A903BE" w:rsidP="00A903BE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30 day countdown for return/renewal</w:t>
            </w:r>
          </w:p>
        </w:tc>
      </w:tr>
      <w:tr w:rsidR="00A903BE" w14:paraId="6BB660D8" w14:textId="77777777" w:rsidTr="0075209D">
        <w:trPr>
          <w:trHeight w:val="347"/>
        </w:trPr>
        <w:tc>
          <w:tcPr>
            <w:tcW w:w="4687" w:type="dxa"/>
          </w:tcPr>
          <w:p w14:paraId="44E8743A" w14:textId="77777777" w:rsidR="00A903BE" w:rsidRPr="00646991" w:rsidRDefault="00A903BE" w:rsidP="00A903B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Main success scenario</w:t>
            </w:r>
          </w:p>
        </w:tc>
        <w:tc>
          <w:tcPr>
            <w:tcW w:w="4687" w:type="dxa"/>
          </w:tcPr>
          <w:p w14:paraId="24BFC11E" w14:textId="77777777" w:rsidR="00A903BE" w:rsidRDefault="00A903BE" w:rsidP="00A903BE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91446C">
              <w:rPr>
                <w:rFonts w:ascii="Arial" w:hAnsi="Arial" w:cs="Arial"/>
                <w:bCs/>
                <w:sz w:val="28"/>
                <w:szCs w:val="28"/>
              </w:rPr>
              <w:t xml:space="preserve">Student </w:t>
            </w:r>
            <w:r>
              <w:rPr>
                <w:rFonts w:ascii="Arial" w:hAnsi="Arial" w:cs="Arial"/>
                <w:bCs/>
                <w:sz w:val="28"/>
                <w:szCs w:val="28"/>
              </w:rPr>
              <w:t>shows student card to librarian</w:t>
            </w:r>
          </w:p>
          <w:p w14:paraId="6B6072E3" w14:textId="77777777" w:rsidR="00A903BE" w:rsidRDefault="00A903BE" w:rsidP="00A903BE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authenticates student using their roll no.</w:t>
            </w:r>
          </w:p>
          <w:p w14:paraId="6E246A3E" w14:textId="77777777" w:rsidR="00A903BE" w:rsidRDefault="00A903BE" w:rsidP="00A903BE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checks book availability</w:t>
            </w:r>
          </w:p>
          <w:p w14:paraId="060CCF6D" w14:textId="77777777" w:rsidR="00A903BE" w:rsidRDefault="00A903BE" w:rsidP="00A903BE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checks number of issued books by student</w:t>
            </w:r>
          </w:p>
          <w:p w14:paraId="347E48AA" w14:textId="77777777" w:rsidR="00A903BE" w:rsidRPr="0091446C" w:rsidRDefault="00A903BE" w:rsidP="00A903BE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 gets the desired book</w:t>
            </w:r>
          </w:p>
        </w:tc>
      </w:tr>
      <w:tr w:rsidR="00A903BE" w14:paraId="72FF3512" w14:textId="77777777" w:rsidTr="0075209D">
        <w:trPr>
          <w:trHeight w:val="359"/>
        </w:trPr>
        <w:tc>
          <w:tcPr>
            <w:tcW w:w="4687" w:type="dxa"/>
          </w:tcPr>
          <w:p w14:paraId="4EAE3C6C" w14:textId="77777777" w:rsidR="00A903BE" w:rsidRPr="00646991" w:rsidRDefault="00A903BE" w:rsidP="00A903B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Alternate flow</w:t>
            </w:r>
          </w:p>
        </w:tc>
        <w:tc>
          <w:tcPr>
            <w:tcW w:w="4687" w:type="dxa"/>
          </w:tcPr>
          <w:p w14:paraId="0D50E21D" w14:textId="77777777" w:rsidR="00A903BE" w:rsidRPr="00536424" w:rsidRDefault="00A903BE" w:rsidP="00536424">
            <w:pPr>
              <w:ind w:left="0"/>
              <w:rPr>
                <w:rFonts w:ascii="Arial" w:hAnsi="Arial" w:cs="Arial"/>
                <w:bCs/>
                <w:sz w:val="28"/>
                <w:szCs w:val="28"/>
              </w:rPr>
            </w:pPr>
            <w:r w:rsidRPr="00536424">
              <w:rPr>
                <w:rFonts w:ascii="Arial" w:hAnsi="Arial" w:cs="Arial"/>
                <w:bCs/>
                <w:sz w:val="28"/>
                <w:szCs w:val="28"/>
              </w:rPr>
              <w:t>No Alternate flow</w:t>
            </w:r>
          </w:p>
        </w:tc>
      </w:tr>
      <w:tr w:rsidR="00A903BE" w14:paraId="2822F1FF" w14:textId="77777777" w:rsidTr="0075209D">
        <w:trPr>
          <w:trHeight w:val="347"/>
        </w:trPr>
        <w:tc>
          <w:tcPr>
            <w:tcW w:w="4687" w:type="dxa"/>
          </w:tcPr>
          <w:p w14:paraId="43A3D8C4" w14:textId="77777777" w:rsidR="00A903BE" w:rsidRPr="00646991" w:rsidRDefault="00A903BE" w:rsidP="00A903B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Qualities</w:t>
            </w:r>
          </w:p>
        </w:tc>
        <w:tc>
          <w:tcPr>
            <w:tcW w:w="4687" w:type="dxa"/>
          </w:tcPr>
          <w:p w14:paraId="7FBFC053" w14:textId="77777777" w:rsidR="00A903BE" w:rsidRDefault="00A903BE" w:rsidP="00A903B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2E34E4">
              <w:rPr>
                <w:rFonts w:ascii="Arial" w:hAnsi="Arial" w:cs="Arial"/>
                <w:b/>
                <w:sz w:val="28"/>
                <w:szCs w:val="28"/>
              </w:rPr>
              <w:t>Security</w:t>
            </w:r>
          </w:p>
          <w:p w14:paraId="7A422A48" w14:textId="77777777" w:rsidR="00A903BE" w:rsidRPr="002E34E4" w:rsidRDefault="00A903BE" w:rsidP="00A903B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Every student can only issue books using their own ID card only</w:t>
            </w:r>
          </w:p>
          <w:p w14:paraId="575D0F5B" w14:textId="58E2DA29" w:rsidR="00A903BE" w:rsidRPr="002E34E4" w:rsidRDefault="00A903BE" w:rsidP="00A903B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Student </w:t>
            </w:r>
            <w:r w:rsidR="00536424">
              <w:rPr>
                <w:rFonts w:ascii="Arial" w:hAnsi="Arial" w:cs="Arial"/>
                <w:bCs/>
                <w:sz w:val="28"/>
                <w:szCs w:val="28"/>
              </w:rPr>
              <w:t>cannot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 issue more than 5 books and for more than 30 days </w:t>
            </w:r>
          </w:p>
        </w:tc>
      </w:tr>
      <w:tr w:rsidR="00A903BE" w14:paraId="6B8CBF1E" w14:textId="77777777" w:rsidTr="0075209D">
        <w:trPr>
          <w:trHeight w:val="347"/>
        </w:trPr>
        <w:tc>
          <w:tcPr>
            <w:tcW w:w="4687" w:type="dxa"/>
          </w:tcPr>
          <w:p w14:paraId="5FAA989B" w14:textId="77777777" w:rsidR="00A903BE" w:rsidRPr="00646991" w:rsidRDefault="00A903BE" w:rsidP="00A903B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Exceptions</w:t>
            </w:r>
          </w:p>
        </w:tc>
        <w:tc>
          <w:tcPr>
            <w:tcW w:w="4687" w:type="dxa"/>
          </w:tcPr>
          <w:p w14:paraId="2EAD4B66" w14:textId="77777777" w:rsidR="00A903BE" w:rsidRDefault="00A903BE" w:rsidP="00A903BE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 has no ID card</w:t>
            </w:r>
          </w:p>
          <w:p w14:paraId="493260C5" w14:textId="77777777" w:rsidR="00A903BE" w:rsidRDefault="00A903BE" w:rsidP="00A903BE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 has not paid fine</w:t>
            </w:r>
          </w:p>
          <w:p w14:paraId="2CB741CE" w14:textId="77777777" w:rsidR="00A903BE" w:rsidRDefault="00A903BE" w:rsidP="00A903BE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Desired book is unavailable</w:t>
            </w:r>
          </w:p>
          <w:p w14:paraId="0D644651" w14:textId="77777777" w:rsidR="00A903BE" w:rsidRDefault="00A903BE" w:rsidP="00A903BE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lastRenderedPageBreak/>
              <w:t>Student has already issued 5 books</w:t>
            </w:r>
          </w:p>
          <w:p w14:paraId="5AEA5A08" w14:textId="2E348C6F" w:rsidR="00A903BE" w:rsidRPr="000B321C" w:rsidRDefault="00A903BE" w:rsidP="00A903BE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Roll No. </w:t>
            </w:r>
            <w:r w:rsidR="006C0852">
              <w:rPr>
                <w:rFonts w:ascii="Arial" w:hAnsi="Arial" w:cs="Arial"/>
                <w:bCs/>
                <w:sz w:val="28"/>
                <w:szCs w:val="28"/>
              </w:rPr>
              <w:t>cannot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 be authenticated by Librarian</w:t>
            </w:r>
          </w:p>
        </w:tc>
      </w:tr>
    </w:tbl>
    <w:p w14:paraId="118CD66A" w14:textId="77777777" w:rsidR="007F7D49" w:rsidRDefault="007F7D49" w:rsidP="007F7D49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7C0ECB25" w14:textId="77777777" w:rsidR="009514A2" w:rsidRDefault="009514A2" w:rsidP="007F7D49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7B4DDEAF" w14:textId="77777777" w:rsidR="009514A2" w:rsidRDefault="009514A2" w:rsidP="007F7D49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4687"/>
        <w:gridCol w:w="4687"/>
      </w:tblGrid>
      <w:tr w:rsidR="007F7D49" w14:paraId="3DC5805E" w14:textId="77777777" w:rsidTr="007520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tcW w:w="4687" w:type="dxa"/>
          </w:tcPr>
          <w:p w14:paraId="630A655D" w14:textId="77777777" w:rsidR="007F7D49" w:rsidRPr="00646991" w:rsidRDefault="007F7D49" w:rsidP="0075209D">
            <w:pPr>
              <w:rPr>
                <w:rFonts w:ascii="Arial" w:hAnsi="Arial" w:cs="Arial"/>
                <w:b w:val="0"/>
                <w:sz w:val="28"/>
                <w:szCs w:val="28"/>
              </w:rPr>
            </w:pPr>
            <w:r w:rsidRPr="00646991">
              <w:rPr>
                <w:rFonts w:ascii="Arial" w:hAnsi="Arial" w:cs="Arial"/>
                <w:sz w:val="28"/>
                <w:szCs w:val="28"/>
              </w:rPr>
              <w:t>Name</w:t>
            </w:r>
          </w:p>
        </w:tc>
        <w:tc>
          <w:tcPr>
            <w:tcW w:w="4687" w:type="dxa"/>
          </w:tcPr>
          <w:p w14:paraId="20DF9E38" w14:textId="77777777" w:rsidR="007F7D49" w:rsidRPr="00646991" w:rsidRDefault="007F7D49" w:rsidP="0075209D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Re-new Book</w:t>
            </w:r>
          </w:p>
        </w:tc>
      </w:tr>
      <w:tr w:rsidR="007F7D49" w14:paraId="518D6798" w14:textId="77777777" w:rsidTr="0075209D">
        <w:trPr>
          <w:trHeight w:val="359"/>
        </w:trPr>
        <w:tc>
          <w:tcPr>
            <w:tcW w:w="4687" w:type="dxa"/>
          </w:tcPr>
          <w:p w14:paraId="5CDA6E90" w14:textId="77777777" w:rsidR="007F7D49" w:rsidRPr="00646991" w:rsidRDefault="007F7D49" w:rsidP="0075209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Primary Actor</w:t>
            </w:r>
          </w:p>
        </w:tc>
        <w:tc>
          <w:tcPr>
            <w:tcW w:w="4687" w:type="dxa"/>
          </w:tcPr>
          <w:p w14:paraId="42D0710A" w14:textId="77777777" w:rsidR="007F7D49" w:rsidRPr="00646991" w:rsidRDefault="007F7D49" w:rsidP="0075209D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</w:t>
            </w:r>
          </w:p>
        </w:tc>
      </w:tr>
      <w:tr w:rsidR="006C0852" w14:paraId="6C17F078" w14:textId="77777777" w:rsidTr="0075209D">
        <w:trPr>
          <w:trHeight w:val="359"/>
        </w:trPr>
        <w:tc>
          <w:tcPr>
            <w:tcW w:w="4687" w:type="dxa"/>
          </w:tcPr>
          <w:p w14:paraId="0E8A1DF9" w14:textId="66F4B069" w:rsidR="006C0852" w:rsidRPr="00646991" w:rsidRDefault="006C0852" w:rsidP="006C085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Goal</w:t>
            </w:r>
          </w:p>
        </w:tc>
        <w:tc>
          <w:tcPr>
            <w:tcW w:w="4687" w:type="dxa"/>
          </w:tcPr>
          <w:p w14:paraId="63AC8284" w14:textId="542098A4" w:rsidR="006C0852" w:rsidRDefault="006C0852" w:rsidP="006C085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Renewal of book issuance</w:t>
            </w:r>
          </w:p>
        </w:tc>
      </w:tr>
      <w:tr w:rsidR="006C0852" w14:paraId="03BFFB26" w14:textId="77777777" w:rsidTr="0075209D">
        <w:trPr>
          <w:trHeight w:val="359"/>
        </w:trPr>
        <w:tc>
          <w:tcPr>
            <w:tcW w:w="4687" w:type="dxa"/>
          </w:tcPr>
          <w:p w14:paraId="220C7463" w14:textId="018CA605" w:rsidR="006C0852" w:rsidRPr="00646991" w:rsidRDefault="006C0852" w:rsidP="006C085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Trigger</w:t>
            </w:r>
          </w:p>
        </w:tc>
        <w:tc>
          <w:tcPr>
            <w:tcW w:w="4687" w:type="dxa"/>
          </w:tcPr>
          <w:p w14:paraId="52D9AC9E" w14:textId="0BC9CA83" w:rsidR="006C0852" w:rsidRDefault="006C0852" w:rsidP="006C085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 goes to librarian to renew the issuance of their book</w:t>
            </w:r>
          </w:p>
        </w:tc>
      </w:tr>
      <w:tr w:rsidR="006C0852" w14:paraId="64F89C60" w14:textId="77777777" w:rsidTr="0075209D">
        <w:trPr>
          <w:trHeight w:val="359"/>
        </w:trPr>
        <w:tc>
          <w:tcPr>
            <w:tcW w:w="4687" w:type="dxa"/>
          </w:tcPr>
          <w:p w14:paraId="38CC1FB1" w14:textId="77777777" w:rsidR="006C0852" w:rsidRPr="00646991" w:rsidRDefault="006C0852" w:rsidP="006C085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Pre-conditions</w:t>
            </w:r>
          </w:p>
        </w:tc>
        <w:tc>
          <w:tcPr>
            <w:tcW w:w="4687" w:type="dxa"/>
          </w:tcPr>
          <w:p w14:paraId="09E88B3E" w14:textId="77777777" w:rsidR="006C0852" w:rsidRDefault="006C0852" w:rsidP="006C0852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Valid student card</w:t>
            </w:r>
          </w:p>
          <w:p w14:paraId="39327701" w14:textId="77777777" w:rsidR="006C0852" w:rsidRDefault="006C0852" w:rsidP="006C0852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authenticates roll no.</w:t>
            </w:r>
          </w:p>
          <w:p w14:paraId="600C4504" w14:textId="77777777" w:rsidR="006C0852" w:rsidRDefault="006C0852" w:rsidP="006C0852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Fine paid</w:t>
            </w:r>
          </w:p>
          <w:p w14:paraId="51C09A9F" w14:textId="77777777" w:rsidR="006C0852" w:rsidRPr="00646991" w:rsidRDefault="006C0852" w:rsidP="006C0852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Number of issued books less than 5</w:t>
            </w:r>
          </w:p>
        </w:tc>
      </w:tr>
      <w:tr w:rsidR="006C0852" w14:paraId="2AC1648F" w14:textId="77777777" w:rsidTr="0075209D">
        <w:trPr>
          <w:trHeight w:val="359"/>
        </w:trPr>
        <w:tc>
          <w:tcPr>
            <w:tcW w:w="4687" w:type="dxa"/>
          </w:tcPr>
          <w:p w14:paraId="30940E2E" w14:textId="77777777" w:rsidR="006C0852" w:rsidRDefault="006C0852" w:rsidP="006C085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Post-conditions</w:t>
            </w:r>
          </w:p>
        </w:tc>
        <w:tc>
          <w:tcPr>
            <w:tcW w:w="4687" w:type="dxa"/>
          </w:tcPr>
          <w:p w14:paraId="3AF0C57D" w14:textId="77777777" w:rsidR="006C0852" w:rsidRDefault="006C0852" w:rsidP="006C0852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 book issue count increased</w:t>
            </w:r>
          </w:p>
          <w:p w14:paraId="41D530E4" w14:textId="477EDB3F" w:rsidR="006C0852" w:rsidRDefault="006C0852" w:rsidP="006C0852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30-day countdown for return/renewal is reset</w:t>
            </w:r>
          </w:p>
        </w:tc>
      </w:tr>
      <w:tr w:rsidR="006C0852" w14:paraId="4ED159ED" w14:textId="77777777" w:rsidTr="0075209D">
        <w:trPr>
          <w:trHeight w:val="347"/>
        </w:trPr>
        <w:tc>
          <w:tcPr>
            <w:tcW w:w="4687" w:type="dxa"/>
          </w:tcPr>
          <w:p w14:paraId="71F4B51F" w14:textId="77777777" w:rsidR="006C0852" w:rsidRPr="00646991" w:rsidRDefault="006C0852" w:rsidP="006C085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Main success scenario</w:t>
            </w:r>
          </w:p>
        </w:tc>
        <w:tc>
          <w:tcPr>
            <w:tcW w:w="4687" w:type="dxa"/>
          </w:tcPr>
          <w:p w14:paraId="53D5541B" w14:textId="77777777" w:rsidR="006C0852" w:rsidRDefault="006C0852" w:rsidP="006C0852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91446C">
              <w:rPr>
                <w:rFonts w:ascii="Arial" w:hAnsi="Arial" w:cs="Arial"/>
                <w:bCs/>
                <w:sz w:val="28"/>
                <w:szCs w:val="28"/>
              </w:rPr>
              <w:t xml:space="preserve">Student </w:t>
            </w:r>
            <w:r>
              <w:rPr>
                <w:rFonts w:ascii="Arial" w:hAnsi="Arial" w:cs="Arial"/>
                <w:bCs/>
                <w:sz w:val="28"/>
                <w:szCs w:val="28"/>
              </w:rPr>
              <w:t>shows student card to librarian</w:t>
            </w:r>
          </w:p>
          <w:p w14:paraId="3A0874BD" w14:textId="77777777" w:rsidR="006C0852" w:rsidRDefault="006C0852" w:rsidP="006C0852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authenticates student using their roll no.</w:t>
            </w:r>
          </w:p>
          <w:p w14:paraId="717343D5" w14:textId="77777777" w:rsidR="006C0852" w:rsidRDefault="006C0852" w:rsidP="006C0852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checks number of issued books by student</w:t>
            </w:r>
          </w:p>
          <w:p w14:paraId="6DFE4607" w14:textId="77777777" w:rsidR="006C0852" w:rsidRPr="0091446C" w:rsidRDefault="006C0852" w:rsidP="006C0852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renews the book issuance for the student</w:t>
            </w:r>
          </w:p>
        </w:tc>
      </w:tr>
      <w:tr w:rsidR="006C0852" w14:paraId="714C0A68" w14:textId="77777777" w:rsidTr="0075209D">
        <w:trPr>
          <w:trHeight w:val="359"/>
        </w:trPr>
        <w:tc>
          <w:tcPr>
            <w:tcW w:w="4687" w:type="dxa"/>
          </w:tcPr>
          <w:p w14:paraId="5073BBC7" w14:textId="77777777" w:rsidR="006C0852" w:rsidRPr="00646991" w:rsidRDefault="006C0852" w:rsidP="006C085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Alternate flow</w:t>
            </w:r>
          </w:p>
        </w:tc>
        <w:tc>
          <w:tcPr>
            <w:tcW w:w="4687" w:type="dxa"/>
          </w:tcPr>
          <w:p w14:paraId="02F7A39A" w14:textId="77777777" w:rsidR="006C0852" w:rsidRPr="00646991" w:rsidRDefault="006C0852" w:rsidP="00DA1ED7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No Alternate flow</w:t>
            </w:r>
          </w:p>
        </w:tc>
      </w:tr>
      <w:tr w:rsidR="006C0852" w14:paraId="20B01E79" w14:textId="77777777" w:rsidTr="0075209D">
        <w:trPr>
          <w:trHeight w:val="347"/>
        </w:trPr>
        <w:tc>
          <w:tcPr>
            <w:tcW w:w="4687" w:type="dxa"/>
          </w:tcPr>
          <w:p w14:paraId="0D383238" w14:textId="77777777" w:rsidR="006C0852" w:rsidRPr="00646991" w:rsidRDefault="006C0852" w:rsidP="006C085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Qualities</w:t>
            </w:r>
          </w:p>
        </w:tc>
        <w:tc>
          <w:tcPr>
            <w:tcW w:w="4687" w:type="dxa"/>
          </w:tcPr>
          <w:p w14:paraId="3FEB5141" w14:textId="77777777" w:rsidR="006C0852" w:rsidRDefault="006C0852" w:rsidP="006C085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2E34E4">
              <w:rPr>
                <w:rFonts w:ascii="Arial" w:hAnsi="Arial" w:cs="Arial"/>
                <w:b/>
                <w:sz w:val="28"/>
                <w:szCs w:val="28"/>
              </w:rPr>
              <w:t>Security</w:t>
            </w:r>
          </w:p>
          <w:p w14:paraId="41990C52" w14:textId="77777777" w:rsidR="006C0852" w:rsidRPr="002E34E4" w:rsidRDefault="006C0852" w:rsidP="006C0852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Every student can only renew books using their own ID card only</w:t>
            </w:r>
          </w:p>
          <w:p w14:paraId="277A7A3C" w14:textId="4BB999EB" w:rsidR="006C0852" w:rsidRPr="002E34E4" w:rsidRDefault="006C0852" w:rsidP="006C0852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Student cannot issue more than 5 books and for more than 30 days </w:t>
            </w:r>
          </w:p>
        </w:tc>
      </w:tr>
      <w:tr w:rsidR="006C0852" w14:paraId="6176B226" w14:textId="77777777" w:rsidTr="0075209D">
        <w:trPr>
          <w:trHeight w:val="347"/>
        </w:trPr>
        <w:tc>
          <w:tcPr>
            <w:tcW w:w="4687" w:type="dxa"/>
          </w:tcPr>
          <w:p w14:paraId="1F8DD729" w14:textId="77777777" w:rsidR="006C0852" w:rsidRPr="00646991" w:rsidRDefault="006C0852" w:rsidP="006C085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Exceptions</w:t>
            </w:r>
          </w:p>
        </w:tc>
        <w:tc>
          <w:tcPr>
            <w:tcW w:w="4687" w:type="dxa"/>
          </w:tcPr>
          <w:p w14:paraId="1F83F326" w14:textId="77777777" w:rsidR="006C0852" w:rsidRDefault="006C0852" w:rsidP="006C0852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 has no ID card</w:t>
            </w:r>
          </w:p>
          <w:p w14:paraId="2413B593" w14:textId="77777777" w:rsidR="006C0852" w:rsidRPr="00550181" w:rsidRDefault="006C0852" w:rsidP="006C0852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lastRenderedPageBreak/>
              <w:t>Student has not paid fine</w:t>
            </w:r>
          </w:p>
          <w:p w14:paraId="232987CB" w14:textId="77777777" w:rsidR="006C0852" w:rsidRDefault="006C0852" w:rsidP="006C0852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 has already issued 5 books</w:t>
            </w:r>
          </w:p>
          <w:p w14:paraId="0B4B43DA" w14:textId="3EE4C11E" w:rsidR="006C0852" w:rsidRPr="000B321C" w:rsidRDefault="006C0852" w:rsidP="006C0852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Roll No. cannot be authenticated by Librarian</w:t>
            </w:r>
          </w:p>
        </w:tc>
      </w:tr>
    </w:tbl>
    <w:p w14:paraId="219D3F3D" w14:textId="77777777" w:rsidR="007F7D49" w:rsidRDefault="007F7D49" w:rsidP="007F7D49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2D2E6E6E" w14:textId="77777777" w:rsidR="007F7D49" w:rsidRDefault="007F7D49" w:rsidP="007F7D49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4687"/>
        <w:gridCol w:w="4687"/>
      </w:tblGrid>
      <w:tr w:rsidR="007F7D49" w14:paraId="7D933EC8" w14:textId="77777777" w:rsidTr="007520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tcW w:w="4687" w:type="dxa"/>
          </w:tcPr>
          <w:p w14:paraId="694F49C6" w14:textId="77777777" w:rsidR="007F7D49" w:rsidRPr="00646991" w:rsidRDefault="007F7D49" w:rsidP="0075209D">
            <w:pPr>
              <w:rPr>
                <w:rFonts w:ascii="Arial" w:hAnsi="Arial" w:cs="Arial"/>
                <w:b w:val="0"/>
                <w:sz w:val="28"/>
                <w:szCs w:val="28"/>
              </w:rPr>
            </w:pPr>
            <w:r w:rsidRPr="00646991">
              <w:rPr>
                <w:rFonts w:ascii="Arial" w:hAnsi="Arial" w:cs="Arial"/>
                <w:sz w:val="28"/>
                <w:szCs w:val="28"/>
              </w:rPr>
              <w:t>Name</w:t>
            </w:r>
          </w:p>
        </w:tc>
        <w:tc>
          <w:tcPr>
            <w:tcW w:w="4687" w:type="dxa"/>
          </w:tcPr>
          <w:p w14:paraId="21CE2CA3" w14:textId="77777777" w:rsidR="007F7D49" w:rsidRPr="00646991" w:rsidRDefault="007F7D49" w:rsidP="0075209D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Return Book</w:t>
            </w:r>
          </w:p>
        </w:tc>
      </w:tr>
      <w:tr w:rsidR="00EB1C16" w14:paraId="1FAF2009" w14:textId="77777777" w:rsidTr="0075209D">
        <w:trPr>
          <w:trHeight w:val="347"/>
        </w:trPr>
        <w:tc>
          <w:tcPr>
            <w:tcW w:w="4687" w:type="dxa"/>
          </w:tcPr>
          <w:p w14:paraId="12CEADD9" w14:textId="6CBFC272" w:rsidR="00EB1C16" w:rsidRPr="00646991" w:rsidRDefault="00EB1C16" w:rsidP="00EB1C16">
            <w:pPr>
              <w:rPr>
                <w:rFonts w:ascii="Arial" w:hAnsi="Arial" w:cs="Arial"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Primary Actor</w:t>
            </w:r>
          </w:p>
        </w:tc>
        <w:tc>
          <w:tcPr>
            <w:tcW w:w="4687" w:type="dxa"/>
          </w:tcPr>
          <w:p w14:paraId="1DF01DAC" w14:textId="13936E34" w:rsidR="00EB1C16" w:rsidRDefault="00EB1C16" w:rsidP="00EB1C16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</w:t>
            </w:r>
          </w:p>
        </w:tc>
      </w:tr>
      <w:tr w:rsidR="00EB1C16" w14:paraId="4B898F24" w14:textId="77777777" w:rsidTr="0075209D">
        <w:trPr>
          <w:trHeight w:val="347"/>
        </w:trPr>
        <w:tc>
          <w:tcPr>
            <w:tcW w:w="4687" w:type="dxa"/>
          </w:tcPr>
          <w:p w14:paraId="43454091" w14:textId="7FF51A95" w:rsidR="00EB1C16" w:rsidRPr="00646991" w:rsidRDefault="00EB1C16" w:rsidP="00EB1C16">
            <w:pPr>
              <w:rPr>
                <w:rFonts w:ascii="Arial" w:hAnsi="Arial" w:cs="Arial"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Goal</w:t>
            </w:r>
          </w:p>
        </w:tc>
        <w:tc>
          <w:tcPr>
            <w:tcW w:w="4687" w:type="dxa"/>
          </w:tcPr>
          <w:p w14:paraId="52CADCE8" w14:textId="7909BF5C" w:rsidR="00EB1C16" w:rsidRDefault="00EB1C16" w:rsidP="00EB1C16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To return the book to the library</w:t>
            </w:r>
          </w:p>
        </w:tc>
      </w:tr>
      <w:tr w:rsidR="00EB1C16" w14:paraId="5BE07E38" w14:textId="77777777" w:rsidTr="0075209D">
        <w:trPr>
          <w:trHeight w:val="347"/>
        </w:trPr>
        <w:tc>
          <w:tcPr>
            <w:tcW w:w="4687" w:type="dxa"/>
          </w:tcPr>
          <w:p w14:paraId="0949DCE2" w14:textId="05FF28BB" w:rsidR="00EB1C16" w:rsidRPr="00646991" w:rsidRDefault="00EB1C16" w:rsidP="00EB1C16">
            <w:pPr>
              <w:rPr>
                <w:rFonts w:ascii="Arial" w:hAnsi="Arial" w:cs="Arial"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Trigger</w:t>
            </w:r>
          </w:p>
        </w:tc>
        <w:tc>
          <w:tcPr>
            <w:tcW w:w="4687" w:type="dxa"/>
          </w:tcPr>
          <w:p w14:paraId="71AB837E" w14:textId="28CA4E99" w:rsidR="00EB1C16" w:rsidRDefault="00EB1C16" w:rsidP="00EB1C16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 goes to librarian to return issued book</w:t>
            </w:r>
          </w:p>
        </w:tc>
      </w:tr>
      <w:tr w:rsidR="00EB1C16" w14:paraId="387F55E8" w14:textId="77777777" w:rsidTr="0075209D">
        <w:trPr>
          <w:trHeight w:val="359"/>
        </w:trPr>
        <w:tc>
          <w:tcPr>
            <w:tcW w:w="4687" w:type="dxa"/>
          </w:tcPr>
          <w:p w14:paraId="12BF24FD" w14:textId="77777777" w:rsidR="00EB1C16" w:rsidRPr="00646991" w:rsidRDefault="00EB1C16" w:rsidP="00EB1C16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Pre-conditions</w:t>
            </w:r>
          </w:p>
        </w:tc>
        <w:tc>
          <w:tcPr>
            <w:tcW w:w="4687" w:type="dxa"/>
          </w:tcPr>
          <w:p w14:paraId="49FABB80" w14:textId="77777777" w:rsidR="00EB1C16" w:rsidRDefault="00EB1C16" w:rsidP="00EB1C16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Valid student card</w:t>
            </w:r>
          </w:p>
          <w:p w14:paraId="32F8032E" w14:textId="77777777" w:rsidR="00EB1C16" w:rsidRPr="00F61208" w:rsidRDefault="00EB1C16" w:rsidP="00EB1C16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authenticates roll no.</w:t>
            </w:r>
          </w:p>
          <w:p w14:paraId="6F9EC1D7" w14:textId="77777777" w:rsidR="00EB1C16" w:rsidRPr="00646991" w:rsidRDefault="00EB1C16" w:rsidP="00EB1C16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 returns book before 30 days of issuance</w:t>
            </w:r>
          </w:p>
        </w:tc>
      </w:tr>
      <w:tr w:rsidR="00EB1C16" w14:paraId="6D4EC859" w14:textId="77777777" w:rsidTr="0075209D">
        <w:trPr>
          <w:trHeight w:val="359"/>
        </w:trPr>
        <w:tc>
          <w:tcPr>
            <w:tcW w:w="4687" w:type="dxa"/>
          </w:tcPr>
          <w:p w14:paraId="080F886A" w14:textId="77777777" w:rsidR="00EB1C16" w:rsidRDefault="00EB1C16" w:rsidP="00EB1C16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Post-conditions</w:t>
            </w:r>
          </w:p>
        </w:tc>
        <w:tc>
          <w:tcPr>
            <w:tcW w:w="4687" w:type="dxa"/>
          </w:tcPr>
          <w:p w14:paraId="56F109E5" w14:textId="77777777" w:rsidR="00EB1C16" w:rsidRDefault="00EB1C16" w:rsidP="00EB1C16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Book marked available</w:t>
            </w:r>
          </w:p>
          <w:p w14:paraId="781589A7" w14:textId="77777777" w:rsidR="00EB1C16" w:rsidRPr="00F61208" w:rsidRDefault="00EB1C16" w:rsidP="00EB1C16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 book issue count decreased</w:t>
            </w:r>
          </w:p>
        </w:tc>
      </w:tr>
      <w:tr w:rsidR="00EB1C16" w14:paraId="27F4ADB1" w14:textId="77777777" w:rsidTr="0075209D">
        <w:trPr>
          <w:trHeight w:val="347"/>
        </w:trPr>
        <w:tc>
          <w:tcPr>
            <w:tcW w:w="4687" w:type="dxa"/>
          </w:tcPr>
          <w:p w14:paraId="441677BC" w14:textId="77777777" w:rsidR="00EB1C16" w:rsidRPr="00646991" w:rsidRDefault="00EB1C16" w:rsidP="00EB1C1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Main success scenario</w:t>
            </w:r>
          </w:p>
        </w:tc>
        <w:tc>
          <w:tcPr>
            <w:tcW w:w="4687" w:type="dxa"/>
          </w:tcPr>
          <w:p w14:paraId="2CFC409D" w14:textId="77777777" w:rsidR="00EB1C16" w:rsidRDefault="00EB1C16" w:rsidP="00EB1C16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91446C">
              <w:rPr>
                <w:rFonts w:ascii="Arial" w:hAnsi="Arial" w:cs="Arial"/>
                <w:bCs/>
                <w:sz w:val="28"/>
                <w:szCs w:val="28"/>
              </w:rPr>
              <w:t xml:space="preserve">Student </w:t>
            </w:r>
            <w:r>
              <w:rPr>
                <w:rFonts w:ascii="Arial" w:hAnsi="Arial" w:cs="Arial"/>
                <w:bCs/>
                <w:sz w:val="28"/>
                <w:szCs w:val="28"/>
              </w:rPr>
              <w:t>shows student card to librarian</w:t>
            </w:r>
          </w:p>
          <w:p w14:paraId="64478E4A" w14:textId="77777777" w:rsidR="00EB1C16" w:rsidRDefault="00EB1C16" w:rsidP="00EB1C16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authenticates student using their roll no.</w:t>
            </w:r>
          </w:p>
          <w:p w14:paraId="282AA31F" w14:textId="77777777" w:rsidR="00EB1C16" w:rsidRDefault="00EB1C16" w:rsidP="00EB1C16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checks how long since book has been issued</w:t>
            </w:r>
          </w:p>
          <w:p w14:paraId="06C0A7DE" w14:textId="77777777" w:rsidR="00EB1C16" w:rsidRPr="0091446C" w:rsidRDefault="00EB1C16" w:rsidP="00EB1C16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Book is returned to the library</w:t>
            </w:r>
          </w:p>
        </w:tc>
      </w:tr>
      <w:tr w:rsidR="00EB1C16" w14:paraId="01CD97F8" w14:textId="77777777" w:rsidTr="0075209D">
        <w:trPr>
          <w:trHeight w:val="359"/>
        </w:trPr>
        <w:tc>
          <w:tcPr>
            <w:tcW w:w="4687" w:type="dxa"/>
          </w:tcPr>
          <w:p w14:paraId="70B8220F" w14:textId="77777777" w:rsidR="00EB1C16" w:rsidRPr="00646991" w:rsidRDefault="00EB1C16" w:rsidP="00EB1C1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Alternate flow</w:t>
            </w:r>
          </w:p>
        </w:tc>
        <w:tc>
          <w:tcPr>
            <w:tcW w:w="4687" w:type="dxa"/>
          </w:tcPr>
          <w:p w14:paraId="62FF9395" w14:textId="77777777" w:rsidR="00EB1C16" w:rsidRPr="00646991" w:rsidRDefault="00EB1C16" w:rsidP="00EB1C16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No Alternate flow</w:t>
            </w:r>
          </w:p>
        </w:tc>
      </w:tr>
      <w:tr w:rsidR="00EB1C16" w14:paraId="37AED439" w14:textId="77777777" w:rsidTr="0075209D">
        <w:trPr>
          <w:trHeight w:val="347"/>
        </w:trPr>
        <w:tc>
          <w:tcPr>
            <w:tcW w:w="4687" w:type="dxa"/>
          </w:tcPr>
          <w:p w14:paraId="474BBA98" w14:textId="77777777" w:rsidR="00EB1C16" w:rsidRPr="00646991" w:rsidRDefault="00EB1C16" w:rsidP="00EB1C1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Qualities</w:t>
            </w:r>
          </w:p>
        </w:tc>
        <w:tc>
          <w:tcPr>
            <w:tcW w:w="4687" w:type="dxa"/>
          </w:tcPr>
          <w:p w14:paraId="3F422739" w14:textId="77777777" w:rsidR="00EB1C16" w:rsidRDefault="00EB1C16" w:rsidP="00EB1C1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2E34E4">
              <w:rPr>
                <w:rFonts w:ascii="Arial" w:hAnsi="Arial" w:cs="Arial"/>
                <w:b/>
                <w:sz w:val="28"/>
                <w:szCs w:val="28"/>
              </w:rPr>
              <w:t>Security</w:t>
            </w:r>
          </w:p>
          <w:p w14:paraId="67E7838E" w14:textId="77777777" w:rsidR="00EB1C16" w:rsidRPr="002E34E4" w:rsidRDefault="00EB1C16" w:rsidP="00EB1C16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Student must return issued books within 30 days </w:t>
            </w:r>
          </w:p>
        </w:tc>
      </w:tr>
      <w:tr w:rsidR="00EB1C16" w14:paraId="2CD5B435" w14:textId="77777777" w:rsidTr="0075209D">
        <w:trPr>
          <w:trHeight w:val="347"/>
        </w:trPr>
        <w:tc>
          <w:tcPr>
            <w:tcW w:w="4687" w:type="dxa"/>
          </w:tcPr>
          <w:p w14:paraId="49106F4A" w14:textId="77777777" w:rsidR="00EB1C16" w:rsidRPr="00646991" w:rsidRDefault="00EB1C16" w:rsidP="00EB1C1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Exceptions</w:t>
            </w:r>
          </w:p>
        </w:tc>
        <w:tc>
          <w:tcPr>
            <w:tcW w:w="4687" w:type="dxa"/>
          </w:tcPr>
          <w:p w14:paraId="168A48E5" w14:textId="77777777" w:rsidR="00EB1C16" w:rsidRPr="00E43561" w:rsidRDefault="00EB1C16" w:rsidP="00EB1C16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 has no ID card</w:t>
            </w:r>
          </w:p>
          <w:p w14:paraId="521B38F4" w14:textId="77777777" w:rsidR="00EB1C16" w:rsidRDefault="00EB1C16" w:rsidP="00EB1C16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 returns book after 30 days</w:t>
            </w:r>
          </w:p>
          <w:p w14:paraId="7964D895" w14:textId="6E47A01B" w:rsidR="00EB1C16" w:rsidRPr="000B321C" w:rsidRDefault="00EB1C16" w:rsidP="00EB1C16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Roll No. cannot be authenticated by Librarian</w:t>
            </w:r>
          </w:p>
        </w:tc>
      </w:tr>
    </w:tbl>
    <w:p w14:paraId="06444050" w14:textId="77777777" w:rsidR="007F7D49" w:rsidRDefault="007F7D49" w:rsidP="007F7D49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4687"/>
        <w:gridCol w:w="4687"/>
      </w:tblGrid>
      <w:tr w:rsidR="007F7D49" w14:paraId="3B8C6BCB" w14:textId="77777777" w:rsidTr="007520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tcW w:w="4687" w:type="dxa"/>
          </w:tcPr>
          <w:p w14:paraId="0363F5A3" w14:textId="77777777" w:rsidR="007F7D49" w:rsidRPr="00646991" w:rsidRDefault="007F7D49" w:rsidP="0075209D">
            <w:pPr>
              <w:rPr>
                <w:rFonts w:ascii="Arial" w:hAnsi="Arial" w:cs="Arial"/>
                <w:b w:val="0"/>
                <w:sz w:val="28"/>
                <w:szCs w:val="28"/>
              </w:rPr>
            </w:pPr>
            <w:r w:rsidRPr="00646991">
              <w:rPr>
                <w:rFonts w:ascii="Arial" w:hAnsi="Arial" w:cs="Arial"/>
                <w:sz w:val="28"/>
                <w:szCs w:val="28"/>
              </w:rPr>
              <w:lastRenderedPageBreak/>
              <w:t>Name</w:t>
            </w:r>
          </w:p>
        </w:tc>
        <w:tc>
          <w:tcPr>
            <w:tcW w:w="4687" w:type="dxa"/>
          </w:tcPr>
          <w:p w14:paraId="2CD32703" w14:textId="77777777" w:rsidR="007F7D49" w:rsidRPr="00646991" w:rsidRDefault="007F7D49" w:rsidP="0075209D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Log in</w:t>
            </w:r>
          </w:p>
        </w:tc>
      </w:tr>
      <w:tr w:rsidR="007F7D49" w14:paraId="287CC267" w14:textId="77777777" w:rsidTr="0075209D">
        <w:trPr>
          <w:trHeight w:val="359"/>
        </w:trPr>
        <w:tc>
          <w:tcPr>
            <w:tcW w:w="4687" w:type="dxa"/>
          </w:tcPr>
          <w:p w14:paraId="15100C16" w14:textId="77777777" w:rsidR="007F7D49" w:rsidRPr="00646991" w:rsidRDefault="007F7D49" w:rsidP="0075209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Primary Actor</w:t>
            </w:r>
          </w:p>
        </w:tc>
        <w:tc>
          <w:tcPr>
            <w:tcW w:w="4687" w:type="dxa"/>
          </w:tcPr>
          <w:p w14:paraId="23AC6A75" w14:textId="77777777" w:rsidR="007F7D49" w:rsidRPr="00646991" w:rsidRDefault="007F7D49" w:rsidP="0075209D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</w:t>
            </w:r>
          </w:p>
        </w:tc>
      </w:tr>
      <w:tr w:rsidR="00DA1ED7" w14:paraId="53695CC8" w14:textId="77777777" w:rsidTr="0075209D">
        <w:trPr>
          <w:trHeight w:val="359"/>
        </w:trPr>
        <w:tc>
          <w:tcPr>
            <w:tcW w:w="4687" w:type="dxa"/>
          </w:tcPr>
          <w:p w14:paraId="06F396C0" w14:textId="125227D8" w:rsidR="00DA1ED7" w:rsidRPr="00646991" w:rsidRDefault="00DA1ED7" w:rsidP="00DA1ED7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Goal</w:t>
            </w:r>
          </w:p>
        </w:tc>
        <w:tc>
          <w:tcPr>
            <w:tcW w:w="4687" w:type="dxa"/>
          </w:tcPr>
          <w:p w14:paraId="49EAE53E" w14:textId="74CF3D9E" w:rsidR="00DA1ED7" w:rsidRDefault="00DA1ED7" w:rsidP="00DA1ED7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To be logged into the library management system</w:t>
            </w:r>
          </w:p>
        </w:tc>
      </w:tr>
      <w:tr w:rsidR="00DA1ED7" w14:paraId="48A5A2A4" w14:textId="77777777" w:rsidTr="0075209D">
        <w:trPr>
          <w:trHeight w:val="359"/>
        </w:trPr>
        <w:tc>
          <w:tcPr>
            <w:tcW w:w="4687" w:type="dxa"/>
          </w:tcPr>
          <w:p w14:paraId="76225982" w14:textId="4D7BC06C" w:rsidR="00DA1ED7" w:rsidRPr="00646991" w:rsidRDefault="00DA1ED7" w:rsidP="00DA1ED7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Trigger</w:t>
            </w:r>
          </w:p>
        </w:tc>
        <w:tc>
          <w:tcPr>
            <w:tcW w:w="4687" w:type="dxa"/>
          </w:tcPr>
          <w:p w14:paraId="1ED0BB14" w14:textId="1F91C9FA" w:rsidR="00DA1ED7" w:rsidRDefault="00DA1ED7" w:rsidP="00DA1ED7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clicks on the login feature of the Library Management System</w:t>
            </w:r>
          </w:p>
        </w:tc>
      </w:tr>
      <w:tr w:rsidR="00DA1ED7" w14:paraId="31808578" w14:textId="77777777" w:rsidTr="0075209D">
        <w:trPr>
          <w:trHeight w:val="359"/>
        </w:trPr>
        <w:tc>
          <w:tcPr>
            <w:tcW w:w="4687" w:type="dxa"/>
          </w:tcPr>
          <w:p w14:paraId="553AB039" w14:textId="77777777" w:rsidR="00DA1ED7" w:rsidRPr="00646991" w:rsidRDefault="00DA1ED7" w:rsidP="00DA1ED7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Pre-conditions</w:t>
            </w:r>
          </w:p>
        </w:tc>
        <w:tc>
          <w:tcPr>
            <w:tcW w:w="4687" w:type="dxa"/>
          </w:tcPr>
          <w:p w14:paraId="47876D7F" w14:textId="186C4ACE" w:rsidR="00DA1ED7" w:rsidRPr="00E43561" w:rsidRDefault="00DA1ED7" w:rsidP="00DA1ED7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Account</w:t>
            </w:r>
            <w:r w:rsidR="007D4216">
              <w:rPr>
                <w:rFonts w:ascii="Arial" w:hAnsi="Arial" w:cs="Arial"/>
                <w:bCs/>
                <w:sz w:val="28"/>
                <w:szCs w:val="28"/>
              </w:rPr>
              <w:t xml:space="preserve"> already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 created</w:t>
            </w:r>
          </w:p>
        </w:tc>
      </w:tr>
      <w:tr w:rsidR="00DA1ED7" w14:paraId="0F8CCEE0" w14:textId="77777777" w:rsidTr="0075209D">
        <w:trPr>
          <w:trHeight w:val="359"/>
        </w:trPr>
        <w:tc>
          <w:tcPr>
            <w:tcW w:w="4687" w:type="dxa"/>
          </w:tcPr>
          <w:p w14:paraId="2A8D0863" w14:textId="77777777" w:rsidR="00DA1ED7" w:rsidRDefault="00DA1ED7" w:rsidP="00DA1ED7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Post-conditions</w:t>
            </w:r>
          </w:p>
        </w:tc>
        <w:tc>
          <w:tcPr>
            <w:tcW w:w="4687" w:type="dxa"/>
          </w:tcPr>
          <w:p w14:paraId="7F8795DA" w14:textId="77777777" w:rsidR="00DA1ED7" w:rsidRDefault="00DA1ED7" w:rsidP="00DA1ED7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Account logged in, allowing librarian to perform the various tasks</w:t>
            </w:r>
          </w:p>
        </w:tc>
      </w:tr>
      <w:tr w:rsidR="00DA1ED7" w14:paraId="24019BC4" w14:textId="77777777" w:rsidTr="0075209D">
        <w:trPr>
          <w:trHeight w:val="347"/>
        </w:trPr>
        <w:tc>
          <w:tcPr>
            <w:tcW w:w="4687" w:type="dxa"/>
          </w:tcPr>
          <w:p w14:paraId="4995B63C" w14:textId="77777777" w:rsidR="00DA1ED7" w:rsidRPr="00646991" w:rsidRDefault="00DA1ED7" w:rsidP="00DA1ED7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Main success scenario</w:t>
            </w:r>
          </w:p>
        </w:tc>
        <w:tc>
          <w:tcPr>
            <w:tcW w:w="4687" w:type="dxa"/>
          </w:tcPr>
          <w:p w14:paraId="0F7CFFFB" w14:textId="77777777" w:rsidR="00DA1ED7" w:rsidRDefault="00DA1ED7" w:rsidP="00DA1ED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enters information into the fields</w:t>
            </w:r>
          </w:p>
          <w:p w14:paraId="4974EE0A" w14:textId="77777777" w:rsidR="00DA1ED7" w:rsidRDefault="00DA1ED7" w:rsidP="00DA1ED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Correct information is entered</w:t>
            </w:r>
          </w:p>
          <w:p w14:paraId="25DCD5C5" w14:textId="77777777" w:rsidR="00DA1ED7" w:rsidRPr="0091446C" w:rsidRDefault="00DA1ED7" w:rsidP="00DA1ED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is logged in</w:t>
            </w:r>
          </w:p>
        </w:tc>
      </w:tr>
      <w:tr w:rsidR="00DA1ED7" w14:paraId="117A0A7B" w14:textId="77777777" w:rsidTr="0075209D">
        <w:trPr>
          <w:trHeight w:val="359"/>
        </w:trPr>
        <w:tc>
          <w:tcPr>
            <w:tcW w:w="4687" w:type="dxa"/>
          </w:tcPr>
          <w:p w14:paraId="6CC186B1" w14:textId="77777777" w:rsidR="00DA1ED7" w:rsidRPr="00646991" w:rsidRDefault="00DA1ED7" w:rsidP="00DA1ED7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Alternate flow</w:t>
            </w:r>
          </w:p>
        </w:tc>
        <w:tc>
          <w:tcPr>
            <w:tcW w:w="4687" w:type="dxa"/>
          </w:tcPr>
          <w:p w14:paraId="575921FF" w14:textId="77777777" w:rsidR="00DA1ED7" w:rsidRPr="00646991" w:rsidRDefault="00DA1ED7" w:rsidP="00DA1ED7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No Alternate flow</w:t>
            </w:r>
          </w:p>
        </w:tc>
      </w:tr>
      <w:tr w:rsidR="00DA1ED7" w14:paraId="5383BE8A" w14:textId="77777777" w:rsidTr="0075209D">
        <w:trPr>
          <w:trHeight w:val="347"/>
        </w:trPr>
        <w:tc>
          <w:tcPr>
            <w:tcW w:w="4687" w:type="dxa"/>
          </w:tcPr>
          <w:p w14:paraId="11F0D82B" w14:textId="77777777" w:rsidR="00DA1ED7" w:rsidRPr="00646991" w:rsidRDefault="00DA1ED7" w:rsidP="00DA1ED7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Qualities</w:t>
            </w:r>
          </w:p>
        </w:tc>
        <w:tc>
          <w:tcPr>
            <w:tcW w:w="4687" w:type="dxa"/>
          </w:tcPr>
          <w:p w14:paraId="5FA1A809" w14:textId="77777777" w:rsidR="00DA1ED7" w:rsidRDefault="00DA1ED7" w:rsidP="00DA1ED7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2E34E4">
              <w:rPr>
                <w:rFonts w:ascii="Arial" w:hAnsi="Arial" w:cs="Arial"/>
                <w:b/>
                <w:sz w:val="28"/>
                <w:szCs w:val="28"/>
              </w:rPr>
              <w:t>Security</w:t>
            </w:r>
          </w:p>
          <w:p w14:paraId="57B846DF" w14:textId="77777777" w:rsidR="00DA1ED7" w:rsidRPr="002E34E4" w:rsidRDefault="00DA1ED7" w:rsidP="00DA1ED7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Only librarian can login to the system and perform the functionality </w:t>
            </w:r>
          </w:p>
        </w:tc>
      </w:tr>
      <w:tr w:rsidR="00DA1ED7" w14:paraId="7FA8E97D" w14:textId="77777777" w:rsidTr="0075209D">
        <w:trPr>
          <w:trHeight w:val="347"/>
        </w:trPr>
        <w:tc>
          <w:tcPr>
            <w:tcW w:w="4687" w:type="dxa"/>
          </w:tcPr>
          <w:p w14:paraId="003192B2" w14:textId="77777777" w:rsidR="00DA1ED7" w:rsidRPr="00646991" w:rsidRDefault="00DA1ED7" w:rsidP="00DA1ED7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Exceptions</w:t>
            </w:r>
          </w:p>
        </w:tc>
        <w:tc>
          <w:tcPr>
            <w:tcW w:w="4687" w:type="dxa"/>
          </w:tcPr>
          <w:p w14:paraId="08D572FC" w14:textId="77777777" w:rsidR="00DA1ED7" w:rsidRPr="000B321C" w:rsidRDefault="00DA1ED7" w:rsidP="00DA1ED7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Librarian’s account is not created</w:t>
            </w:r>
          </w:p>
        </w:tc>
      </w:tr>
    </w:tbl>
    <w:p w14:paraId="63A49FD7" w14:textId="77777777" w:rsidR="007F7D49" w:rsidRDefault="007F7D49" w:rsidP="007F7D49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3D94DF36" w14:textId="77777777" w:rsidR="007F7D49" w:rsidRDefault="007F7D49" w:rsidP="007F7D49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4687"/>
        <w:gridCol w:w="4687"/>
      </w:tblGrid>
      <w:tr w:rsidR="007F7D49" w14:paraId="6FBF601A" w14:textId="77777777" w:rsidTr="007520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tcW w:w="4687" w:type="dxa"/>
          </w:tcPr>
          <w:p w14:paraId="1343E7DF" w14:textId="77777777" w:rsidR="007F7D49" w:rsidRPr="00646991" w:rsidRDefault="007F7D49" w:rsidP="0075209D">
            <w:pPr>
              <w:rPr>
                <w:rFonts w:ascii="Arial" w:hAnsi="Arial" w:cs="Arial"/>
                <w:b w:val="0"/>
                <w:sz w:val="28"/>
                <w:szCs w:val="28"/>
              </w:rPr>
            </w:pPr>
            <w:r w:rsidRPr="00646991">
              <w:rPr>
                <w:rFonts w:ascii="Arial" w:hAnsi="Arial" w:cs="Arial"/>
                <w:sz w:val="28"/>
                <w:szCs w:val="28"/>
              </w:rPr>
              <w:t>Name</w:t>
            </w:r>
          </w:p>
        </w:tc>
        <w:tc>
          <w:tcPr>
            <w:tcW w:w="4687" w:type="dxa"/>
          </w:tcPr>
          <w:p w14:paraId="2F2313E7" w14:textId="77777777" w:rsidR="007F7D49" w:rsidRPr="00646991" w:rsidRDefault="007F7D49" w:rsidP="0075209D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Authenticate Roll No.</w:t>
            </w:r>
          </w:p>
        </w:tc>
      </w:tr>
      <w:tr w:rsidR="007F7D49" w14:paraId="74354909" w14:textId="77777777" w:rsidTr="0075209D">
        <w:trPr>
          <w:trHeight w:val="359"/>
        </w:trPr>
        <w:tc>
          <w:tcPr>
            <w:tcW w:w="4687" w:type="dxa"/>
          </w:tcPr>
          <w:p w14:paraId="1BD6C7D3" w14:textId="77777777" w:rsidR="007F7D49" w:rsidRPr="00646991" w:rsidRDefault="007F7D49" w:rsidP="0075209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Primary Actor</w:t>
            </w:r>
          </w:p>
        </w:tc>
        <w:tc>
          <w:tcPr>
            <w:tcW w:w="4687" w:type="dxa"/>
          </w:tcPr>
          <w:p w14:paraId="19BC9F3B" w14:textId="77777777" w:rsidR="007F7D49" w:rsidRPr="00646991" w:rsidRDefault="007F7D49" w:rsidP="0075209D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</w:t>
            </w:r>
          </w:p>
        </w:tc>
      </w:tr>
      <w:tr w:rsidR="00EB1C16" w14:paraId="1886E8C0" w14:textId="77777777" w:rsidTr="0075209D">
        <w:trPr>
          <w:trHeight w:val="359"/>
        </w:trPr>
        <w:tc>
          <w:tcPr>
            <w:tcW w:w="4687" w:type="dxa"/>
          </w:tcPr>
          <w:p w14:paraId="6615E1E2" w14:textId="29D55EA8" w:rsidR="00EB1C16" w:rsidRPr="00646991" w:rsidRDefault="00EB1C16" w:rsidP="00EB1C1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Goal</w:t>
            </w:r>
          </w:p>
        </w:tc>
        <w:tc>
          <w:tcPr>
            <w:tcW w:w="4687" w:type="dxa"/>
          </w:tcPr>
          <w:p w14:paraId="70877B02" w14:textId="799D0D79" w:rsidR="00EB1C16" w:rsidRDefault="00EB1C16" w:rsidP="00EB1C16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To authenticate a student’s roll no. to let them issue or renew a book</w:t>
            </w:r>
          </w:p>
        </w:tc>
      </w:tr>
      <w:tr w:rsidR="00EB1C16" w14:paraId="7D77E7A8" w14:textId="77777777" w:rsidTr="0075209D">
        <w:trPr>
          <w:trHeight w:val="359"/>
        </w:trPr>
        <w:tc>
          <w:tcPr>
            <w:tcW w:w="4687" w:type="dxa"/>
          </w:tcPr>
          <w:p w14:paraId="34C24D3B" w14:textId="191ACEE0" w:rsidR="00EB1C16" w:rsidRPr="00646991" w:rsidRDefault="00EB1C16" w:rsidP="00EB1C1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Trigger</w:t>
            </w:r>
          </w:p>
        </w:tc>
        <w:tc>
          <w:tcPr>
            <w:tcW w:w="4687" w:type="dxa"/>
          </w:tcPr>
          <w:p w14:paraId="1D19AFBF" w14:textId="347F1ADA" w:rsidR="00EB1C16" w:rsidRDefault="00EB1C16" w:rsidP="00EB1C16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clicks the authenticate roll no. after a student shows their card</w:t>
            </w:r>
          </w:p>
        </w:tc>
      </w:tr>
      <w:tr w:rsidR="00EB1C16" w14:paraId="3B4163D4" w14:textId="77777777" w:rsidTr="0075209D">
        <w:trPr>
          <w:trHeight w:val="359"/>
        </w:trPr>
        <w:tc>
          <w:tcPr>
            <w:tcW w:w="4687" w:type="dxa"/>
          </w:tcPr>
          <w:p w14:paraId="3B3FDDB9" w14:textId="77777777" w:rsidR="00EB1C16" w:rsidRPr="00646991" w:rsidRDefault="00EB1C16" w:rsidP="00EB1C16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Pre-conditions</w:t>
            </w:r>
          </w:p>
        </w:tc>
        <w:tc>
          <w:tcPr>
            <w:tcW w:w="4687" w:type="dxa"/>
          </w:tcPr>
          <w:p w14:paraId="1C29DB00" w14:textId="77777777" w:rsidR="00EB1C16" w:rsidRDefault="00EB1C16" w:rsidP="00EB1C16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must be logged in</w:t>
            </w:r>
          </w:p>
          <w:p w14:paraId="0CC34BD8" w14:textId="77777777" w:rsidR="00EB1C16" w:rsidRPr="00646991" w:rsidRDefault="00EB1C16" w:rsidP="00EB1C16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 must show ID card</w:t>
            </w:r>
          </w:p>
        </w:tc>
      </w:tr>
      <w:tr w:rsidR="00EB1C16" w14:paraId="15CCC342" w14:textId="77777777" w:rsidTr="0075209D">
        <w:trPr>
          <w:trHeight w:val="359"/>
        </w:trPr>
        <w:tc>
          <w:tcPr>
            <w:tcW w:w="4687" w:type="dxa"/>
          </w:tcPr>
          <w:p w14:paraId="569F84FF" w14:textId="77777777" w:rsidR="00EB1C16" w:rsidRDefault="00EB1C16" w:rsidP="00EB1C16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Post-conditions</w:t>
            </w:r>
          </w:p>
        </w:tc>
        <w:tc>
          <w:tcPr>
            <w:tcW w:w="4687" w:type="dxa"/>
          </w:tcPr>
          <w:p w14:paraId="40BE0154" w14:textId="77777777" w:rsidR="00EB1C16" w:rsidRDefault="00EB1C16" w:rsidP="00EB1C16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 roll no. is authenticated</w:t>
            </w:r>
          </w:p>
          <w:p w14:paraId="5445D36C" w14:textId="77777777" w:rsidR="00EB1C16" w:rsidRDefault="00EB1C16" w:rsidP="00EB1C16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 can issue/renew book</w:t>
            </w:r>
          </w:p>
        </w:tc>
      </w:tr>
      <w:tr w:rsidR="00EB1C16" w14:paraId="0144C19F" w14:textId="77777777" w:rsidTr="0075209D">
        <w:trPr>
          <w:trHeight w:val="347"/>
        </w:trPr>
        <w:tc>
          <w:tcPr>
            <w:tcW w:w="4687" w:type="dxa"/>
          </w:tcPr>
          <w:p w14:paraId="78DE3FA5" w14:textId="77777777" w:rsidR="00EB1C16" w:rsidRPr="00646991" w:rsidRDefault="00EB1C16" w:rsidP="00EB1C1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lastRenderedPageBreak/>
              <w:t>Main success scenario</w:t>
            </w:r>
          </w:p>
        </w:tc>
        <w:tc>
          <w:tcPr>
            <w:tcW w:w="4687" w:type="dxa"/>
          </w:tcPr>
          <w:p w14:paraId="013C9787" w14:textId="77777777" w:rsidR="00EB1C16" w:rsidRDefault="00EB1C16" w:rsidP="00EB1C16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91446C">
              <w:rPr>
                <w:rFonts w:ascii="Arial" w:hAnsi="Arial" w:cs="Arial"/>
                <w:bCs/>
                <w:sz w:val="28"/>
                <w:szCs w:val="28"/>
              </w:rPr>
              <w:t xml:space="preserve">Student </w:t>
            </w:r>
            <w:r>
              <w:rPr>
                <w:rFonts w:ascii="Arial" w:hAnsi="Arial" w:cs="Arial"/>
                <w:bCs/>
                <w:sz w:val="28"/>
                <w:szCs w:val="28"/>
              </w:rPr>
              <w:t>shows student card to librarian</w:t>
            </w:r>
          </w:p>
          <w:p w14:paraId="0C8DCFD1" w14:textId="77777777" w:rsidR="00EB1C16" w:rsidRPr="0091446C" w:rsidRDefault="00EB1C16" w:rsidP="00EB1C16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System checks for Roll no. in the database</w:t>
            </w:r>
          </w:p>
          <w:p w14:paraId="376A3A20" w14:textId="77777777" w:rsidR="00EB1C16" w:rsidRPr="0091446C" w:rsidRDefault="00EB1C16" w:rsidP="00EB1C16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Roll No. is authenticated</w:t>
            </w:r>
          </w:p>
        </w:tc>
      </w:tr>
      <w:tr w:rsidR="00EB1C16" w14:paraId="0CF67CD0" w14:textId="77777777" w:rsidTr="0075209D">
        <w:trPr>
          <w:trHeight w:val="359"/>
        </w:trPr>
        <w:tc>
          <w:tcPr>
            <w:tcW w:w="4687" w:type="dxa"/>
          </w:tcPr>
          <w:p w14:paraId="45C4A06B" w14:textId="77777777" w:rsidR="00EB1C16" w:rsidRPr="00646991" w:rsidRDefault="00EB1C16" w:rsidP="00EB1C1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Alternate flow</w:t>
            </w:r>
          </w:p>
        </w:tc>
        <w:tc>
          <w:tcPr>
            <w:tcW w:w="4687" w:type="dxa"/>
          </w:tcPr>
          <w:p w14:paraId="234AF06E" w14:textId="77777777" w:rsidR="00EB1C16" w:rsidRPr="00646991" w:rsidRDefault="00EB1C16" w:rsidP="00EB1C16">
            <w:pPr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No Alternate flow</w:t>
            </w:r>
          </w:p>
        </w:tc>
      </w:tr>
      <w:tr w:rsidR="00EB1C16" w14:paraId="222811C9" w14:textId="77777777" w:rsidTr="0075209D">
        <w:trPr>
          <w:trHeight w:val="347"/>
        </w:trPr>
        <w:tc>
          <w:tcPr>
            <w:tcW w:w="4687" w:type="dxa"/>
          </w:tcPr>
          <w:p w14:paraId="671EEAA9" w14:textId="77777777" w:rsidR="00EB1C16" w:rsidRPr="00646991" w:rsidRDefault="00EB1C16" w:rsidP="00EB1C1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Qualities</w:t>
            </w:r>
          </w:p>
        </w:tc>
        <w:tc>
          <w:tcPr>
            <w:tcW w:w="4687" w:type="dxa"/>
          </w:tcPr>
          <w:p w14:paraId="281D50F4" w14:textId="77777777" w:rsidR="00EB1C16" w:rsidRDefault="00EB1C16" w:rsidP="00EB1C1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2E34E4">
              <w:rPr>
                <w:rFonts w:ascii="Arial" w:hAnsi="Arial" w:cs="Arial"/>
                <w:b/>
                <w:sz w:val="28"/>
                <w:szCs w:val="28"/>
              </w:rPr>
              <w:t>Security</w:t>
            </w:r>
          </w:p>
          <w:p w14:paraId="07B76847" w14:textId="77777777" w:rsidR="00EB1C16" w:rsidRPr="002E34E4" w:rsidRDefault="00EB1C16" w:rsidP="00EB1C16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Student is only allowed to issue or renew books after their Roll No. is authenticated </w:t>
            </w:r>
          </w:p>
        </w:tc>
      </w:tr>
      <w:tr w:rsidR="00EB1C16" w14:paraId="01B60A7C" w14:textId="77777777" w:rsidTr="0075209D">
        <w:trPr>
          <w:trHeight w:val="347"/>
        </w:trPr>
        <w:tc>
          <w:tcPr>
            <w:tcW w:w="4687" w:type="dxa"/>
          </w:tcPr>
          <w:p w14:paraId="763F0304" w14:textId="77777777" w:rsidR="00EB1C16" w:rsidRPr="00646991" w:rsidRDefault="00EB1C16" w:rsidP="00EB1C1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Exceptions</w:t>
            </w:r>
          </w:p>
        </w:tc>
        <w:tc>
          <w:tcPr>
            <w:tcW w:w="4687" w:type="dxa"/>
          </w:tcPr>
          <w:p w14:paraId="6A6396BA" w14:textId="77777777" w:rsidR="00EB1C16" w:rsidRPr="000B321C" w:rsidRDefault="00EB1C16" w:rsidP="00EB1C16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is not logged in</w:t>
            </w:r>
          </w:p>
          <w:p w14:paraId="099A5B87" w14:textId="77777777" w:rsidR="00EB1C16" w:rsidRPr="000B321C" w:rsidRDefault="00EB1C16" w:rsidP="00EB1C16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 does not have ID card</w:t>
            </w:r>
          </w:p>
        </w:tc>
      </w:tr>
    </w:tbl>
    <w:p w14:paraId="3FBCF29D" w14:textId="77777777" w:rsidR="007F7D49" w:rsidRDefault="007F7D49" w:rsidP="007F7D49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19728E8D" w14:textId="77777777" w:rsidR="007F7D49" w:rsidRDefault="007F7D49" w:rsidP="007F7D49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4687"/>
        <w:gridCol w:w="4687"/>
      </w:tblGrid>
      <w:tr w:rsidR="007F7D49" w14:paraId="7B233360" w14:textId="77777777" w:rsidTr="007520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tcW w:w="4687" w:type="dxa"/>
          </w:tcPr>
          <w:p w14:paraId="5AD37BDB" w14:textId="77777777" w:rsidR="007F7D49" w:rsidRPr="00646991" w:rsidRDefault="007F7D49" w:rsidP="0075209D">
            <w:pPr>
              <w:rPr>
                <w:rFonts w:ascii="Arial" w:hAnsi="Arial" w:cs="Arial"/>
                <w:b w:val="0"/>
                <w:sz w:val="28"/>
                <w:szCs w:val="28"/>
              </w:rPr>
            </w:pPr>
            <w:r w:rsidRPr="00646991">
              <w:rPr>
                <w:rFonts w:ascii="Arial" w:hAnsi="Arial" w:cs="Arial"/>
                <w:sz w:val="28"/>
                <w:szCs w:val="28"/>
              </w:rPr>
              <w:t>Name</w:t>
            </w:r>
          </w:p>
        </w:tc>
        <w:tc>
          <w:tcPr>
            <w:tcW w:w="4687" w:type="dxa"/>
          </w:tcPr>
          <w:p w14:paraId="7E436915" w14:textId="77777777" w:rsidR="007F7D49" w:rsidRPr="00646991" w:rsidRDefault="007F7D49" w:rsidP="0075209D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Check book availability</w:t>
            </w:r>
          </w:p>
        </w:tc>
      </w:tr>
      <w:tr w:rsidR="007F7D49" w14:paraId="4E24BDF2" w14:textId="77777777" w:rsidTr="0075209D">
        <w:trPr>
          <w:trHeight w:val="359"/>
        </w:trPr>
        <w:tc>
          <w:tcPr>
            <w:tcW w:w="4687" w:type="dxa"/>
          </w:tcPr>
          <w:p w14:paraId="1076E7AF" w14:textId="77777777" w:rsidR="007F7D49" w:rsidRPr="00646991" w:rsidRDefault="007F7D49" w:rsidP="0075209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Primary Actor</w:t>
            </w:r>
          </w:p>
        </w:tc>
        <w:tc>
          <w:tcPr>
            <w:tcW w:w="4687" w:type="dxa"/>
          </w:tcPr>
          <w:p w14:paraId="3CA2D727" w14:textId="77777777" w:rsidR="007F7D49" w:rsidRPr="00646991" w:rsidRDefault="007F7D49" w:rsidP="0075209D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</w:t>
            </w:r>
          </w:p>
        </w:tc>
      </w:tr>
      <w:tr w:rsidR="00EB1C16" w14:paraId="65F1AB4D" w14:textId="77777777" w:rsidTr="0075209D">
        <w:trPr>
          <w:trHeight w:val="359"/>
        </w:trPr>
        <w:tc>
          <w:tcPr>
            <w:tcW w:w="4687" w:type="dxa"/>
          </w:tcPr>
          <w:p w14:paraId="148B3696" w14:textId="334FD06C" w:rsidR="00EB1C16" w:rsidRPr="00646991" w:rsidRDefault="00EB1C16" w:rsidP="00EB1C1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Goal</w:t>
            </w:r>
          </w:p>
        </w:tc>
        <w:tc>
          <w:tcPr>
            <w:tcW w:w="4687" w:type="dxa"/>
          </w:tcPr>
          <w:p w14:paraId="3BB9E778" w14:textId="17FB7F3A" w:rsidR="00EB1C16" w:rsidRDefault="00EB1C16" w:rsidP="00EB1C16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To get to know whether or not the desired book is available or not</w:t>
            </w:r>
          </w:p>
        </w:tc>
      </w:tr>
      <w:tr w:rsidR="00EB1C16" w14:paraId="04BB6473" w14:textId="77777777" w:rsidTr="0075209D">
        <w:trPr>
          <w:trHeight w:val="359"/>
        </w:trPr>
        <w:tc>
          <w:tcPr>
            <w:tcW w:w="4687" w:type="dxa"/>
          </w:tcPr>
          <w:p w14:paraId="5FA95C97" w14:textId="264C8C32" w:rsidR="00EB1C16" w:rsidRPr="00646991" w:rsidRDefault="00EB1C16" w:rsidP="00EB1C1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Trigger</w:t>
            </w:r>
          </w:p>
        </w:tc>
        <w:tc>
          <w:tcPr>
            <w:tcW w:w="4687" w:type="dxa"/>
          </w:tcPr>
          <w:p w14:paraId="7F51EB43" w14:textId="61AB0F83" w:rsidR="00EB1C16" w:rsidRDefault="00EB1C16" w:rsidP="00EB1C16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checks book availability to issue it for a student or teacher</w:t>
            </w:r>
          </w:p>
        </w:tc>
      </w:tr>
      <w:tr w:rsidR="00EB1C16" w14:paraId="57D26229" w14:textId="77777777" w:rsidTr="0075209D">
        <w:trPr>
          <w:trHeight w:val="359"/>
        </w:trPr>
        <w:tc>
          <w:tcPr>
            <w:tcW w:w="4687" w:type="dxa"/>
          </w:tcPr>
          <w:p w14:paraId="7297D164" w14:textId="77777777" w:rsidR="00EB1C16" w:rsidRPr="00646991" w:rsidRDefault="00EB1C16" w:rsidP="00EB1C16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Pre-conditions</w:t>
            </w:r>
          </w:p>
        </w:tc>
        <w:tc>
          <w:tcPr>
            <w:tcW w:w="4687" w:type="dxa"/>
          </w:tcPr>
          <w:p w14:paraId="4548D96C" w14:textId="77777777" w:rsidR="00EB1C16" w:rsidRDefault="00EB1C16" w:rsidP="00EB1C16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must be logged in</w:t>
            </w:r>
          </w:p>
          <w:p w14:paraId="16C9D3E3" w14:textId="77777777" w:rsidR="00EB1C16" w:rsidRPr="00646991" w:rsidRDefault="00EB1C16" w:rsidP="00EB1C16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Book must exist in the system</w:t>
            </w:r>
          </w:p>
        </w:tc>
      </w:tr>
      <w:tr w:rsidR="00EB1C16" w14:paraId="02EAF553" w14:textId="77777777" w:rsidTr="0075209D">
        <w:trPr>
          <w:trHeight w:val="359"/>
        </w:trPr>
        <w:tc>
          <w:tcPr>
            <w:tcW w:w="4687" w:type="dxa"/>
          </w:tcPr>
          <w:p w14:paraId="3D0CAFAA" w14:textId="77777777" w:rsidR="00EB1C16" w:rsidRDefault="00EB1C16" w:rsidP="00EB1C16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Post-conditions</w:t>
            </w:r>
          </w:p>
        </w:tc>
        <w:tc>
          <w:tcPr>
            <w:tcW w:w="4687" w:type="dxa"/>
          </w:tcPr>
          <w:p w14:paraId="2ABBCE66" w14:textId="77777777" w:rsidR="00EB1C16" w:rsidRDefault="00EB1C16" w:rsidP="00EB1C16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Book availability status is known</w:t>
            </w:r>
          </w:p>
          <w:p w14:paraId="01E9D708" w14:textId="77777777" w:rsidR="00EB1C16" w:rsidRDefault="00EB1C16" w:rsidP="00EB1C16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Details of student/teacher who has issued the book are shown</w:t>
            </w:r>
          </w:p>
        </w:tc>
      </w:tr>
      <w:tr w:rsidR="00EB1C16" w14:paraId="65FA3808" w14:textId="77777777" w:rsidTr="0075209D">
        <w:trPr>
          <w:trHeight w:val="347"/>
        </w:trPr>
        <w:tc>
          <w:tcPr>
            <w:tcW w:w="4687" w:type="dxa"/>
          </w:tcPr>
          <w:p w14:paraId="587B9954" w14:textId="77777777" w:rsidR="00EB1C16" w:rsidRPr="00646991" w:rsidRDefault="00EB1C16" w:rsidP="00EB1C1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Main success scenario</w:t>
            </w:r>
          </w:p>
        </w:tc>
        <w:tc>
          <w:tcPr>
            <w:tcW w:w="4687" w:type="dxa"/>
          </w:tcPr>
          <w:p w14:paraId="18B61F5C" w14:textId="77777777" w:rsidR="00EB1C16" w:rsidRPr="0091446C" w:rsidRDefault="00EB1C16" w:rsidP="00EB1C16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 asks for a book</w:t>
            </w:r>
          </w:p>
          <w:p w14:paraId="1DDDB8DB" w14:textId="77777777" w:rsidR="00EB1C16" w:rsidRDefault="00EB1C16" w:rsidP="00EB1C16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searches for book information</w:t>
            </w:r>
          </w:p>
          <w:p w14:paraId="5E097862" w14:textId="77777777" w:rsidR="00EB1C16" w:rsidRDefault="00EB1C16" w:rsidP="00EB1C16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checks the availability status of the book</w:t>
            </w:r>
          </w:p>
          <w:p w14:paraId="2C5C24BD" w14:textId="77777777" w:rsidR="00EB1C16" w:rsidRPr="0091446C" w:rsidRDefault="00EB1C16" w:rsidP="00EB1C16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gets the information</w:t>
            </w:r>
          </w:p>
        </w:tc>
      </w:tr>
      <w:tr w:rsidR="00EB1C16" w14:paraId="0B451731" w14:textId="77777777" w:rsidTr="0075209D">
        <w:trPr>
          <w:trHeight w:val="359"/>
        </w:trPr>
        <w:tc>
          <w:tcPr>
            <w:tcW w:w="4687" w:type="dxa"/>
          </w:tcPr>
          <w:p w14:paraId="4B446EC9" w14:textId="77777777" w:rsidR="00EB1C16" w:rsidRPr="00646991" w:rsidRDefault="00EB1C16" w:rsidP="00EB1C1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Alternate flow</w:t>
            </w:r>
          </w:p>
        </w:tc>
        <w:tc>
          <w:tcPr>
            <w:tcW w:w="4687" w:type="dxa"/>
          </w:tcPr>
          <w:p w14:paraId="1B5AF3BB" w14:textId="77777777" w:rsidR="00EB1C16" w:rsidRPr="00646991" w:rsidRDefault="00EB1C16" w:rsidP="00EB1C16">
            <w:pPr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No Alternate flow</w:t>
            </w:r>
          </w:p>
        </w:tc>
      </w:tr>
      <w:tr w:rsidR="00EB1C16" w14:paraId="0F76838B" w14:textId="77777777" w:rsidTr="0075209D">
        <w:trPr>
          <w:trHeight w:val="347"/>
        </w:trPr>
        <w:tc>
          <w:tcPr>
            <w:tcW w:w="4687" w:type="dxa"/>
          </w:tcPr>
          <w:p w14:paraId="74976680" w14:textId="77777777" w:rsidR="00EB1C16" w:rsidRPr="00646991" w:rsidRDefault="00EB1C16" w:rsidP="00EB1C1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Qualities</w:t>
            </w:r>
          </w:p>
        </w:tc>
        <w:tc>
          <w:tcPr>
            <w:tcW w:w="4687" w:type="dxa"/>
          </w:tcPr>
          <w:p w14:paraId="6F442313" w14:textId="77777777" w:rsidR="00EB1C16" w:rsidRDefault="00EB1C16" w:rsidP="00EB1C16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Usability</w:t>
            </w:r>
          </w:p>
          <w:p w14:paraId="2402835E" w14:textId="77777777" w:rsidR="00EB1C16" w:rsidRPr="002E34E4" w:rsidRDefault="00EB1C16" w:rsidP="00EB1C16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can easily check the availability of a book</w:t>
            </w:r>
          </w:p>
        </w:tc>
      </w:tr>
      <w:tr w:rsidR="00EB1C16" w14:paraId="55A19B46" w14:textId="77777777" w:rsidTr="0075209D">
        <w:trPr>
          <w:trHeight w:val="347"/>
        </w:trPr>
        <w:tc>
          <w:tcPr>
            <w:tcW w:w="4687" w:type="dxa"/>
          </w:tcPr>
          <w:p w14:paraId="50A12F88" w14:textId="77777777" w:rsidR="00EB1C16" w:rsidRPr="00646991" w:rsidRDefault="00EB1C16" w:rsidP="00EB1C1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lastRenderedPageBreak/>
              <w:t>Exceptions</w:t>
            </w:r>
          </w:p>
        </w:tc>
        <w:tc>
          <w:tcPr>
            <w:tcW w:w="4687" w:type="dxa"/>
          </w:tcPr>
          <w:p w14:paraId="52A94B8C" w14:textId="77777777" w:rsidR="00EB1C16" w:rsidRDefault="00EB1C16" w:rsidP="00EB1C16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is not logged in</w:t>
            </w:r>
          </w:p>
          <w:p w14:paraId="43C41D37" w14:textId="77777777" w:rsidR="00EB1C16" w:rsidRPr="004A152C" w:rsidRDefault="00EB1C16" w:rsidP="00EB1C16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checks for a book that does not exist in the system</w:t>
            </w:r>
          </w:p>
        </w:tc>
      </w:tr>
    </w:tbl>
    <w:p w14:paraId="60837008" w14:textId="77777777" w:rsidR="007F7D49" w:rsidRDefault="007F7D49" w:rsidP="007F7D49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2D6DDC84" w14:textId="77777777" w:rsidR="007F7D49" w:rsidRDefault="007F7D49" w:rsidP="007F7D49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4687"/>
        <w:gridCol w:w="4687"/>
      </w:tblGrid>
      <w:tr w:rsidR="007F7D49" w14:paraId="7098F94D" w14:textId="77777777" w:rsidTr="007520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tcW w:w="4687" w:type="dxa"/>
          </w:tcPr>
          <w:p w14:paraId="6AB18639" w14:textId="77777777" w:rsidR="007F7D49" w:rsidRPr="00646991" w:rsidRDefault="007F7D49" w:rsidP="0075209D">
            <w:pPr>
              <w:rPr>
                <w:rFonts w:ascii="Arial" w:hAnsi="Arial" w:cs="Arial"/>
                <w:b w:val="0"/>
                <w:sz w:val="28"/>
                <w:szCs w:val="28"/>
              </w:rPr>
            </w:pPr>
            <w:r w:rsidRPr="00646991">
              <w:rPr>
                <w:rFonts w:ascii="Arial" w:hAnsi="Arial" w:cs="Arial"/>
                <w:sz w:val="28"/>
                <w:szCs w:val="28"/>
              </w:rPr>
              <w:t>Name</w:t>
            </w:r>
          </w:p>
        </w:tc>
        <w:tc>
          <w:tcPr>
            <w:tcW w:w="4687" w:type="dxa"/>
          </w:tcPr>
          <w:p w14:paraId="3777237B" w14:textId="77777777" w:rsidR="007F7D49" w:rsidRPr="00646991" w:rsidRDefault="007F7D49" w:rsidP="0075209D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Check no. of issued books</w:t>
            </w:r>
          </w:p>
        </w:tc>
      </w:tr>
      <w:tr w:rsidR="007F7D49" w14:paraId="6281C842" w14:textId="77777777" w:rsidTr="0075209D">
        <w:trPr>
          <w:trHeight w:val="359"/>
        </w:trPr>
        <w:tc>
          <w:tcPr>
            <w:tcW w:w="4687" w:type="dxa"/>
          </w:tcPr>
          <w:p w14:paraId="37A0F416" w14:textId="77777777" w:rsidR="007F7D49" w:rsidRPr="00646991" w:rsidRDefault="007F7D49" w:rsidP="0075209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Primary Actor</w:t>
            </w:r>
          </w:p>
        </w:tc>
        <w:tc>
          <w:tcPr>
            <w:tcW w:w="4687" w:type="dxa"/>
          </w:tcPr>
          <w:p w14:paraId="34C0C63C" w14:textId="77777777" w:rsidR="007F7D49" w:rsidRPr="00646991" w:rsidRDefault="007F7D49" w:rsidP="0075209D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</w:t>
            </w:r>
          </w:p>
        </w:tc>
      </w:tr>
      <w:tr w:rsidR="004B35E4" w14:paraId="41B875FB" w14:textId="77777777" w:rsidTr="0075209D">
        <w:trPr>
          <w:trHeight w:val="359"/>
        </w:trPr>
        <w:tc>
          <w:tcPr>
            <w:tcW w:w="4687" w:type="dxa"/>
          </w:tcPr>
          <w:p w14:paraId="325B9695" w14:textId="46C56369" w:rsidR="004B35E4" w:rsidRPr="00646991" w:rsidRDefault="004B35E4" w:rsidP="004B35E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Goal</w:t>
            </w:r>
          </w:p>
        </w:tc>
        <w:tc>
          <w:tcPr>
            <w:tcW w:w="4687" w:type="dxa"/>
          </w:tcPr>
          <w:p w14:paraId="7EACAEBD" w14:textId="1D837F59" w:rsidR="004B35E4" w:rsidRDefault="004B35E4" w:rsidP="004B35E4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To get to know how many books have been issued by a particular student</w:t>
            </w:r>
          </w:p>
        </w:tc>
      </w:tr>
      <w:tr w:rsidR="004B35E4" w14:paraId="1EE1F08D" w14:textId="77777777" w:rsidTr="0075209D">
        <w:trPr>
          <w:trHeight w:val="359"/>
        </w:trPr>
        <w:tc>
          <w:tcPr>
            <w:tcW w:w="4687" w:type="dxa"/>
          </w:tcPr>
          <w:p w14:paraId="230306B6" w14:textId="58B948C1" w:rsidR="004B35E4" w:rsidRPr="00646991" w:rsidRDefault="004B35E4" w:rsidP="004B35E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Trigger</w:t>
            </w:r>
          </w:p>
        </w:tc>
        <w:tc>
          <w:tcPr>
            <w:tcW w:w="4687" w:type="dxa"/>
          </w:tcPr>
          <w:p w14:paraId="46254557" w14:textId="572902A2" w:rsidR="004B35E4" w:rsidRDefault="004B35E4" w:rsidP="004B35E4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checks student’s record to know how many books have been issued by them</w:t>
            </w:r>
          </w:p>
        </w:tc>
      </w:tr>
      <w:tr w:rsidR="004B35E4" w14:paraId="78A8AFAF" w14:textId="77777777" w:rsidTr="0075209D">
        <w:trPr>
          <w:trHeight w:val="359"/>
        </w:trPr>
        <w:tc>
          <w:tcPr>
            <w:tcW w:w="4687" w:type="dxa"/>
          </w:tcPr>
          <w:p w14:paraId="27EC6B5D" w14:textId="77777777" w:rsidR="004B35E4" w:rsidRPr="00646991" w:rsidRDefault="004B35E4" w:rsidP="004B35E4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Pre-conditions</w:t>
            </w:r>
          </w:p>
        </w:tc>
        <w:tc>
          <w:tcPr>
            <w:tcW w:w="4687" w:type="dxa"/>
          </w:tcPr>
          <w:p w14:paraId="33DF8B07" w14:textId="77777777" w:rsidR="004B35E4" w:rsidRDefault="004B35E4" w:rsidP="004B35E4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must be logged in</w:t>
            </w:r>
          </w:p>
          <w:p w14:paraId="21E566E2" w14:textId="77777777" w:rsidR="004B35E4" w:rsidRPr="004A152C" w:rsidRDefault="004B35E4" w:rsidP="004B35E4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 information must be present in the system</w:t>
            </w:r>
          </w:p>
        </w:tc>
      </w:tr>
      <w:tr w:rsidR="004B35E4" w14:paraId="16114CA0" w14:textId="77777777" w:rsidTr="0075209D">
        <w:trPr>
          <w:trHeight w:val="359"/>
        </w:trPr>
        <w:tc>
          <w:tcPr>
            <w:tcW w:w="4687" w:type="dxa"/>
          </w:tcPr>
          <w:p w14:paraId="7A68C6A1" w14:textId="77777777" w:rsidR="004B35E4" w:rsidRDefault="004B35E4" w:rsidP="004B35E4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Post-conditions</w:t>
            </w:r>
          </w:p>
        </w:tc>
        <w:tc>
          <w:tcPr>
            <w:tcW w:w="4687" w:type="dxa"/>
          </w:tcPr>
          <w:p w14:paraId="20990AA6" w14:textId="77777777" w:rsidR="004B35E4" w:rsidRDefault="004B35E4" w:rsidP="004B35E4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Number of books issued by a student is known by the librarian</w:t>
            </w:r>
          </w:p>
          <w:p w14:paraId="2A3A3508" w14:textId="77777777" w:rsidR="004B35E4" w:rsidRPr="004A152C" w:rsidRDefault="004B35E4" w:rsidP="004B35E4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can know if more books can be issued to the student</w:t>
            </w:r>
          </w:p>
        </w:tc>
      </w:tr>
      <w:tr w:rsidR="004B35E4" w14:paraId="1BB6C933" w14:textId="77777777" w:rsidTr="0075209D">
        <w:trPr>
          <w:trHeight w:val="347"/>
        </w:trPr>
        <w:tc>
          <w:tcPr>
            <w:tcW w:w="4687" w:type="dxa"/>
          </w:tcPr>
          <w:p w14:paraId="10EE5D3B" w14:textId="77777777" w:rsidR="004B35E4" w:rsidRPr="00646991" w:rsidRDefault="004B35E4" w:rsidP="004B35E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Main success scenario</w:t>
            </w:r>
          </w:p>
        </w:tc>
        <w:tc>
          <w:tcPr>
            <w:tcW w:w="4687" w:type="dxa"/>
          </w:tcPr>
          <w:p w14:paraId="237B5A94" w14:textId="77777777" w:rsidR="004B35E4" w:rsidRDefault="004B35E4" w:rsidP="004B35E4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gets student Roll no.</w:t>
            </w:r>
          </w:p>
          <w:p w14:paraId="4E4EB7CE" w14:textId="77777777" w:rsidR="004B35E4" w:rsidRPr="0091446C" w:rsidRDefault="004B35E4" w:rsidP="004B35E4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searches for student’s information</w:t>
            </w:r>
          </w:p>
          <w:p w14:paraId="3CEE4416" w14:textId="77777777" w:rsidR="004B35E4" w:rsidRPr="0091446C" w:rsidRDefault="004B35E4" w:rsidP="004B35E4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finds number of issued books</w:t>
            </w:r>
          </w:p>
        </w:tc>
      </w:tr>
      <w:tr w:rsidR="004B35E4" w14:paraId="654F57BF" w14:textId="77777777" w:rsidTr="0075209D">
        <w:trPr>
          <w:trHeight w:val="359"/>
        </w:trPr>
        <w:tc>
          <w:tcPr>
            <w:tcW w:w="4687" w:type="dxa"/>
          </w:tcPr>
          <w:p w14:paraId="4E516EC3" w14:textId="77777777" w:rsidR="004B35E4" w:rsidRPr="00646991" w:rsidRDefault="004B35E4" w:rsidP="004B35E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Alternate flow</w:t>
            </w:r>
          </w:p>
        </w:tc>
        <w:tc>
          <w:tcPr>
            <w:tcW w:w="4687" w:type="dxa"/>
          </w:tcPr>
          <w:p w14:paraId="25130263" w14:textId="77777777" w:rsidR="004B35E4" w:rsidRPr="00646991" w:rsidRDefault="004B35E4" w:rsidP="004B35E4">
            <w:pPr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No Alternate flow</w:t>
            </w:r>
          </w:p>
        </w:tc>
      </w:tr>
      <w:tr w:rsidR="004B35E4" w14:paraId="5808D836" w14:textId="77777777" w:rsidTr="0075209D">
        <w:trPr>
          <w:trHeight w:val="347"/>
        </w:trPr>
        <w:tc>
          <w:tcPr>
            <w:tcW w:w="4687" w:type="dxa"/>
          </w:tcPr>
          <w:p w14:paraId="2FE614AD" w14:textId="77777777" w:rsidR="004B35E4" w:rsidRPr="00646991" w:rsidRDefault="004B35E4" w:rsidP="004B35E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Qualities</w:t>
            </w:r>
          </w:p>
        </w:tc>
        <w:tc>
          <w:tcPr>
            <w:tcW w:w="4687" w:type="dxa"/>
          </w:tcPr>
          <w:p w14:paraId="28B405F8" w14:textId="77777777" w:rsidR="004B35E4" w:rsidRDefault="004B35E4" w:rsidP="004B35E4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Usability</w:t>
            </w:r>
          </w:p>
          <w:p w14:paraId="1D55BBC2" w14:textId="77777777" w:rsidR="004B35E4" w:rsidRPr="004A152C" w:rsidRDefault="004B35E4" w:rsidP="004B35E4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can easily check how many books have been issued by any student</w:t>
            </w:r>
          </w:p>
          <w:p w14:paraId="7D10D1F2" w14:textId="77777777" w:rsidR="004B35E4" w:rsidRDefault="004B35E4" w:rsidP="004B35E4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Security</w:t>
            </w:r>
          </w:p>
          <w:p w14:paraId="09533444" w14:textId="731B8549" w:rsidR="004B35E4" w:rsidRPr="004A152C" w:rsidRDefault="004B35E4" w:rsidP="004B35E4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Students cannot issue more than 5 books</w:t>
            </w:r>
          </w:p>
        </w:tc>
      </w:tr>
      <w:tr w:rsidR="004B35E4" w14:paraId="7F3E4737" w14:textId="77777777" w:rsidTr="0075209D">
        <w:trPr>
          <w:trHeight w:val="347"/>
        </w:trPr>
        <w:tc>
          <w:tcPr>
            <w:tcW w:w="4687" w:type="dxa"/>
          </w:tcPr>
          <w:p w14:paraId="665B82B4" w14:textId="77777777" w:rsidR="004B35E4" w:rsidRPr="00646991" w:rsidRDefault="004B35E4" w:rsidP="004B35E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Exceptions</w:t>
            </w:r>
          </w:p>
        </w:tc>
        <w:tc>
          <w:tcPr>
            <w:tcW w:w="4687" w:type="dxa"/>
          </w:tcPr>
          <w:p w14:paraId="5FB23397" w14:textId="77777777" w:rsidR="004B35E4" w:rsidRDefault="004B35E4" w:rsidP="004B35E4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is not logged in</w:t>
            </w:r>
          </w:p>
          <w:p w14:paraId="52721FE4" w14:textId="77777777" w:rsidR="004B35E4" w:rsidRPr="004A152C" w:rsidRDefault="004B35E4" w:rsidP="004B35E4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lastRenderedPageBreak/>
              <w:t>Librarian checks for a student that does not exist in the system</w:t>
            </w:r>
          </w:p>
        </w:tc>
      </w:tr>
    </w:tbl>
    <w:p w14:paraId="133EFD92" w14:textId="77777777" w:rsidR="007F7D49" w:rsidRDefault="007F7D49" w:rsidP="007F7D49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2D0D2AAC" w14:textId="77777777" w:rsidR="007F7D49" w:rsidRDefault="007F7D49" w:rsidP="007F7D49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4687"/>
        <w:gridCol w:w="4687"/>
      </w:tblGrid>
      <w:tr w:rsidR="007F7D49" w14:paraId="71F46D80" w14:textId="77777777" w:rsidTr="007520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tcW w:w="4687" w:type="dxa"/>
          </w:tcPr>
          <w:p w14:paraId="6D2AD030" w14:textId="77777777" w:rsidR="007F7D49" w:rsidRPr="00646991" w:rsidRDefault="007F7D49" w:rsidP="0075209D">
            <w:pPr>
              <w:rPr>
                <w:rFonts w:ascii="Arial" w:hAnsi="Arial" w:cs="Arial"/>
                <w:b w:val="0"/>
                <w:sz w:val="28"/>
                <w:szCs w:val="28"/>
              </w:rPr>
            </w:pPr>
            <w:r w:rsidRPr="00646991">
              <w:rPr>
                <w:rFonts w:ascii="Arial" w:hAnsi="Arial" w:cs="Arial"/>
                <w:sz w:val="28"/>
                <w:szCs w:val="28"/>
              </w:rPr>
              <w:t>Name</w:t>
            </w:r>
          </w:p>
        </w:tc>
        <w:tc>
          <w:tcPr>
            <w:tcW w:w="4687" w:type="dxa"/>
          </w:tcPr>
          <w:p w14:paraId="1E81BB20" w14:textId="77777777" w:rsidR="007F7D49" w:rsidRPr="00646991" w:rsidRDefault="007F7D49" w:rsidP="0075209D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Receive fine</w:t>
            </w:r>
          </w:p>
        </w:tc>
      </w:tr>
      <w:tr w:rsidR="007F7D49" w14:paraId="6308F03A" w14:textId="77777777" w:rsidTr="0075209D">
        <w:trPr>
          <w:trHeight w:val="359"/>
        </w:trPr>
        <w:tc>
          <w:tcPr>
            <w:tcW w:w="4687" w:type="dxa"/>
          </w:tcPr>
          <w:p w14:paraId="4919AE27" w14:textId="77777777" w:rsidR="007F7D49" w:rsidRPr="00646991" w:rsidRDefault="007F7D49" w:rsidP="0075209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Primary Actor</w:t>
            </w:r>
          </w:p>
        </w:tc>
        <w:tc>
          <w:tcPr>
            <w:tcW w:w="4687" w:type="dxa"/>
          </w:tcPr>
          <w:p w14:paraId="793AE24F" w14:textId="77777777" w:rsidR="007F7D49" w:rsidRPr="00646991" w:rsidRDefault="007F7D49" w:rsidP="0075209D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</w:t>
            </w:r>
          </w:p>
        </w:tc>
      </w:tr>
      <w:tr w:rsidR="004B35E4" w14:paraId="7F641137" w14:textId="77777777" w:rsidTr="0075209D">
        <w:trPr>
          <w:trHeight w:val="359"/>
        </w:trPr>
        <w:tc>
          <w:tcPr>
            <w:tcW w:w="4687" w:type="dxa"/>
          </w:tcPr>
          <w:p w14:paraId="039BA568" w14:textId="042BEBDD" w:rsidR="004B35E4" w:rsidRPr="00646991" w:rsidRDefault="004B35E4" w:rsidP="004B35E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Goal</w:t>
            </w:r>
          </w:p>
        </w:tc>
        <w:tc>
          <w:tcPr>
            <w:tcW w:w="4687" w:type="dxa"/>
          </w:tcPr>
          <w:p w14:paraId="052534B7" w14:textId="24041E55" w:rsidR="004B35E4" w:rsidRDefault="004B35E4" w:rsidP="004B35E4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To receive the fine payment to allow a student to issue or renew books</w:t>
            </w:r>
          </w:p>
        </w:tc>
      </w:tr>
      <w:tr w:rsidR="004B35E4" w14:paraId="37621D8A" w14:textId="77777777" w:rsidTr="0075209D">
        <w:trPr>
          <w:trHeight w:val="359"/>
        </w:trPr>
        <w:tc>
          <w:tcPr>
            <w:tcW w:w="4687" w:type="dxa"/>
          </w:tcPr>
          <w:p w14:paraId="7CEE0B24" w14:textId="4D0C5A53" w:rsidR="004B35E4" w:rsidRPr="00646991" w:rsidRDefault="004B35E4" w:rsidP="004B35E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Trigger</w:t>
            </w:r>
          </w:p>
        </w:tc>
        <w:tc>
          <w:tcPr>
            <w:tcW w:w="4687" w:type="dxa"/>
          </w:tcPr>
          <w:p w14:paraId="532E6EEB" w14:textId="6DF20BE0" w:rsidR="004B35E4" w:rsidRDefault="004B35E4" w:rsidP="004B35E4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 pays the fine</w:t>
            </w:r>
          </w:p>
        </w:tc>
      </w:tr>
      <w:tr w:rsidR="004B35E4" w14:paraId="16DEFA60" w14:textId="77777777" w:rsidTr="0075209D">
        <w:trPr>
          <w:trHeight w:val="359"/>
        </w:trPr>
        <w:tc>
          <w:tcPr>
            <w:tcW w:w="4687" w:type="dxa"/>
          </w:tcPr>
          <w:p w14:paraId="68F4C0E7" w14:textId="77777777" w:rsidR="004B35E4" w:rsidRPr="00646991" w:rsidRDefault="004B35E4" w:rsidP="004B35E4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Pre-conditions</w:t>
            </w:r>
          </w:p>
        </w:tc>
        <w:tc>
          <w:tcPr>
            <w:tcW w:w="4687" w:type="dxa"/>
          </w:tcPr>
          <w:p w14:paraId="109943F9" w14:textId="77777777" w:rsidR="004B35E4" w:rsidRDefault="004B35E4" w:rsidP="004B35E4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Fine must exist in the system</w:t>
            </w:r>
          </w:p>
          <w:p w14:paraId="62D16A11" w14:textId="77777777" w:rsidR="004B35E4" w:rsidRPr="004A152C" w:rsidRDefault="004B35E4" w:rsidP="004B35E4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 must pay the fine</w:t>
            </w:r>
          </w:p>
        </w:tc>
      </w:tr>
      <w:tr w:rsidR="004B35E4" w14:paraId="36178A5F" w14:textId="77777777" w:rsidTr="0075209D">
        <w:trPr>
          <w:trHeight w:val="359"/>
        </w:trPr>
        <w:tc>
          <w:tcPr>
            <w:tcW w:w="4687" w:type="dxa"/>
          </w:tcPr>
          <w:p w14:paraId="0337F372" w14:textId="77777777" w:rsidR="004B35E4" w:rsidRDefault="004B35E4" w:rsidP="004B35E4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Post-conditions</w:t>
            </w:r>
          </w:p>
        </w:tc>
        <w:tc>
          <w:tcPr>
            <w:tcW w:w="4687" w:type="dxa"/>
          </w:tcPr>
          <w:p w14:paraId="1483033B" w14:textId="77777777" w:rsidR="004B35E4" w:rsidRDefault="004B35E4" w:rsidP="004B35E4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receives the fine payment</w:t>
            </w:r>
          </w:p>
          <w:p w14:paraId="011FA55D" w14:textId="77777777" w:rsidR="004B35E4" w:rsidRPr="004A152C" w:rsidRDefault="004B35E4" w:rsidP="004B35E4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 is allowed to issue or renew books</w:t>
            </w:r>
          </w:p>
        </w:tc>
      </w:tr>
      <w:tr w:rsidR="004B35E4" w14:paraId="6C5730D6" w14:textId="77777777" w:rsidTr="0075209D">
        <w:trPr>
          <w:trHeight w:val="347"/>
        </w:trPr>
        <w:tc>
          <w:tcPr>
            <w:tcW w:w="4687" w:type="dxa"/>
          </w:tcPr>
          <w:p w14:paraId="7E28D6BC" w14:textId="77777777" w:rsidR="004B35E4" w:rsidRPr="00646991" w:rsidRDefault="004B35E4" w:rsidP="004B35E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Main success scenario</w:t>
            </w:r>
          </w:p>
        </w:tc>
        <w:tc>
          <w:tcPr>
            <w:tcW w:w="4687" w:type="dxa"/>
          </w:tcPr>
          <w:p w14:paraId="7FC2E4E0" w14:textId="77777777" w:rsidR="004B35E4" w:rsidRDefault="004B35E4" w:rsidP="004B35E4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issues fine to student</w:t>
            </w:r>
          </w:p>
          <w:p w14:paraId="72D36BDE" w14:textId="77777777" w:rsidR="004B35E4" w:rsidRDefault="004B35E4" w:rsidP="004B35E4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 pays the fine</w:t>
            </w:r>
          </w:p>
          <w:p w14:paraId="33DE25A6" w14:textId="77777777" w:rsidR="004B35E4" w:rsidRPr="0091446C" w:rsidRDefault="004B35E4" w:rsidP="004B35E4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receives fine</w:t>
            </w:r>
          </w:p>
        </w:tc>
      </w:tr>
      <w:tr w:rsidR="004B35E4" w14:paraId="53C28A79" w14:textId="77777777" w:rsidTr="0075209D">
        <w:trPr>
          <w:trHeight w:val="359"/>
        </w:trPr>
        <w:tc>
          <w:tcPr>
            <w:tcW w:w="4687" w:type="dxa"/>
          </w:tcPr>
          <w:p w14:paraId="67F97248" w14:textId="77777777" w:rsidR="004B35E4" w:rsidRPr="00646991" w:rsidRDefault="004B35E4" w:rsidP="004B35E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Alternate flow</w:t>
            </w:r>
          </w:p>
        </w:tc>
        <w:tc>
          <w:tcPr>
            <w:tcW w:w="4687" w:type="dxa"/>
          </w:tcPr>
          <w:p w14:paraId="67A22DC3" w14:textId="77777777" w:rsidR="004B35E4" w:rsidRPr="00646991" w:rsidRDefault="004B35E4" w:rsidP="004B35E4">
            <w:pPr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No Alternate flow</w:t>
            </w:r>
          </w:p>
        </w:tc>
      </w:tr>
      <w:tr w:rsidR="004B35E4" w14:paraId="7349D5C2" w14:textId="77777777" w:rsidTr="0075209D">
        <w:trPr>
          <w:trHeight w:val="347"/>
        </w:trPr>
        <w:tc>
          <w:tcPr>
            <w:tcW w:w="4687" w:type="dxa"/>
          </w:tcPr>
          <w:p w14:paraId="69472EBA" w14:textId="77777777" w:rsidR="004B35E4" w:rsidRPr="00646991" w:rsidRDefault="004B35E4" w:rsidP="004B35E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Qualities</w:t>
            </w:r>
          </w:p>
        </w:tc>
        <w:tc>
          <w:tcPr>
            <w:tcW w:w="4687" w:type="dxa"/>
          </w:tcPr>
          <w:p w14:paraId="6AD88F8D" w14:textId="77777777" w:rsidR="004B35E4" w:rsidRDefault="004B35E4" w:rsidP="004B35E4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Usability</w:t>
            </w:r>
          </w:p>
          <w:p w14:paraId="11080957" w14:textId="77777777" w:rsidR="004B35E4" w:rsidRPr="004A152C" w:rsidRDefault="004B35E4" w:rsidP="004B35E4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can easily check which student has been fined</w:t>
            </w:r>
          </w:p>
          <w:p w14:paraId="7C5AFE7B" w14:textId="77777777" w:rsidR="004B35E4" w:rsidRDefault="004B35E4" w:rsidP="004B35E4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Security</w:t>
            </w:r>
          </w:p>
          <w:p w14:paraId="49E1B782" w14:textId="6C3CE241" w:rsidR="004B35E4" w:rsidRPr="004A152C" w:rsidRDefault="004B35E4" w:rsidP="004B35E4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Fined students cannot issue or renew books</w:t>
            </w:r>
          </w:p>
        </w:tc>
      </w:tr>
      <w:tr w:rsidR="004B35E4" w14:paraId="693DA745" w14:textId="77777777" w:rsidTr="0075209D">
        <w:trPr>
          <w:trHeight w:val="347"/>
        </w:trPr>
        <w:tc>
          <w:tcPr>
            <w:tcW w:w="4687" w:type="dxa"/>
          </w:tcPr>
          <w:p w14:paraId="729A6404" w14:textId="77777777" w:rsidR="004B35E4" w:rsidRPr="00646991" w:rsidRDefault="004B35E4" w:rsidP="004B35E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Exceptions</w:t>
            </w:r>
          </w:p>
        </w:tc>
        <w:tc>
          <w:tcPr>
            <w:tcW w:w="4687" w:type="dxa"/>
          </w:tcPr>
          <w:p w14:paraId="27FBE710" w14:textId="77777777" w:rsidR="004B35E4" w:rsidRDefault="004B35E4" w:rsidP="004B35E4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is not logged in</w:t>
            </w:r>
          </w:p>
          <w:p w14:paraId="05DC232A" w14:textId="77777777" w:rsidR="004B35E4" w:rsidRPr="004A152C" w:rsidRDefault="004B35E4" w:rsidP="004B35E4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 has not paid the fine</w:t>
            </w:r>
          </w:p>
        </w:tc>
      </w:tr>
    </w:tbl>
    <w:p w14:paraId="7D46F7ED" w14:textId="77777777" w:rsidR="007F7D49" w:rsidRDefault="007F7D49" w:rsidP="007F7D49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26A23496" w14:textId="77777777" w:rsidR="007F7D49" w:rsidRDefault="007F7D49" w:rsidP="007F7D49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585E2EC2" w14:textId="77777777" w:rsidR="007F7D49" w:rsidRDefault="007F7D49" w:rsidP="007F7D49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4687"/>
        <w:gridCol w:w="4687"/>
      </w:tblGrid>
      <w:tr w:rsidR="007F7D49" w14:paraId="4D71B41C" w14:textId="77777777" w:rsidTr="007520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tcW w:w="4687" w:type="dxa"/>
          </w:tcPr>
          <w:p w14:paraId="3034BD4B" w14:textId="77777777" w:rsidR="007F7D49" w:rsidRPr="00646991" w:rsidRDefault="007F7D49" w:rsidP="0075209D">
            <w:pPr>
              <w:rPr>
                <w:rFonts w:ascii="Arial" w:hAnsi="Arial" w:cs="Arial"/>
                <w:b w:val="0"/>
                <w:sz w:val="28"/>
                <w:szCs w:val="28"/>
              </w:rPr>
            </w:pPr>
            <w:r w:rsidRPr="00646991">
              <w:rPr>
                <w:rFonts w:ascii="Arial" w:hAnsi="Arial" w:cs="Arial"/>
                <w:sz w:val="28"/>
                <w:szCs w:val="28"/>
              </w:rPr>
              <w:t>Name</w:t>
            </w:r>
          </w:p>
        </w:tc>
        <w:tc>
          <w:tcPr>
            <w:tcW w:w="4687" w:type="dxa"/>
          </w:tcPr>
          <w:p w14:paraId="724EA08A" w14:textId="77777777" w:rsidR="007F7D49" w:rsidRPr="00646991" w:rsidRDefault="007F7D49" w:rsidP="0075209D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Add student</w:t>
            </w:r>
          </w:p>
        </w:tc>
      </w:tr>
      <w:tr w:rsidR="007F7D49" w14:paraId="476C3634" w14:textId="77777777" w:rsidTr="0075209D">
        <w:trPr>
          <w:trHeight w:val="359"/>
        </w:trPr>
        <w:tc>
          <w:tcPr>
            <w:tcW w:w="4687" w:type="dxa"/>
          </w:tcPr>
          <w:p w14:paraId="1E177841" w14:textId="77777777" w:rsidR="007F7D49" w:rsidRPr="00646991" w:rsidRDefault="007F7D49" w:rsidP="0075209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Primary Actor</w:t>
            </w:r>
          </w:p>
        </w:tc>
        <w:tc>
          <w:tcPr>
            <w:tcW w:w="4687" w:type="dxa"/>
          </w:tcPr>
          <w:p w14:paraId="056D268A" w14:textId="77777777" w:rsidR="007F7D49" w:rsidRPr="00646991" w:rsidRDefault="007F7D49" w:rsidP="0075209D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</w:t>
            </w:r>
          </w:p>
        </w:tc>
      </w:tr>
      <w:tr w:rsidR="00E75422" w:rsidRPr="00646991" w14:paraId="6AA8D3AC" w14:textId="77777777" w:rsidTr="008B145B">
        <w:trPr>
          <w:trHeight w:val="347"/>
        </w:trPr>
        <w:tc>
          <w:tcPr>
            <w:tcW w:w="4687" w:type="dxa"/>
          </w:tcPr>
          <w:p w14:paraId="45DE586B" w14:textId="77777777" w:rsidR="00E75422" w:rsidRPr="00646991" w:rsidRDefault="00E75422" w:rsidP="008B145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lastRenderedPageBreak/>
              <w:t>Goal</w:t>
            </w:r>
          </w:p>
        </w:tc>
        <w:tc>
          <w:tcPr>
            <w:tcW w:w="4687" w:type="dxa"/>
          </w:tcPr>
          <w:p w14:paraId="7DF2E785" w14:textId="77777777" w:rsidR="00E75422" w:rsidRPr="00646991" w:rsidRDefault="00E75422" w:rsidP="008B145B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To add a new student into the library’s database to allow them to issue or renew books</w:t>
            </w:r>
          </w:p>
        </w:tc>
      </w:tr>
      <w:tr w:rsidR="00E75422" w:rsidRPr="00646991" w14:paraId="470E5D46" w14:textId="77777777" w:rsidTr="008B145B">
        <w:trPr>
          <w:trHeight w:val="359"/>
        </w:trPr>
        <w:tc>
          <w:tcPr>
            <w:tcW w:w="4687" w:type="dxa"/>
          </w:tcPr>
          <w:p w14:paraId="69CD5F26" w14:textId="77777777" w:rsidR="00E75422" w:rsidRPr="00646991" w:rsidRDefault="00E75422" w:rsidP="008B145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Trigger</w:t>
            </w:r>
          </w:p>
        </w:tc>
        <w:tc>
          <w:tcPr>
            <w:tcW w:w="4687" w:type="dxa"/>
          </w:tcPr>
          <w:p w14:paraId="06C823B4" w14:textId="77777777" w:rsidR="00E75422" w:rsidRPr="00646991" w:rsidRDefault="00E75422" w:rsidP="008B145B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 asks Librarian to be added into the library management system</w:t>
            </w:r>
          </w:p>
        </w:tc>
      </w:tr>
      <w:tr w:rsidR="007F7D49" w14:paraId="4AA99845" w14:textId="77777777" w:rsidTr="0075209D">
        <w:trPr>
          <w:trHeight w:val="359"/>
        </w:trPr>
        <w:tc>
          <w:tcPr>
            <w:tcW w:w="4687" w:type="dxa"/>
          </w:tcPr>
          <w:p w14:paraId="1D6839F7" w14:textId="77777777" w:rsidR="007F7D49" w:rsidRPr="00646991" w:rsidRDefault="007F7D49" w:rsidP="0075209D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Pre-conditions</w:t>
            </w:r>
          </w:p>
        </w:tc>
        <w:tc>
          <w:tcPr>
            <w:tcW w:w="4687" w:type="dxa"/>
          </w:tcPr>
          <w:p w14:paraId="428480BD" w14:textId="77777777" w:rsidR="007F7D49" w:rsidRDefault="007F7D49" w:rsidP="00C22BDD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must be logged in</w:t>
            </w:r>
          </w:p>
          <w:p w14:paraId="704B9B7D" w14:textId="77777777" w:rsidR="007F7D49" w:rsidRDefault="007F7D49" w:rsidP="00C22BDD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must have student information</w:t>
            </w:r>
          </w:p>
          <w:p w14:paraId="1F98F988" w14:textId="77777777" w:rsidR="007F7D49" w:rsidRPr="004A152C" w:rsidRDefault="007F7D49" w:rsidP="00C22BDD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 should be a new one</w:t>
            </w:r>
          </w:p>
        </w:tc>
      </w:tr>
      <w:tr w:rsidR="007F7D49" w14:paraId="2119550E" w14:textId="77777777" w:rsidTr="0075209D">
        <w:trPr>
          <w:trHeight w:val="359"/>
        </w:trPr>
        <w:tc>
          <w:tcPr>
            <w:tcW w:w="4687" w:type="dxa"/>
          </w:tcPr>
          <w:p w14:paraId="67435BF1" w14:textId="77777777" w:rsidR="007F7D49" w:rsidRDefault="007F7D49" w:rsidP="0075209D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Post-conditions</w:t>
            </w:r>
          </w:p>
        </w:tc>
        <w:tc>
          <w:tcPr>
            <w:tcW w:w="4687" w:type="dxa"/>
          </w:tcPr>
          <w:p w14:paraId="1E2B1454" w14:textId="77777777" w:rsidR="007F7D49" w:rsidRPr="004A152C" w:rsidRDefault="007F7D49" w:rsidP="00C22BDD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Student’s information is added to the database</w:t>
            </w:r>
          </w:p>
          <w:p w14:paraId="75B7A3F1" w14:textId="77777777" w:rsidR="007F7D49" w:rsidRPr="004A152C" w:rsidRDefault="007F7D49" w:rsidP="00C22BDD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 can issue or renew books</w:t>
            </w:r>
          </w:p>
        </w:tc>
      </w:tr>
      <w:tr w:rsidR="007F7D49" w14:paraId="02FDF486" w14:textId="77777777" w:rsidTr="0075209D">
        <w:trPr>
          <w:trHeight w:val="347"/>
        </w:trPr>
        <w:tc>
          <w:tcPr>
            <w:tcW w:w="4687" w:type="dxa"/>
          </w:tcPr>
          <w:p w14:paraId="52FF2415" w14:textId="77777777" w:rsidR="007F7D49" w:rsidRPr="00646991" w:rsidRDefault="007F7D49" w:rsidP="0075209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Main success scenario</w:t>
            </w:r>
          </w:p>
        </w:tc>
        <w:tc>
          <w:tcPr>
            <w:tcW w:w="4687" w:type="dxa"/>
          </w:tcPr>
          <w:p w14:paraId="21182DEB" w14:textId="77777777" w:rsidR="007F7D49" w:rsidRDefault="007F7D49" w:rsidP="00C22BDD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checks if student already exists in database</w:t>
            </w:r>
          </w:p>
          <w:p w14:paraId="37A6669D" w14:textId="77777777" w:rsidR="007F7D49" w:rsidRDefault="007F7D49" w:rsidP="00C22BDD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asks the student the required information</w:t>
            </w:r>
          </w:p>
          <w:p w14:paraId="05BB7180" w14:textId="77777777" w:rsidR="007F7D49" w:rsidRPr="0091446C" w:rsidRDefault="007F7D49" w:rsidP="00C22BDD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adds the student into the record</w:t>
            </w:r>
          </w:p>
        </w:tc>
      </w:tr>
      <w:tr w:rsidR="007F7D49" w14:paraId="6BF37C7D" w14:textId="77777777" w:rsidTr="0075209D">
        <w:trPr>
          <w:trHeight w:val="359"/>
        </w:trPr>
        <w:tc>
          <w:tcPr>
            <w:tcW w:w="4687" w:type="dxa"/>
          </w:tcPr>
          <w:p w14:paraId="639A74EC" w14:textId="77777777" w:rsidR="007F7D49" w:rsidRPr="00646991" w:rsidRDefault="007F7D49" w:rsidP="0075209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Alternate flow</w:t>
            </w:r>
          </w:p>
        </w:tc>
        <w:tc>
          <w:tcPr>
            <w:tcW w:w="4687" w:type="dxa"/>
          </w:tcPr>
          <w:p w14:paraId="37845D13" w14:textId="77777777" w:rsidR="007F7D49" w:rsidRPr="00646991" w:rsidRDefault="007F7D49" w:rsidP="0075209D">
            <w:pPr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No Alternate flow</w:t>
            </w:r>
          </w:p>
        </w:tc>
      </w:tr>
      <w:tr w:rsidR="007F7D49" w14:paraId="21F11061" w14:textId="77777777" w:rsidTr="0075209D">
        <w:trPr>
          <w:trHeight w:val="347"/>
        </w:trPr>
        <w:tc>
          <w:tcPr>
            <w:tcW w:w="4687" w:type="dxa"/>
          </w:tcPr>
          <w:p w14:paraId="76FBB866" w14:textId="77777777" w:rsidR="007F7D49" w:rsidRPr="00646991" w:rsidRDefault="007F7D49" w:rsidP="0075209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Qualities</w:t>
            </w:r>
          </w:p>
        </w:tc>
        <w:tc>
          <w:tcPr>
            <w:tcW w:w="4687" w:type="dxa"/>
          </w:tcPr>
          <w:p w14:paraId="31DE1DF6" w14:textId="77777777" w:rsidR="007F7D49" w:rsidRDefault="007F7D49" w:rsidP="0075209D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Usability</w:t>
            </w:r>
          </w:p>
          <w:p w14:paraId="3130386A" w14:textId="77777777" w:rsidR="007F7D49" w:rsidRPr="004234DD" w:rsidRDefault="007F7D49" w:rsidP="00C22BDD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can easily add student into the database (rather than manual paper records)</w:t>
            </w:r>
          </w:p>
        </w:tc>
      </w:tr>
      <w:tr w:rsidR="007F7D49" w14:paraId="44CF4D5C" w14:textId="77777777" w:rsidTr="0075209D">
        <w:trPr>
          <w:trHeight w:val="347"/>
        </w:trPr>
        <w:tc>
          <w:tcPr>
            <w:tcW w:w="4687" w:type="dxa"/>
          </w:tcPr>
          <w:p w14:paraId="380E12DC" w14:textId="77777777" w:rsidR="007F7D49" w:rsidRPr="00646991" w:rsidRDefault="007F7D49" w:rsidP="0075209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Exceptions</w:t>
            </w:r>
          </w:p>
        </w:tc>
        <w:tc>
          <w:tcPr>
            <w:tcW w:w="4687" w:type="dxa"/>
          </w:tcPr>
          <w:p w14:paraId="0EF64F8D" w14:textId="77777777" w:rsidR="007F7D49" w:rsidRDefault="007F7D49" w:rsidP="00C22BDD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is not logged in</w:t>
            </w:r>
          </w:p>
          <w:p w14:paraId="1A568E98" w14:textId="77777777" w:rsidR="007F7D49" w:rsidRDefault="007F7D49" w:rsidP="00C22BDD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checks for a student that already exists in the system</w:t>
            </w:r>
          </w:p>
          <w:p w14:paraId="05A923CE" w14:textId="77777777" w:rsidR="007F7D49" w:rsidRPr="004A152C" w:rsidRDefault="007F7D49" w:rsidP="00C22BDD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does not have sufficient information</w:t>
            </w:r>
          </w:p>
        </w:tc>
      </w:tr>
    </w:tbl>
    <w:p w14:paraId="5FD78CC0" w14:textId="77777777" w:rsidR="007F7D49" w:rsidRDefault="007F7D49" w:rsidP="007F7D49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6B3F82C8" w14:textId="77777777" w:rsidR="007F7D49" w:rsidRDefault="007F7D49" w:rsidP="007F7D49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7E89151C" w14:textId="77777777" w:rsidR="007F7D49" w:rsidRDefault="007F7D49" w:rsidP="007F7D49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6BFBC715" w14:textId="77777777" w:rsidR="007F7D49" w:rsidRDefault="007F7D49" w:rsidP="007F7D49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79226D1F" w14:textId="77777777" w:rsidR="007F7D49" w:rsidRDefault="007F7D49" w:rsidP="007F7D49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4687"/>
        <w:gridCol w:w="4687"/>
      </w:tblGrid>
      <w:tr w:rsidR="007F7D49" w14:paraId="78692F89" w14:textId="77777777" w:rsidTr="007520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tcW w:w="4687" w:type="dxa"/>
          </w:tcPr>
          <w:p w14:paraId="38C144FC" w14:textId="77777777" w:rsidR="007F7D49" w:rsidRPr="00646991" w:rsidRDefault="007F7D49" w:rsidP="0075209D">
            <w:pPr>
              <w:rPr>
                <w:rFonts w:ascii="Arial" w:hAnsi="Arial" w:cs="Arial"/>
                <w:b w:val="0"/>
                <w:sz w:val="28"/>
                <w:szCs w:val="28"/>
              </w:rPr>
            </w:pPr>
            <w:r w:rsidRPr="00646991">
              <w:rPr>
                <w:rFonts w:ascii="Arial" w:hAnsi="Arial" w:cs="Arial"/>
                <w:sz w:val="28"/>
                <w:szCs w:val="28"/>
              </w:rPr>
              <w:t>Name</w:t>
            </w:r>
          </w:p>
        </w:tc>
        <w:tc>
          <w:tcPr>
            <w:tcW w:w="4687" w:type="dxa"/>
          </w:tcPr>
          <w:p w14:paraId="698041CC" w14:textId="77777777" w:rsidR="007F7D49" w:rsidRPr="00646991" w:rsidRDefault="007F7D49" w:rsidP="0075209D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Add teacher</w:t>
            </w:r>
          </w:p>
        </w:tc>
      </w:tr>
      <w:tr w:rsidR="007F7D49" w14:paraId="260978B8" w14:textId="77777777" w:rsidTr="0075209D">
        <w:trPr>
          <w:trHeight w:val="359"/>
        </w:trPr>
        <w:tc>
          <w:tcPr>
            <w:tcW w:w="4687" w:type="dxa"/>
          </w:tcPr>
          <w:p w14:paraId="76518158" w14:textId="77777777" w:rsidR="007F7D49" w:rsidRPr="00646991" w:rsidRDefault="007F7D49" w:rsidP="0075209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Primary Actor</w:t>
            </w:r>
          </w:p>
        </w:tc>
        <w:tc>
          <w:tcPr>
            <w:tcW w:w="4687" w:type="dxa"/>
          </w:tcPr>
          <w:p w14:paraId="2FDC006F" w14:textId="77777777" w:rsidR="007F7D49" w:rsidRPr="00646991" w:rsidRDefault="007F7D49" w:rsidP="0075209D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</w:t>
            </w:r>
          </w:p>
        </w:tc>
      </w:tr>
      <w:tr w:rsidR="00E75422" w:rsidRPr="00646991" w14:paraId="139B4AF0" w14:textId="77777777" w:rsidTr="008B145B">
        <w:trPr>
          <w:trHeight w:val="347"/>
        </w:trPr>
        <w:tc>
          <w:tcPr>
            <w:tcW w:w="4687" w:type="dxa"/>
          </w:tcPr>
          <w:p w14:paraId="151C0F65" w14:textId="77777777" w:rsidR="00E75422" w:rsidRPr="00646991" w:rsidRDefault="00E75422" w:rsidP="008B145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lastRenderedPageBreak/>
              <w:t>Goal</w:t>
            </w:r>
          </w:p>
        </w:tc>
        <w:tc>
          <w:tcPr>
            <w:tcW w:w="4687" w:type="dxa"/>
          </w:tcPr>
          <w:p w14:paraId="70875A2C" w14:textId="77777777" w:rsidR="00E75422" w:rsidRPr="00646991" w:rsidRDefault="00E75422" w:rsidP="008B145B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To add a new teacher into the library’s database to allow them to issue or renew books</w:t>
            </w:r>
          </w:p>
        </w:tc>
      </w:tr>
      <w:tr w:rsidR="00E75422" w:rsidRPr="00646991" w14:paraId="7EFCBA74" w14:textId="77777777" w:rsidTr="008B145B">
        <w:trPr>
          <w:trHeight w:val="359"/>
        </w:trPr>
        <w:tc>
          <w:tcPr>
            <w:tcW w:w="4687" w:type="dxa"/>
          </w:tcPr>
          <w:p w14:paraId="4796A3E4" w14:textId="77777777" w:rsidR="00E75422" w:rsidRPr="00646991" w:rsidRDefault="00E75422" w:rsidP="008B145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Trigger</w:t>
            </w:r>
          </w:p>
        </w:tc>
        <w:tc>
          <w:tcPr>
            <w:tcW w:w="4687" w:type="dxa"/>
          </w:tcPr>
          <w:p w14:paraId="791A3F56" w14:textId="77777777" w:rsidR="00E75422" w:rsidRPr="00646991" w:rsidRDefault="00E75422" w:rsidP="008B145B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Teacher asks Librarian to be added into the library management system</w:t>
            </w:r>
          </w:p>
        </w:tc>
      </w:tr>
      <w:tr w:rsidR="007F7D49" w14:paraId="177EBA32" w14:textId="77777777" w:rsidTr="0075209D">
        <w:trPr>
          <w:trHeight w:val="359"/>
        </w:trPr>
        <w:tc>
          <w:tcPr>
            <w:tcW w:w="4687" w:type="dxa"/>
          </w:tcPr>
          <w:p w14:paraId="5468EEE1" w14:textId="77777777" w:rsidR="007F7D49" w:rsidRPr="00646991" w:rsidRDefault="007F7D49" w:rsidP="0075209D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Pre-conditions</w:t>
            </w:r>
          </w:p>
        </w:tc>
        <w:tc>
          <w:tcPr>
            <w:tcW w:w="4687" w:type="dxa"/>
          </w:tcPr>
          <w:p w14:paraId="58A104E1" w14:textId="77777777" w:rsidR="007F7D49" w:rsidRDefault="007F7D49" w:rsidP="00C22BDD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must be logged in</w:t>
            </w:r>
          </w:p>
          <w:p w14:paraId="34450F18" w14:textId="77777777" w:rsidR="007F7D49" w:rsidRDefault="007F7D49" w:rsidP="00C22BDD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must have teacher’s information</w:t>
            </w:r>
          </w:p>
          <w:p w14:paraId="5860E003" w14:textId="77777777" w:rsidR="007F7D49" w:rsidRPr="004A152C" w:rsidRDefault="007F7D49" w:rsidP="00C22BDD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Teacher must not be already present in the database</w:t>
            </w:r>
          </w:p>
        </w:tc>
      </w:tr>
      <w:tr w:rsidR="007F7D49" w14:paraId="404DE70E" w14:textId="77777777" w:rsidTr="0075209D">
        <w:trPr>
          <w:trHeight w:val="359"/>
        </w:trPr>
        <w:tc>
          <w:tcPr>
            <w:tcW w:w="4687" w:type="dxa"/>
          </w:tcPr>
          <w:p w14:paraId="73B9C13D" w14:textId="77777777" w:rsidR="007F7D49" w:rsidRDefault="007F7D49" w:rsidP="0075209D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Post-conditions</w:t>
            </w:r>
          </w:p>
        </w:tc>
        <w:tc>
          <w:tcPr>
            <w:tcW w:w="4687" w:type="dxa"/>
          </w:tcPr>
          <w:p w14:paraId="38374064" w14:textId="77777777" w:rsidR="007F7D49" w:rsidRPr="004A152C" w:rsidRDefault="007F7D49" w:rsidP="00C22BDD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Teacher’s information is added to the database</w:t>
            </w:r>
          </w:p>
          <w:p w14:paraId="3AAE004A" w14:textId="77777777" w:rsidR="007F7D49" w:rsidRPr="004A152C" w:rsidRDefault="007F7D49" w:rsidP="00C22BDD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Teacher can issue books</w:t>
            </w:r>
          </w:p>
        </w:tc>
      </w:tr>
      <w:tr w:rsidR="007F7D49" w14:paraId="196EFE95" w14:textId="77777777" w:rsidTr="0075209D">
        <w:trPr>
          <w:trHeight w:val="347"/>
        </w:trPr>
        <w:tc>
          <w:tcPr>
            <w:tcW w:w="4687" w:type="dxa"/>
          </w:tcPr>
          <w:p w14:paraId="16A8DCF0" w14:textId="77777777" w:rsidR="007F7D49" w:rsidRPr="00646991" w:rsidRDefault="007F7D49" w:rsidP="0075209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Main success scenario</w:t>
            </w:r>
          </w:p>
        </w:tc>
        <w:tc>
          <w:tcPr>
            <w:tcW w:w="4687" w:type="dxa"/>
          </w:tcPr>
          <w:p w14:paraId="6730A319" w14:textId="77777777" w:rsidR="007F7D49" w:rsidRDefault="007F7D49" w:rsidP="00C22BDD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checks if teacher already exists in database</w:t>
            </w:r>
          </w:p>
          <w:p w14:paraId="4FEDF3F6" w14:textId="77777777" w:rsidR="007F7D49" w:rsidRDefault="007F7D49" w:rsidP="00C22BDD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asks the teacher the required information</w:t>
            </w:r>
          </w:p>
          <w:p w14:paraId="76B50433" w14:textId="77777777" w:rsidR="007F7D49" w:rsidRPr="0091446C" w:rsidRDefault="007F7D49" w:rsidP="00C22BDD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adds the teacher into the record</w:t>
            </w:r>
          </w:p>
        </w:tc>
      </w:tr>
      <w:tr w:rsidR="007F7D49" w14:paraId="244F4C45" w14:textId="77777777" w:rsidTr="0075209D">
        <w:trPr>
          <w:trHeight w:val="359"/>
        </w:trPr>
        <w:tc>
          <w:tcPr>
            <w:tcW w:w="4687" w:type="dxa"/>
          </w:tcPr>
          <w:p w14:paraId="52295CE4" w14:textId="77777777" w:rsidR="007F7D49" w:rsidRPr="00646991" w:rsidRDefault="007F7D49" w:rsidP="0075209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Alternate flow</w:t>
            </w:r>
          </w:p>
        </w:tc>
        <w:tc>
          <w:tcPr>
            <w:tcW w:w="4687" w:type="dxa"/>
          </w:tcPr>
          <w:p w14:paraId="17DD6A9A" w14:textId="77777777" w:rsidR="007F7D49" w:rsidRPr="00646991" w:rsidRDefault="007F7D49" w:rsidP="0075209D">
            <w:pPr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No Alternate flow</w:t>
            </w:r>
          </w:p>
        </w:tc>
      </w:tr>
      <w:tr w:rsidR="007F7D49" w14:paraId="2AF9ABE5" w14:textId="77777777" w:rsidTr="0075209D">
        <w:trPr>
          <w:trHeight w:val="347"/>
        </w:trPr>
        <w:tc>
          <w:tcPr>
            <w:tcW w:w="4687" w:type="dxa"/>
          </w:tcPr>
          <w:p w14:paraId="112DC0FF" w14:textId="77777777" w:rsidR="007F7D49" w:rsidRPr="00646991" w:rsidRDefault="007F7D49" w:rsidP="0075209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Qualities</w:t>
            </w:r>
          </w:p>
        </w:tc>
        <w:tc>
          <w:tcPr>
            <w:tcW w:w="4687" w:type="dxa"/>
          </w:tcPr>
          <w:p w14:paraId="2351A685" w14:textId="77777777" w:rsidR="007F7D49" w:rsidRDefault="007F7D49" w:rsidP="0075209D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Usability</w:t>
            </w:r>
          </w:p>
          <w:p w14:paraId="0E6DF26B" w14:textId="77777777" w:rsidR="007F7D49" w:rsidRPr="004234DD" w:rsidRDefault="007F7D49" w:rsidP="00C22BDD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can easily add teacher into the database (rather than manual paper records)</w:t>
            </w:r>
          </w:p>
        </w:tc>
      </w:tr>
      <w:tr w:rsidR="007F7D49" w14:paraId="13B1A88E" w14:textId="77777777" w:rsidTr="0075209D">
        <w:trPr>
          <w:trHeight w:val="347"/>
        </w:trPr>
        <w:tc>
          <w:tcPr>
            <w:tcW w:w="4687" w:type="dxa"/>
          </w:tcPr>
          <w:p w14:paraId="47442C6F" w14:textId="77777777" w:rsidR="007F7D49" w:rsidRPr="00646991" w:rsidRDefault="007F7D49" w:rsidP="0075209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Exceptions</w:t>
            </w:r>
          </w:p>
        </w:tc>
        <w:tc>
          <w:tcPr>
            <w:tcW w:w="4687" w:type="dxa"/>
          </w:tcPr>
          <w:p w14:paraId="1D6979AA" w14:textId="77777777" w:rsidR="007F7D49" w:rsidRDefault="007F7D49" w:rsidP="00C22BDD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is not logged in</w:t>
            </w:r>
          </w:p>
          <w:p w14:paraId="726D3257" w14:textId="77777777" w:rsidR="007F7D49" w:rsidRDefault="007F7D49" w:rsidP="00C22BDD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checks for a teacher that already exists in the system</w:t>
            </w:r>
          </w:p>
          <w:p w14:paraId="62312DA9" w14:textId="77777777" w:rsidR="007F7D49" w:rsidRPr="004A152C" w:rsidRDefault="007F7D49" w:rsidP="00C22BDD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does not have sufficient information</w:t>
            </w:r>
          </w:p>
        </w:tc>
      </w:tr>
    </w:tbl>
    <w:p w14:paraId="219C023D" w14:textId="77777777" w:rsidR="007F7D49" w:rsidRDefault="007F7D49" w:rsidP="007F7D49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790EAFE7" w14:textId="77777777" w:rsidR="007F7D49" w:rsidRDefault="007F7D49" w:rsidP="007F7D49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437F37A4" w14:textId="77777777" w:rsidR="007F7D49" w:rsidRDefault="007F7D49" w:rsidP="007F7D49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72127EA1" w14:textId="77777777" w:rsidR="007F7D49" w:rsidRDefault="007F7D49" w:rsidP="007F7D49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4687"/>
        <w:gridCol w:w="4687"/>
      </w:tblGrid>
      <w:tr w:rsidR="007F7D49" w14:paraId="7790B3D3" w14:textId="77777777" w:rsidTr="007520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tcW w:w="4687" w:type="dxa"/>
          </w:tcPr>
          <w:p w14:paraId="4A90CA84" w14:textId="77777777" w:rsidR="007F7D49" w:rsidRPr="00646991" w:rsidRDefault="007F7D49" w:rsidP="0075209D">
            <w:pPr>
              <w:rPr>
                <w:rFonts w:ascii="Arial" w:hAnsi="Arial" w:cs="Arial"/>
                <w:b w:val="0"/>
                <w:sz w:val="28"/>
                <w:szCs w:val="28"/>
              </w:rPr>
            </w:pPr>
            <w:r w:rsidRPr="00646991">
              <w:rPr>
                <w:rFonts w:ascii="Arial" w:hAnsi="Arial" w:cs="Arial"/>
                <w:sz w:val="28"/>
                <w:szCs w:val="28"/>
              </w:rPr>
              <w:t>Name</w:t>
            </w:r>
          </w:p>
        </w:tc>
        <w:tc>
          <w:tcPr>
            <w:tcW w:w="4687" w:type="dxa"/>
          </w:tcPr>
          <w:p w14:paraId="2FB616AD" w14:textId="77777777" w:rsidR="007F7D49" w:rsidRPr="00646991" w:rsidRDefault="007F7D49" w:rsidP="0075209D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Remove student</w:t>
            </w:r>
          </w:p>
        </w:tc>
      </w:tr>
      <w:tr w:rsidR="007F7D49" w14:paraId="3CAAF549" w14:textId="77777777" w:rsidTr="0075209D">
        <w:trPr>
          <w:trHeight w:val="359"/>
        </w:trPr>
        <w:tc>
          <w:tcPr>
            <w:tcW w:w="4687" w:type="dxa"/>
          </w:tcPr>
          <w:p w14:paraId="054FA2B6" w14:textId="77777777" w:rsidR="007F7D49" w:rsidRPr="00646991" w:rsidRDefault="007F7D49" w:rsidP="0075209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Primary Actor</w:t>
            </w:r>
          </w:p>
        </w:tc>
        <w:tc>
          <w:tcPr>
            <w:tcW w:w="4687" w:type="dxa"/>
          </w:tcPr>
          <w:p w14:paraId="5B21D9BC" w14:textId="77777777" w:rsidR="007F7D49" w:rsidRPr="00646991" w:rsidRDefault="007F7D49" w:rsidP="0075209D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</w:t>
            </w:r>
          </w:p>
        </w:tc>
      </w:tr>
      <w:tr w:rsidR="00E75422" w14:paraId="3FA15682" w14:textId="77777777" w:rsidTr="0075209D">
        <w:trPr>
          <w:trHeight w:val="359"/>
        </w:trPr>
        <w:tc>
          <w:tcPr>
            <w:tcW w:w="4687" w:type="dxa"/>
          </w:tcPr>
          <w:p w14:paraId="4C843308" w14:textId="6559879F" w:rsidR="00E75422" w:rsidRPr="00646991" w:rsidRDefault="00E75422" w:rsidP="00E7542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lastRenderedPageBreak/>
              <w:t>Goal</w:t>
            </w:r>
          </w:p>
        </w:tc>
        <w:tc>
          <w:tcPr>
            <w:tcW w:w="4687" w:type="dxa"/>
          </w:tcPr>
          <w:p w14:paraId="06A694A6" w14:textId="36B4C20B" w:rsidR="00E75422" w:rsidRDefault="00E75422" w:rsidP="00E7542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To remove a student from the library’s database to no longer allow them to issue or renew books</w:t>
            </w:r>
          </w:p>
        </w:tc>
      </w:tr>
      <w:tr w:rsidR="00E75422" w14:paraId="08A9BEC2" w14:textId="77777777" w:rsidTr="0075209D">
        <w:trPr>
          <w:trHeight w:val="359"/>
        </w:trPr>
        <w:tc>
          <w:tcPr>
            <w:tcW w:w="4687" w:type="dxa"/>
          </w:tcPr>
          <w:p w14:paraId="0590D241" w14:textId="39914E03" w:rsidR="00E75422" w:rsidRPr="00646991" w:rsidRDefault="00E75422" w:rsidP="00E7542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Trigger</w:t>
            </w:r>
          </w:p>
        </w:tc>
        <w:tc>
          <w:tcPr>
            <w:tcW w:w="4687" w:type="dxa"/>
          </w:tcPr>
          <w:p w14:paraId="2D21E70E" w14:textId="138EFAEC" w:rsidR="00E75422" w:rsidRPr="004A152C" w:rsidRDefault="00E75422" w:rsidP="00E75422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gets a reason to remove a student from the records</w:t>
            </w:r>
          </w:p>
        </w:tc>
      </w:tr>
      <w:tr w:rsidR="00E75422" w14:paraId="3211BE8E" w14:textId="77777777" w:rsidTr="0075209D">
        <w:trPr>
          <w:trHeight w:val="359"/>
        </w:trPr>
        <w:tc>
          <w:tcPr>
            <w:tcW w:w="4687" w:type="dxa"/>
          </w:tcPr>
          <w:p w14:paraId="7307D491" w14:textId="77777777" w:rsidR="00E75422" w:rsidRDefault="00E75422" w:rsidP="00E7542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Post-conditions</w:t>
            </w:r>
          </w:p>
        </w:tc>
        <w:tc>
          <w:tcPr>
            <w:tcW w:w="4687" w:type="dxa"/>
          </w:tcPr>
          <w:p w14:paraId="0E72B271" w14:textId="77777777" w:rsidR="00E75422" w:rsidRPr="004A152C" w:rsidRDefault="00E75422" w:rsidP="00E75422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Student’s information is removed from the database</w:t>
            </w:r>
          </w:p>
          <w:p w14:paraId="613464F4" w14:textId="77777777" w:rsidR="00E75422" w:rsidRPr="004A152C" w:rsidRDefault="00E75422" w:rsidP="00E75422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Student can no longer issue or renew books</w:t>
            </w:r>
          </w:p>
        </w:tc>
      </w:tr>
      <w:tr w:rsidR="00E75422" w14:paraId="6BD9F98D" w14:textId="77777777" w:rsidTr="0075209D">
        <w:trPr>
          <w:trHeight w:val="347"/>
        </w:trPr>
        <w:tc>
          <w:tcPr>
            <w:tcW w:w="4687" w:type="dxa"/>
          </w:tcPr>
          <w:p w14:paraId="148AF1F1" w14:textId="77777777" w:rsidR="00E75422" w:rsidRPr="00646991" w:rsidRDefault="00E75422" w:rsidP="00E7542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Main success scenario</w:t>
            </w:r>
          </w:p>
        </w:tc>
        <w:tc>
          <w:tcPr>
            <w:tcW w:w="4687" w:type="dxa"/>
          </w:tcPr>
          <w:p w14:paraId="317063DF" w14:textId="77777777" w:rsidR="00E75422" w:rsidRDefault="00E75422" w:rsidP="00E75422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checks if student already exists in database</w:t>
            </w:r>
          </w:p>
          <w:p w14:paraId="3FB43A21" w14:textId="77777777" w:rsidR="00E75422" w:rsidRDefault="00E75422" w:rsidP="00E75422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searches for the roll no.</w:t>
            </w:r>
          </w:p>
          <w:p w14:paraId="0026CED9" w14:textId="77777777" w:rsidR="00E75422" w:rsidRPr="0091446C" w:rsidRDefault="00E75422" w:rsidP="00E75422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removes the record of the student</w:t>
            </w:r>
          </w:p>
        </w:tc>
      </w:tr>
      <w:tr w:rsidR="00E75422" w14:paraId="3C523A04" w14:textId="77777777" w:rsidTr="0075209D">
        <w:trPr>
          <w:trHeight w:val="359"/>
        </w:trPr>
        <w:tc>
          <w:tcPr>
            <w:tcW w:w="4687" w:type="dxa"/>
          </w:tcPr>
          <w:p w14:paraId="24478233" w14:textId="77777777" w:rsidR="00E75422" w:rsidRPr="00646991" w:rsidRDefault="00E75422" w:rsidP="00E7542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Alternate flow</w:t>
            </w:r>
          </w:p>
        </w:tc>
        <w:tc>
          <w:tcPr>
            <w:tcW w:w="4687" w:type="dxa"/>
          </w:tcPr>
          <w:p w14:paraId="665A96A6" w14:textId="77777777" w:rsidR="00E75422" w:rsidRPr="00646991" w:rsidRDefault="00E75422" w:rsidP="00E75422">
            <w:pPr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No Alternate flow</w:t>
            </w:r>
          </w:p>
        </w:tc>
      </w:tr>
      <w:tr w:rsidR="00E75422" w14:paraId="28E01022" w14:textId="77777777" w:rsidTr="0075209D">
        <w:trPr>
          <w:trHeight w:val="347"/>
        </w:trPr>
        <w:tc>
          <w:tcPr>
            <w:tcW w:w="4687" w:type="dxa"/>
          </w:tcPr>
          <w:p w14:paraId="398891E1" w14:textId="77777777" w:rsidR="00E75422" w:rsidRPr="00646991" w:rsidRDefault="00E75422" w:rsidP="00E7542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Qualities</w:t>
            </w:r>
          </w:p>
        </w:tc>
        <w:tc>
          <w:tcPr>
            <w:tcW w:w="4687" w:type="dxa"/>
          </w:tcPr>
          <w:p w14:paraId="47514A31" w14:textId="77777777" w:rsidR="00E75422" w:rsidRDefault="00E75422" w:rsidP="00E7542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Usability</w:t>
            </w:r>
          </w:p>
          <w:p w14:paraId="14981165" w14:textId="77777777" w:rsidR="00E75422" w:rsidRPr="004234DD" w:rsidRDefault="00E75422" w:rsidP="00E75422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can easily remove student from the database (rather than manual paper records)</w:t>
            </w:r>
          </w:p>
        </w:tc>
      </w:tr>
      <w:tr w:rsidR="00E75422" w14:paraId="3667AEA1" w14:textId="77777777" w:rsidTr="0075209D">
        <w:trPr>
          <w:trHeight w:val="347"/>
        </w:trPr>
        <w:tc>
          <w:tcPr>
            <w:tcW w:w="4687" w:type="dxa"/>
          </w:tcPr>
          <w:p w14:paraId="36D7A3EC" w14:textId="77777777" w:rsidR="00E75422" w:rsidRPr="00646991" w:rsidRDefault="00E75422" w:rsidP="00E7542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Exceptions</w:t>
            </w:r>
          </w:p>
        </w:tc>
        <w:tc>
          <w:tcPr>
            <w:tcW w:w="4687" w:type="dxa"/>
          </w:tcPr>
          <w:p w14:paraId="09B857B9" w14:textId="77777777" w:rsidR="00E75422" w:rsidRDefault="00E75422" w:rsidP="00E75422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is not logged in</w:t>
            </w:r>
          </w:p>
          <w:p w14:paraId="000A1686" w14:textId="77777777" w:rsidR="00E75422" w:rsidRDefault="00E75422" w:rsidP="00E75422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checks for a student that does not exist in the system</w:t>
            </w:r>
          </w:p>
          <w:p w14:paraId="1E0EBCA4" w14:textId="77777777" w:rsidR="00E75422" w:rsidRPr="004A152C" w:rsidRDefault="00E75422" w:rsidP="00E75422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does not have sufficient information</w:t>
            </w:r>
          </w:p>
        </w:tc>
      </w:tr>
    </w:tbl>
    <w:p w14:paraId="42A32FCE" w14:textId="77777777" w:rsidR="007F7D49" w:rsidRDefault="007F7D49" w:rsidP="007F7D49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161AABB2" w14:textId="77777777" w:rsidR="007F7D49" w:rsidRDefault="007F7D49" w:rsidP="007F7D49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55029F69" w14:textId="77777777" w:rsidR="009514A2" w:rsidRDefault="009514A2" w:rsidP="007F7D49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05074BFC" w14:textId="77777777" w:rsidR="009514A2" w:rsidRDefault="009514A2" w:rsidP="007F7D49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4687"/>
        <w:gridCol w:w="4687"/>
      </w:tblGrid>
      <w:tr w:rsidR="007F7D49" w14:paraId="3DCF55D6" w14:textId="77777777" w:rsidTr="007520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tcW w:w="4687" w:type="dxa"/>
          </w:tcPr>
          <w:p w14:paraId="18398E6E" w14:textId="77777777" w:rsidR="007F7D49" w:rsidRPr="00646991" w:rsidRDefault="007F7D49" w:rsidP="0075209D">
            <w:pPr>
              <w:rPr>
                <w:rFonts w:ascii="Arial" w:hAnsi="Arial" w:cs="Arial"/>
                <w:b w:val="0"/>
                <w:sz w:val="28"/>
                <w:szCs w:val="28"/>
              </w:rPr>
            </w:pPr>
            <w:r w:rsidRPr="00646991">
              <w:rPr>
                <w:rFonts w:ascii="Arial" w:hAnsi="Arial" w:cs="Arial"/>
                <w:sz w:val="28"/>
                <w:szCs w:val="28"/>
              </w:rPr>
              <w:t>Name</w:t>
            </w:r>
          </w:p>
        </w:tc>
        <w:tc>
          <w:tcPr>
            <w:tcW w:w="4687" w:type="dxa"/>
          </w:tcPr>
          <w:p w14:paraId="7319BF5D" w14:textId="77777777" w:rsidR="007F7D49" w:rsidRPr="00646991" w:rsidRDefault="007F7D49" w:rsidP="0075209D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Remove teacher</w:t>
            </w:r>
          </w:p>
        </w:tc>
      </w:tr>
      <w:tr w:rsidR="007F7D49" w14:paraId="3230D423" w14:textId="77777777" w:rsidTr="0075209D">
        <w:trPr>
          <w:trHeight w:val="359"/>
        </w:trPr>
        <w:tc>
          <w:tcPr>
            <w:tcW w:w="4687" w:type="dxa"/>
          </w:tcPr>
          <w:p w14:paraId="561CC0BE" w14:textId="77777777" w:rsidR="007F7D49" w:rsidRPr="00646991" w:rsidRDefault="007F7D49" w:rsidP="0075209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Primary Actor</w:t>
            </w:r>
          </w:p>
        </w:tc>
        <w:tc>
          <w:tcPr>
            <w:tcW w:w="4687" w:type="dxa"/>
          </w:tcPr>
          <w:p w14:paraId="281B163C" w14:textId="77777777" w:rsidR="007F7D49" w:rsidRPr="00646991" w:rsidRDefault="007F7D49" w:rsidP="0075209D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</w:t>
            </w:r>
          </w:p>
        </w:tc>
      </w:tr>
      <w:tr w:rsidR="00E75422" w14:paraId="100FE723" w14:textId="77777777" w:rsidTr="0075209D">
        <w:trPr>
          <w:trHeight w:val="359"/>
        </w:trPr>
        <w:tc>
          <w:tcPr>
            <w:tcW w:w="4687" w:type="dxa"/>
          </w:tcPr>
          <w:p w14:paraId="45BC45F5" w14:textId="2803774C" w:rsidR="00E75422" w:rsidRPr="00646991" w:rsidRDefault="00E75422" w:rsidP="00E7542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Goal</w:t>
            </w:r>
          </w:p>
        </w:tc>
        <w:tc>
          <w:tcPr>
            <w:tcW w:w="4687" w:type="dxa"/>
          </w:tcPr>
          <w:p w14:paraId="62D492C8" w14:textId="28045695" w:rsidR="00E75422" w:rsidRDefault="00E75422" w:rsidP="00E7542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To remove a teacher from the library’s database to no longer allow them to issue or renew books</w:t>
            </w:r>
          </w:p>
        </w:tc>
      </w:tr>
      <w:tr w:rsidR="00E75422" w14:paraId="214236DB" w14:textId="77777777" w:rsidTr="0075209D">
        <w:trPr>
          <w:trHeight w:val="359"/>
        </w:trPr>
        <w:tc>
          <w:tcPr>
            <w:tcW w:w="4687" w:type="dxa"/>
          </w:tcPr>
          <w:p w14:paraId="1647227A" w14:textId="76BE0F96" w:rsidR="00E75422" w:rsidRPr="00646991" w:rsidRDefault="00E75422" w:rsidP="00E7542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Trigger</w:t>
            </w:r>
          </w:p>
        </w:tc>
        <w:tc>
          <w:tcPr>
            <w:tcW w:w="4687" w:type="dxa"/>
          </w:tcPr>
          <w:p w14:paraId="09767A65" w14:textId="7454A6CC" w:rsidR="00E75422" w:rsidRPr="004A152C" w:rsidRDefault="00E75422" w:rsidP="00E75422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gets a reason to remove a teacher from the records</w:t>
            </w:r>
          </w:p>
        </w:tc>
      </w:tr>
      <w:tr w:rsidR="00E75422" w14:paraId="1B854B21" w14:textId="77777777" w:rsidTr="0075209D">
        <w:trPr>
          <w:trHeight w:val="359"/>
        </w:trPr>
        <w:tc>
          <w:tcPr>
            <w:tcW w:w="4687" w:type="dxa"/>
          </w:tcPr>
          <w:p w14:paraId="043F31F3" w14:textId="77777777" w:rsidR="00E75422" w:rsidRDefault="00E75422" w:rsidP="00E7542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lastRenderedPageBreak/>
              <w:t>Post-conditions</w:t>
            </w:r>
          </w:p>
        </w:tc>
        <w:tc>
          <w:tcPr>
            <w:tcW w:w="4687" w:type="dxa"/>
          </w:tcPr>
          <w:p w14:paraId="076BE836" w14:textId="77777777" w:rsidR="00E75422" w:rsidRPr="004A152C" w:rsidRDefault="00E75422" w:rsidP="00E75422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Teacher’s information is removed from the database</w:t>
            </w:r>
          </w:p>
          <w:p w14:paraId="51B8042E" w14:textId="77777777" w:rsidR="00E75422" w:rsidRPr="004A152C" w:rsidRDefault="00E75422" w:rsidP="00E75422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Teacher can no longer issue or renew books</w:t>
            </w:r>
          </w:p>
        </w:tc>
      </w:tr>
      <w:tr w:rsidR="00E75422" w14:paraId="1CB9FBDB" w14:textId="77777777" w:rsidTr="0075209D">
        <w:trPr>
          <w:trHeight w:val="347"/>
        </w:trPr>
        <w:tc>
          <w:tcPr>
            <w:tcW w:w="4687" w:type="dxa"/>
          </w:tcPr>
          <w:p w14:paraId="2C55AE83" w14:textId="77777777" w:rsidR="00E75422" w:rsidRPr="00646991" w:rsidRDefault="00E75422" w:rsidP="00E7542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Main success scenario</w:t>
            </w:r>
          </w:p>
        </w:tc>
        <w:tc>
          <w:tcPr>
            <w:tcW w:w="4687" w:type="dxa"/>
          </w:tcPr>
          <w:p w14:paraId="6E14AEE1" w14:textId="77777777" w:rsidR="00E75422" w:rsidRDefault="00E75422" w:rsidP="00E75422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checks if teacher already exists in database</w:t>
            </w:r>
          </w:p>
          <w:p w14:paraId="2A85DF08" w14:textId="77777777" w:rsidR="00E75422" w:rsidRDefault="00E75422" w:rsidP="00E75422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searches for the ID</w:t>
            </w:r>
          </w:p>
          <w:p w14:paraId="6CCA01F5" w14:textId="77777777" w:rsidR="00E75422" w:rsidRPr="0091446C" w:rsidRDefault="00E75422" w:rsidP="00E75422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removes the record of the teacher</w:t>
            </w:r>
          </w:p>
        </w:tc>
      </w:tr>
      <w:tr w:rsidR="00E75422" w14:paraId="15F30A85" w14:textId="77777777" w:rsidTr="0075209D">
        <w:trPr>
          <w:trHeight w:val="359"/>
        </w:trPr>
        <w:tc>
          <w:tcPr>
            <w:tcW w:w="4687" w:type="dxa"/>
          </w:tcPr>
          <w:p w14:paraId="25FFD11C" w14:textId="77777777" w:rsidR="00E75422" w:rsidRPr="00646991" w:rsidRDefault="00E75422" w:rsidP="00E7542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Alternate flow</w:t>
            </w:r>
          </w:p>
        </w:tc>
        <w:tc>
          <w:tcPr>
            <w:tcW w:w="4687" w:type="dxa"/>
          </w:tcPr>
          <w:p w14:paraId="6205DCC3" w14:textId="77777777" w:rsidR="00E75422" w:rsidRPr="00646991" w:rsidRDefault="00E75422" w:rsidP="00E75422">
            <w:pPr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No Alternate flow</w:t>
            </w:r>
          </w:p>
        </w:tc>
      </w:tr>
      <w:tr w:rsidR="00E75422" w14:paraId="64332934" w14:textId="77777777" w:rsidTr="0075209D">
        <w:trPr>
          <w:trHeight w:val="347"/>
        </w:trPr>
        <w:tc>
          <w:tcPr>
            <w:tcW w:w="4687" w:type="dxa"/>
          </w:tcPr>
          <w:p w14:paraId="27E75673" w14:textId="77777777" w:rsidR="00E75422" w:rsidRPr="00646991" w:rsidRDefault="00E75422" w:rsidP="00E7542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Qualities</w:t>
            </w:r>
          </w:p>
        </w:tc>
        <w:tc>
          <w:tcPr>
            <w:tcW w:w="4687" w:type="dxa"/>
          </w:tcPr>
          <w:p w14:paraId="70EC5437" w14:textId="77777777" w:rsidR="00E75422" w:rsidRDefault="00E75422" w:rsidP="00E7542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Usability</w:t>
            </w:r>
          </w:p>
          <w:p w14:paraId="3567A509" w14:textId="77777777" w:rsidR="00E75422" w:rsidRPr="004234DD" w:rsidRDefault="00E75422" w:rsidP="00E75422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can easily remove teacher from the database (rather than manual paper records)</w:t>
            </w:r>
          </w:p>
        </w:tc>
      </w:tr>
      <w:tr w:rsidR="00E75422" w14:paraId="116AB891" w14:textId="77777777" w:rsidTr="0075209D">
        <w:trPr>
          <w:trHeight w:val="347"/>
        </w:trPr>
        <w:tc>
          <w:tcPr>
            <w:tcW w:w="4687" w:type="dxa"/>
          </w:tcPr>
          <w:p w14:paraId="19C08F0D" w14:textId="77777777" w:rsidR="00E75422" w:rsidRPr="00646991" w:rsidRDefault="00E75422" w:rsidP="00E7542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Exceptions</w:t>
            </w:r>
          </w:p>
        </w:tc>
        <w:tc>
          <w:tcPr>
            <w:tcW w:w="4687" w:type="dxa"/>
          </w:tcPr>
          <w:p w14:paraId="0B3CB36D" w14:textId="77777777" w:rsidR="00E75422" w:rsidRDefault="00E75422" w:rsidP="00E75422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is not logged in</w:t>
            </w:r>
          </w:p>
          <w:p w14:paraId="32BC1DF0" w14:textId="77777777" w:rsidR="00E75422" w:rsidRDefault="00E75422" w:rsidP="00E75422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checks for a teacher that does not exist in the system</w:t>
            </w:r>
          </w:p>
          <w:p w14:paraId="75D542A5" w14:textId="77777777" w:rsidR="00E75422" w:rsidRPr="004A152C" w:rsidRDefault="00E75422" w:rsidP="00E75422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does not have sufficient information</w:t>
            </w:r>
          </w:p>
        </w:tc>
      </w:tr>
    </w:tbl>
    <w:p w14:paraId="6C690179" w14:textId="77777777" w:rsidR="007F7D49" w:rsidRDefault="007F7D49" w:rsidP="007F7D49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136A7ECA" w14:textId="77777777" w:rsidR="007F7D49" w:rsidRDefault="007F7D49" w:rsidP="007F7D49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46565CA2" w14:textId="77777777" w:rsidR="009514A2" w:rsidRDefault="009514A2" w:rsidP="007F7D49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1A5A9142" w14:textId="77777777" w:rsidR="009514A2" w:rsidRDefault="009514A2" w:rsidP="007F7D49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p w14:paraId="0E1EB730" w14:textId="77777777" w:rsidR="009514A2" w:rsidRDefault="009514A2" w:rsidP="007F7D49">
      <w:pPr>
        <w:spacing w:line="240" w:lineRule="auto"/>
        <w:rPr>
          <w:rFonts w:ascii="Arial" w:hAnsi="Arial" w:cs="Arial"/>
          <w:bCs/>
          <w:sz w:val="36"/>
          <w:szCs w:val="36"/>
        </w:rPr>
      </w:pP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4687"/>
        <w:gridCol w:w="4687"/>
      </w:tblGrid>
      <w:tr w:rsidR="007F7D49" w14:paraId="71740251" w14:textId="77777777" w:rsidTr="007520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tcW w:w="4687" w:type="dxa"/>
          </w:tcPr>
          <w:p w14:paraId="778EBA5C" w14:textId="77777777" w:rsidR="007F7D49" w:rsidRPr="00646991" w:rsidRDefault="007F7D49" w:rsidP="0075209D">
            <w:pPr>
              <w:rPr>
                <w:rFonts w:ascii="Arial" w:hAnsi="Arial" w:cs="Arial"/>
                <w:b w:val="0"/>
                <w:sz w:val="28"/>
                <w:szCs w:val="28"/>
              </w:rPr>
            </w:pPr>
            <w:r w:rsidRPr="00646991">
              <w:rPr>
                <w:rFonts w:ascii="Arial" w:hAnsi="Arial" w:cs="Arial"/>
                <w:sz w:val="28"/>
                <w:szCs w:val="28"/>
              </w:rPr>
              <w:t>Name</w:t>
            </w:r>
          </w:p>
        </w:tc>
        <w:tc>
          <w:tcPr>
            <w:tcW w:w="4687" w:type="dxa"/>
          </w:tcPr>
          <w:p w14:paraId="3990575B" w14:textId="77777777" w:rsidR="007F7D49" w:rsidRPr="00646991" w:rsidRDefault="007F7D49" w:rsidP="0075209D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Search book</w:t>
            </w:r>
          </w:p>
        </w:tc>
      </w:tr>
      <w:tr w:rsidR="007F7D49" w14:paraId="04DAE871" w14:textId="77777777" w:rsidTr="0075209D">
        <w:trPr>
          <w:trHeight w:val="359"/>
        </w:trPr>
        <w:tc>
          <w:tcPr>
            <w:tcW w:w="4687" w:type="dxa"/>
          </w:tcPr>
          <w:p w14:paraId="0A89C97A" w14:textId="77777777" w:rsidR="007F7D49" w:rsidRPr="00646991" w:rsidRDefault="007F7D49" w:rsidP="0075209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Primary Actor</w:t>
            </w:r>
          </w:p>
        </w:tc>
        <w:tc>
          <w:tcPr>
            <w:tcW w:w="4687" w:type="dxa"/>
          </w:tcPr>
          <w:p w14:paraId="6302FE19" w14:textId="77777777" w:rsidR="007F7D49" w:rsidRPr="00646991" w:rsidRDefault="007F7D49" w:rsidP="0075209D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</w:t>
            </w:r>
          </w:p>
        </w:tc>
      </w:tr>
      <w:tr w:rsidR="00E75422" w14:paraId="51D0F3D5" w14:textId="77777777" w:rsidTr="0075209D">
        <w:trPr>
          <w:trHeight w:val="359"/>
        </w:trPr>
        <w:tc>
          <w:tcPr>
            <w:tcW w:w="4687" w:type="dxa"/>
          </w:tcPr>
          <w:p w14:paraId="190A2DBD" w14:textId="3D82C84C" w:rsidR="00E75422" w:rsidRPr="00646991" w:rsidRDefault="00E75422" w:rsidP="00E7542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Goal</w:t>
            </w:r>
          </w:p>
        </w:tc>
        <w:tc>
          <w:tcPr>
            <w:tcW w:w="4687" w:type="dxa"/>
          </w:tcPr>
          <w:p w14:paraId="3689716B" w14:textId="5D4AE346" w:rsidR="00E75422" w:rsidRDefault="00E75422" w:rsidP="00E7542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To find a book in the database</w:t>
            </w:r>
          </w:p>
        </w:tc>
      </w:tr>
      <w:tr w:rsidR="00E75422" w14:paraId="72D4D69B" w14:textId="77777777" w:rsidTr="0075209D">
        <w:trPr>
          <w:trHeight w:val="359"/>
        </w:trPr>
        <w:tc>
          <w:tcPr>
            <w:tcW w:w="4687" w:type="dxa"/>
          </w:tcPr>
          <w:p w14:paraId="5D13E4FB" w14:textId="52DB9C56" w:rsidR="00E75422" w:rsidRPr="00646991" w:rsidRDefault="00E75422" w:rsidP="00E7542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Trigger</w:t>
            </w:r>
          </w:p>
        </w:tc>
        <w:tc>
          <w:tcPr>
            <w:tcW w:w="4687" w:type="dxa"/>
          </w:tcPr>
          <w:p w14:paraId="6400193B" w14:textId="5C7280E2" w:rsidR="00E75422" w:rsidRPr="004A152C" w:rsidRDefault="00E75422" w:rsidP="00E75422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gets needs to search the book for a teacher, student or for some other reason</w:t>
            </w:r>
          </w:p>
        </w:tc>
      </w:tr>
      <w:tr w:rsidR="00E75422" w14:paraId="51EA172B" w14:textId="77777777" w:rsidTr="0075209D">
        <w:trPr>
          <w:trHeight w:val="359"/>
        </w:trPr>
        <w:tc>
          <w:tcPr>
            <w:tcW w:w="4687" w:type="dxa"/>
          </w:tcPr>
          <w:p w14:paraId="6A39E0E8" w14:textId="77777777" w:rsidR="00E75422" w:rsidRDefault="00E75422" w:rsidP="00E7542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Post-conditions</w:t>
            </w:r>
          </w:p>
        </w:tc>
        <w:tc>
          <w:tcPr>
            <w:tcW w:w="4687" w:type="dxa"/>
          </w:tcPr>
          <w:p w14:paraId="49761400" w14:textId="77777777" w:rsidR="00E75422" w:rsidRPr="004A152C" w:rsidRDefault="00E75422" w:rsidP="00E75422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finds the desired book</w:t>
            </w:r>
          </w:p>
        </w:tc>
      </w:tr>
      <w:tr w:rsidR="00E75422" w14:paraId="38733322" w14:textId="77777777" w:rsidTr="0075209D">
        <w:trPr>
          <w:trHeight w:val="347"/>
        </w:trPr>
        <w:tc>
          <w:tcPr>
            <w:tcW w:w="4687" w:type="dxa"/>
          </w:tcPr>
          <w:p w14:paraId="1366DAE4" w14:textId="77777777" w:rsidR="00E75422" w:rsidRPr="00646991" w:rsidRDefault="00E75422" w:rsidP="00E7542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Main success scenario</w:t>
            </w:r>
          </w:p>
        </w:tc>
        <w:tc>
          <w:tcPr>
            <w:tcW w:w="4687" w:type="dxa"/>
          </w:tcPr>
          <w:p w14:paraId="6BE80CB4" w14:textId="77777777" w:rsidR="00E75422" w:rsidRDefault="00E75422" w:rsidP="00E75422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checks if book exists in database</w:t>
            </w:r>
          </w:p>
          <w:p w14:paraId="403C5837" w14:textId="77777777" w:rsidR="00E75422" w:rsidRDefault="00E75422" w:rsidP="00E75422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searches for the ID</w:t>
            </w:r>
          </w:p>
          <w:p w14:paraId="66111583" w14:textId="77777777" w:rsidR="00E75422" w:rsidRPr="0091446C" w:rsidRDefault="00E75422" w:rsidP="00E75422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finds the desired book</w:t>
            </w:r>
          </w:p>
        </w:tc>
      </w:tr>
      <w:tr w:rsidR="00E75422" w14:paraId="4C947B4A" w14:textId="77777777" w:rsidTr="0075209D">
        <w:trPr>
          <w:trHeight w:val="359"/>
        </w:trPr>
        <w:tc>
          <w:tcPr>
            <w:tcW w:w="4687" w:type="dxa"/>
          </w:tcPr>
          <w:p w14:paraId="367D7273" w14:textId="77777777" w:rsidR="00E75422" w:rsidRPr="00646991" w:rsidRDefault="00E75422" w:rsidP="00E7542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Alternate flow</w:t>
            </w:r>
          </w:p>
        </w:tc>
        <w:tc>
          <w:tcPr>
            <w:tcW w:w="4687" w:type="dxa"/>
          </w:tcPr>
          <w:p w14:paraId="059C6A1E" w14:textId="77777777" w:rsidR="00E75422" w:rsidRDefault="00E75422" w:rsidP="00E7542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Search by title</w:t>
            </w:r>
          </w:p>
          <w:p w14:paraId="5C9FA72F" w14:textId="77777777" w:rsidR="00E75422" w:rsidRDefault="00E75422" w:rsidP="00E75422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lastRenderedPageBreak/>
              <w:t>Librarian searches for the book’s title in the database</w:t>
            </w:r>
          </w:p>
          <w:p w14:paraId="73DDAF4E" w14:textId="77777777" w:rsidR="00E75422" w:rsidRDefault="00E75422" w:rsidP="00E75422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Desired book is found</w:t>
            </w:r>
          </w:p>
          <w:p w14:paraId="1A9B3F7F" w14:textId="77777777" w:rsidR="00E75422" w:rsidRDefault="00E75422" w:rsidP="00E7542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Search by author</w:t>
            </w:r>
          </w:p>
          <w:p w14:paraId="50DF9DDD" w14:textId="77777777" w:rsidR="00E75422" w:rsidRDefault="00E75422" w:rsidP="00E75422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searches for the book’s author in the database</w:t>
            </w:r>
          </w:p>
          <w:p w14:paraId="2DB80000" w14:textId="77777777" w:rsidR="00E75422" w:rsidRDefault="00E75422" w:rsidP="00E75422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352189">
              <w:rPr>
                <w:rFonts w:ascii="Arial" w:hAnsi="Arial" w:cs="Arial"/>
                <w:bCs/>
                <w:sz w:val="28"/>
                <w:szCs w:val="28"/>
              </w:rPr>
              <w:t>Desired book is found</w:t>
            </w:r>
          </w:p>
          <w:p w14:paraId="06E4DC3E" w14:textId="77777777" w:rsidR="00E75422" w:rsidRDefault="00E75422" w:rsidP="00E7542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Search by publisher</w:t>
            </w:r>
          </w:p>
          <w:p w14:paraId="14E1DAA4" w14:textId="77777777" w:rsidR="00E75422" w:rsidRDefault="00E75422" w:rsidP="00E75422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searches for the book’s publisher in the database</w:t>
            </w:r>
          </w:p>
          <w:p w14:paraId="378D8E2F" w14:textId="77777777" w:rsidR="00E75422" w:rsidRPr="00352189" w:rsidRDefault="00E75422" w:rsidP="00E75422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352189">
              <w:rPr>
                <w:rFonts w:ascii="Arial" w:hAnsi="Arial" w:cs="Arial"/>
                <w:bCs/>
                <w:sz w:val="28"/>
                <w:szCs w:val="28"/>
              </w:rPr>
              <w:t>Desired book is found</w:t>
            </w:r>
          </w:p>
        </w:tc>
      </w:tr>
      <w:tr w:rsidR="00E75422" w14:paraId="466AC253" w14:textId="77777777" w:rsidTr="0075209D">
        <w:trPr>
          <w:trHeight w:val="347"/>
        </w:trPr>
        <w:tc>
          <w:tcPr>
            <w:tcW w:w="4687" w:type="dxa"/>
          </w:tcPr>
          <w:p w14:paraId="774A9408" w14:textId="77777777" w:rsidR="00E75422" w:rsidRPr="00646991" w:rsidRDefault="00E75422" w:rsidP="00E7542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lastRenderedPageBreak/>
              <w:t>Qualities</w:t>
            </w:r>
          </w:p>
        </w:tc>
        <w:tc>
          <w:tcPr>
            <w:tcW w:w="4687" w:type="dxa"/>
          </w:tcPr>
          <w:p w14:paraId="031DE20F" w14:textId="77777777" w:rsidR="00E75422" w:rsidRDefault="00E75422" w:rsidP="00E7542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Usability</w:t>
            </w:r>
          </w:p>
          <w:p w14:paraId="2C760356" w14:textId="6F20D111" w:rsidR="00E75422" w:rsidRPr="004234DD" w:rsidRDefault="00E75422" w:rsidP="00E75422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can easily find and manage books’ records (rather than paper-based records)</w:t>
            </w:r>
          </w:p>
        </w:tc>
      </w:tr>
      <w:tr w:rsidR="00E75422" w14:paraId="697E0DE6" w14:textId="77777777" w:rsidTr="0075209D">
        <w:trPr>
          <w:trHeight w:val="347"/>
        </w:trPr>
        <w:tc>
          <w:tcPr>
            <w:tcW w:w="4687" w:type="dxa"/>
          </w:tcPr>
          <w:p w14:paraId="08ADD0F5" w14:textId="77777777" w:rsidR="00E75422" w:rsidRPr="00646991" w:rsidRDefault="00E75422" w:rsidP="00E7542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46991">
              <w:rPr>
                <w:rFonts w:ascii="Arial" w:hAnsi="Arial" w:cs="Arial"/>
                <w:b/>
                <w:sz w:val="28"/>
                <w:szCs w:val="28"/>
              </w:rPr>
              <w:t>Exceptions</w:t>
            </w:r>
          </w:p>
        </w:tc>
        <w:tc>
          <w:tcPr>
            <w:tcW w:w="4687" w:type="dxa"/>
          </w:tcPr>
          <w:p w14:paraId="0F360293" w14:textId="77777777" w:rsidR="00E75422" w:rsidRDefault="00E75422" w:rsidP="00E75422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is not logged in</w:t>
            </w:r>
          </w:p>
          <w:p w14:paraId="260D8464" w14:textId="77777777" w:rsidR="00E75422" w:rsidRDefault="00E75422" w:rsidP="00E75422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checks for a book that does not exist in the system</w:t>
            </w:r>
          </w:p>
          <w:p w14:paraId="6F9CB2A3" w14:textId="77777777" w:rsidR="00E75422" w:rsidRPr="004A152C" w:rsidRDefault="00E75422" w:rsidP="00E75422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Librarian does not have sufficient information</w:t>
            </w:r>
          </w:p>
        </w:tc>
      </w:tr>
    </w:tbl>
    <w:p w14:paraId="587359EA" w14:textId="77777777" w:rsidR="00617053" w:rsidRDefault="00617053" w:rsidP="00617053">
      <w:pPr>
        <w:spacing w:before="263" w:line="266" w:lineRule="auto"/>
        <w:ind w:right="751"/>
        <w:rPr>
          <w:rFonts w:ascii="Times New Roman" w:hAnsi="Times New Roman" w:cs="Times New Roman"/>
          <w:b/>
          <w:sz w:val="32"/>
          <w:szCs w:val="32"/>
        </w:rPr>
      </w:pPr>
    </w:p>
    <w:p w14:paraId="5C4D45FD" w14:textId="77777777" w:rsidR="00617053" w:rsidRDefault="00617053" w:rsidP="00617053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</w:p>
    <w:p w14:paraId="10B6D139" w14:textId="77777777" w:rsidR="009514A2" w:rsidRDefault="009514A2" w:rsidP="001145B8">
      <w:pPr>
        <w:spacing w:before="263" w:line="266" w:lineRule="auto"/>
        <w:ind w:right="751"/>
        <w:rPr>
          <w:rFonts w:asciiTheme="majorHAnsi" w:hAnsiTheme="majorHAnsi" w:cs="Times New Roman"/>
          <w:b/>
          <w:sz w:val="160"/>
          <w:szCs w:val="160"/>
          <w:bdr w:val="single" w:sz="4" w:space="0" w:color="auto"/>
        </w:rPr>
      </w:pPr>
    </w:p>
    <w:p w14:paraId="1B82EEE7" w14:textId="1D753EA5" w:rsidR="00617053" w:rsidRPr="00AE4472" w:rsidRDefault="00617053" w:rsidP="00617053">
      <w:pPr>
        <w:spacing w:before="263" w:line="266" w:lineRule="auto"/>
        <w:ind w:right="751"/>
        <w:jc w:val="center"/>
        <w:rPr>
          <w:rFonts w:asciiTheme="majorHAnsi" w:hAnsiTheme="majorHAnsi" w:cs="Times New Roman"/>
          <w:b/>
          <w:sz w:val="40"/>
          <w:szCs w:val="40"/>
        </w:rPr>
      </w:pPr>
      <w:r w:rsidRPr="00562601">
        <w:rPr>
          <w:rFonts w:asciiTheme="majorHAnsi" w:hAnsiTheme="majorHAnsi" w:cs="Times New Roman"/>
          <w:b/>
          <w:sz w:val="160"/>
          <w:szCs w:val="160"/>
          <w:bdr w:val="single" w:sz="4" w:space="0" w:color="auto"/>
        </w:rPr>
        <w:t>THE END</w:t>
      </w:r>
    </w:p>
    <w:p w14:paraId="20C0FD08" w14:textId="1A23B3AE" w:rsidR="00F03B17" w:rsidRPr="006A34BF" w:rsidRDefault="00F03B17" w:rsidP="006A34BF"/>
    <w:sectPr w:rsidR="00F03B17" w:rsidRPr="006A34BF" w:rsidSect="00DE0271">
      <w:pgSz w:w="12240" w:h="15840" w:code="1"/>
      <w:pgMar w:top="720" w:right="720" w:bottom="72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C5CA2" w14:textId="77777777" w:rsidR="008D0675" w:rsidRDefault="008D0675" w:rsidP="00A91D75">
      <w:r>
        <w:separator/>
      </w:r>
    </w:p>
  </w:endnote>
  <w:endnote w:type="continuationSeparator" w:id="0">
    <w:p w14:paraId="689DB789" w14:textId="77777777" w:rsidR="008D0675" w:rsidRDefault="008D0675" w:rsidP="00A91D75">
      <w:r>
        <w:continuationSeparator/>
      </w:r>
    </w:p>
  </w:endnote>
  <w:endnote w:type="continuationNotice" w:id="1">
    <w:p w14:paraId="0AA51B4D" w14:textId="77777777" w:rsidR="008D0675" w:rsidRDefault="008D067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E9802" w14:textId="77777777" w:rsidR="008D0675" w:rsidRDefault="008D0675" w:rsidP="00A91D75">
      <w:r>
        <w:separator/>
      </w:r>
    </w:p>
  </w:footnote>
  <w:footnote w:type="continuationSeparator" w:id="0">
    <w:p w14:paraId="7972B478" w14:textId="77777777" w:rsidR="008D0675" w:rsidRDefault="008D0675" w:rsidP="00A91D75">
      <w:r>
        <w:continuationSeparator/>
      </w:r>
    </w:p>
  </w:footnote>
  <w:footnote w:type="continuationNotice" w:id="1">
    <w:p w14:paraId="65A1BB45" w14:textId="77777777" w:rsidR="008D0675" w:rsidRDefault="008D0675">
      <w:pPr>
        <w:spacing w:line="240" w:lineRule="auto"/>
      </w:pP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t1chvpaF" int2:invalidationBookmarkName="" int2:hashCode="x7LbEaSaPwpkOG" int2:id="WWPs0mY7"/>
    <int2:bookmark int2:bookmarkName="_Int_Y24kJb2A" int2:invalidationBookmarkName="" int2:hashCode="yIBRnBXbr5Tlpz" int2:id="mwN7gsIw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3F3"/>
    <w:multiLevelType w:val="hybridMultilevel"/>
    <w:tmpl w:val="D834CE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8A6068"/>
    <w:multiLevelType w:val="hybridMultilevel"/>
    <w:tmpl w:val="A1EA22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6A46EB"/>
    <w:multiLevelType w:val="hybridMultilevel"/>
    <w:tmpl w:val="4CB89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C32B9D"/>
    <w:multiLevelType w:val="hybridMultilevel"/>
    <w:tmpl w:val="6614790A"/>
    <w:lvl w:ilvl="0" w:tplc="EAB6DB1A">
      <w:start w:val="1"/>
      <w:numFmt w:val="bullet"/>
      <w:pStyle w:val="ListNumber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FE62EE"/>
    <w:multiLevelType w:val="hybridMultilevel"/>
    <w:tmpl w:val="0D62D1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7C14EB"/>
    <w:multiLevelType w:val="multilevel"/>
    <w:tmpl w:val="B0B20D5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F3D569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F3D569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F3D569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F3D569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F3D569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F3D569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F3D569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F3D569" w:themeColor="accent1"/>
      </w:rPr>
    </w:lvl>
  </w:abstractNum>
  <w:abstractNum w:abstractNumId="6" w15:restartNumberingAfterBreak="0">
    <w:nsid w:val="77C9232A"/>
    <w:multiLevelType w:val="hybridMultilevel"/>
    <w:tmpl w:val="A1968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0B9"/>
    <w:rsid w:val="0000046E"/>
    <w:rsid w:val="00001F9D"/>
    <w:rsid w:val="0000529B"/>
    <w:rsid w:val="0000584C"/>
    <w:rsid w:val="0002111D"/>
    <w:rsid w:val="00023919"/>
    <w:rsid w:val="00037DB3"/>
    <w:rsid w:val="00040B6C"/>
    <w:rsid w:val="00043892"/>
    <w:rsid w:val="00051F2F"/>
    <w:rsid w:val="0005624F"/>
    <w:rsid w:val="00060029"/>
    <w:rsid w:val="00060AA4"/>
    <w:rsid w:val="00060C29"/>
    <w:rsid w:val="00062D43"/>
    <w:rsid w:val="00064CAC"/>
    <w:rsid w:val="00064FA2"/>
    <w:rsid w:val="0006501C"/>
    <w:rsid w:val="00074E6F"/>
    <w:rsid w:val="000854D9"/>
    <w:rsid w:val="00091457"/>
    <w:rsid w:val="000B6CA2"/>
    <w:rsid w:val="000C2F34"/>
    <w:rsid w:val="000C317D"/>
    <w:rsid w:val="000C3DB7"/>
    <w:rsid w:val="000C4134"/>
    <w:rsid w:val="000E5B62"/>
    <w:rsid w:val="000E7261"/>
    <w:rsid w:val="000F006A"/>
    <w:rsid w:val="000F329B"/>
    <w:rsid w:val="000F3F92"/>
    <w:rsid w:val="000F40EF"/>
    <w:rsid w:val="001145B8"/>
    <w:rsid w:val="001154BB"/>
    <w:rsid w:val="00116F62"/>
    <w:rsid w:val="00125597"/>
    <w:rsid w:val="00136D42"/>
    <w:rsid w:val="001406FB"/>
    <w:rsid w:val="00155281"/>
    <w:rsid w:val="00163277"/>
    <w:rsid w:val="001656EF"/>
    <w:rsid w:val="00166DBC"/>
    <w:rsid w:val="00175FE0"/>
    <w:rsid w:val="001779C3"/>
    <w:rsid w:val="00184B35"/>
    <w:rsid w:val="001865F2"/>
    <w:rsid w:val="00196029"/>
    <w:rsid w:val="00196A15"/>
    <w:rsid w:val="00196E0F"/>
    <w:rsid w:val="001A1C0F"/>
    <w:rsid w:val="001A2369"/>
    <w:rsid w:val="001A7288"/>
    <w:rsid w:val="001C3E06"/>
    <w:rsid w:val="001C475F"/>
    <w:rsid w:val="001D3DD2"/>
    <w:rsid w:val="001D4D72"/>
    <w:rsid w:val="001E3E7A"/>
    <w:rsid w:val="001E4D4B"/>
    <w:rsid w:val="001E59F3"/>
    <w:rsid w:val="001F0E64"/>
    <w:rsid w:val="001F5588"/>
    <w:rsid w:val="00202123"/>
    <w:rsid w:val="002063EE"/>
    <w:rsid w:val="00206896"/>
    <w:rsid w:val="002214B8"/>
    <w:rsid w:val="00222E0F"/>
    <w:rsid w:val="00225CA1"/>
    <w:rsid w:val="00226842"/>
    <w:rsid w:val="002268EF"/>
    <w:rsid w:val="00226FF2"/>
    <w:rsid w:val="002274F7"/>
    <w:rsid w:val="00231A86"/>
    <w:rsid w:val="002322B5"/>
    <w:rsid w:val="002369B2"/>
    <w:rsid w:val="00243B05"/>
    <w:rsid w:val="00244B20"/>
    <w:rsid w:val="002462DA"/>
    <w:rsid w:val="00255A79"/>
    <w:rsid w:val="002613F0"/>
    <w:rsid w:val="002638D9"/>
    <w:rsid w:val="00286817"/>
    <w:rsid w:val="002879DD"/>
    <w:rsid w:val="002927B5"/>
    <w:rsid w:val="002929A5"/>
    <w:rsid w:val="002940CA"/>
    <w:rsid w:val="00296D94"/>
    <w:rsid w:val="002C1277"/>
    <w:rsid w:val="002C2CF2"/>
    <w:rsid w:val="002C4CB1"/>
    <w:rsid w:val="002C70A2"/>
    <w:rsid w:val="002D13E4"/>
    <w:rsid w:val="002D3580"/>
    <w:rsid w:val="002D4C83"/>
    <w:rsid w:val="002D7D66"/>
    <w:rsid w:val="002E4D11"/>
    <w:rsid w:val="002E5906"/>
    <w:rsid w:val="002F0F98"/>
    <w:rsid w:val="002F6889"/>
    <w:rsid w:val="0030245B"/>
    <w:rsid w:val="0030443B"/>
    <w:rsid w:val="00311AE3"/>
    <w:rsid w:val="003124E8"/>
    <w:rsid w:val="00321DB1"/>
    <w:rsid w:val="00322CA2"/>
    <w:rsid w:val="003335E4"/>
    <w:rsid w:val="00337B96"/>
    <w:rsid w:val="0034152B"/>
    <w:rsid w:val="00342438"/>
    <w:rsid w:val="00342F06"/>
    <w:rsid w:val="0034370A"/>
    <w:rsid w:val="00346447"/>
    <w:rsid w:val="00350840"/>
    <w:rsid w:val="00352FB2"/>
    <w:rsid w:val="00371AC5"/>
    <w:rsid w:val="003759F2"/>
    <w:rsid w:val="00380159"/>
    <w:rsid w:val="00380A14"/>
    <w:rsid w:val="00382548"/>
    <w:rsid w:val="003848EB"/>
    <w:rsid w:val="00385E86"/>
    <w:rsid w:val="0039148C"/>
    <w:rsid w:val="00392803"/>
    <w:rsid w:val="003A019B"/>
    <w:rsid w:val="003A0A48"/>
    <w:rsid w:val="003A344F"/>
    <w:rsid w:val="003B02BC"/>
    <w:rsid w:val="003B40A3"/>
    <w:rsid w:val="003B700B"/>
    <w:rsid w:val="003C08E9"/>
    <w:rsid w:val="003C7348"/>
    <w:rsid w:val="003D265E"/>
    <w:rsid w:val="003E0DF9"/>
    <w:rsid w:val="003E11EB"/>
    <w:rsid w:val="003E1710"/>
    <w:rsid w:val="003E1A43"/>
    <w:rsid w:val="003E2E23"/>
    <w:rsid w:val="003F2718"/>
    <w:rsid w:val="003F429C"/>
    <w:rsid w:val="003F69EC"/>
    <w:rsid w:val="003F7D50"/>
    <w:rsid w:val="0040430D"/>
    <w:rsid w:val="00406860"/>
    <w:rsid w:val="00411307"/>
    <w:rsid w:val="00412EC1"/>
    <w:rsid w:val="0042155F"/>
    <w:rsid w:val="00432199"/>
    <w:rsid w:val="004407B7"/>
    <w:rsid w:val="0044086D"/>
    <w:rsid w:val="004525B5"/>
    <w:rsid w:val="00462AD5"/>
    <w:rsid w:val="00473E55"/>
    <w:rsid w:val="004742A9"/>
    <w:rsid w:val="00491A47"/>
    <w:rsid w:val="004933BC"/>
    <w:rsid w:val="004A0000"/>
    <w:rsid w:val="004A0444"/>
    <w:rsid w:val="004A1568"/>
    <w:rsid w:val="004A1C6A"/>
    <w:rsid w:val="004A1F2A"/>
    <w:rsid w:val="004B2CE6"/>
    <w:rsid w:val="004B2FDA"/>
    <w:rsid w:val="004B35E4"/>
    <w:rsid w:val="004B6175"/>
    <w:rsid w:val="004C121B"/>
    <w:rsid w:val="004C75B5"/>
    <w:rsid w:val="004D43E7"/>
    <w:rsid w:val="004E4F94"/>
    <w:rsid w:val="004E506A"/>
    <w:rsid w:val="004E5220"/>
    <w:rsid w:val="004E79C7"/>
    <w:rsid w:val="004F1A49"/>
    <w:rsid w:val="004F2A13"/>
    <w:rsid w:val="004F4704"/>
    <w:rsid w:val="005016F8"/>
    <w:rsid w:val="00502499"/>
    <w:rsid w:val="00503AB6"/>
    <w:rsid w:val="00504E33"/>
    <w:rsid w:val="005050CC"/>
    <w:rsid w:val="00516802"/>
    <w:rsid w:val="00522AB6"/>
    <w:rsid w:val="005261A8"/>
    <w:rsid w:val="00526B2B"/>
    <w:rsid w:val="005311C3"/>
    <w:rsid w:val="0053612D"/>
    <w:rsid w:val="00536424"/>
    <w:rsid w:val="00543000"/>
    <w:rsid w:val="00545027"/>
    <w:rsid w:val="005526B3"/>
    <w:rsid w:val="0055768F"/>
    <w:rsid w:val="0056145E"/>
    <w:rsid w:val="00564717"/>
    <w:rsid w:val="005719E1"/>
    <w:rsid w:val="00574181"/>
    <w:rsid w:val="00574B08"/>
    <w:rsid w:val="00576F5C"/>
    <w:rsid w:val="00577305"/>
    <w:rsid w:val="005808A7"/>
    <w:rsid w:val="00585C76"/>
    <w:rsid w:val="005910B3"/>
    <w:rsid w:val="005910C2"/>
    <w:rsid w:val="005923D9"/>
    <w:rsid w:val="005A3BF0"/>
    <w:rsid w:val="005A56DB"/>
    <w:rsid w:val="005A6D8C"/>
    <w:rsid w:val="005B1401"/>
    <w:rsid w:val="005B59C2"/>
    <w:rsid w:val="005C2E0B"/>
    <w:rsid w:val="005C2E2B"/>
    <w:rsid w:val="005D35B1"/>
    <w:rsid w:val="005D4089"/>
    <w:rsid w:val="005E59C7"/>
    <w:rsid w:val="005E5DC6"/>
    <w:rsid w:val="005E6921"/>
    <w:rsid w:val="005E755B"/>
    <w:rsid w:val="005F2432"/>
    <w:rsid w:val="0060215E"/>
    <w:rsid w:val="00604305"/>
    <w:rsid w:val="006076B0"/>
    <w:rsid w:val="00617053"/>
    <w:rsid w:val="00626462"/>
    <w:rsid w:val="00631E40"/>
    <w:rsid w:val="00634284"/>
    <w:rsid w:val="00643B94"/>
    <w:rsid w:val="00645D24"/>
    <w:rsid w:val="006508BD"/>
    <w:rsid w:val="00651667"/>
    <w:rsid w:val="00652EDD"/>
    <w:rsid w:val="00656354"/>
    <w:rsid w:val="00663BBC"/>
    <w:rsid w:val="006657A8"/>
    <w:rsid w:val="00666ED8"/>
    <w:rsid w:val="00672315"/>
    <w:rsid w:val="00676062"/>
    <w:rsid w:val="006776E3"/>
    <w:rsid w:val="00680600"/>
    <w:rsid w:val="00682006"/>
    <w:rsid w:val="006831A9"/>
    <w:rsid w:val="00685241"/>
    <w:rsid w:val="0069526C"/>
    <w:rsid w:val="006A10B9"/>
    <w:rsid w:val="006A34BF"/>
    <w:rsid w:val="006A34D0"/>
    <w:rsid w:val="006A5B05"/>
    <w:rsid w:val="006A7420"/>
    <w:rsid w:val="006B10EC"/>
    <w:rsid w:val="006B3B71"/>
    <w:rsid w:val="006B5C25"/>
    <w:rsid w:val="006C0852"/>
    <w:rsid w:val="006C4034"/>
    <w:rsid w:val="006E4BBB"/>
    <w:rsid w:val="006E4E48"/>
    <w:rsid w:val="006E6BB4"/>
    <w:rsid w:val="006F5426"/>
    <w:rsid w:val="006F5DF0"/>
    <w:rsid w:val="00705FA6"/>
    <w:rsid w:val="00715044"/>
    <w:rsid w:val="00715E2A"/>
    <w:rsid w:val="00720E26"/>
    <w:rsid w:val="00721E85"/>
    <w:rsid w:val="00740B23"/>
    <w:rsid w:val="00760500"/>
    <w:rsid w:val="00760843"/>
    <w:rsid w:val="00761224"/>
    <w:rsid w:val="00762380"/>
    <w:rsid w:val="00765896"/>
    <w:rsid w:val="007703F7"/>
    <w:rsid w:val="00772205"/>
    <w:rsid w:val="00773F38"/>
    <w:rsid w:val="0077765D"/>
    <w:rsid w:val="0078211A"/>
    <w:rsid w:val="007870FD"/>
    <w:rsid w:val="00794B7E"/>
    <w:rsid w:val="00794C0A"/>
    <w:rsid w:val="0079724D"/>
    <w:rsid w:val="007A04A2"/>
    <w:rsid w:val="007A169B"/>
    <w:rsid w:val="007A655A"/>
    <w:rsid w:val="007B0DFA"/>
    <w:rsid w:val="007B5372"/>
    <w:rsid w:val="007C0F8F"/>
    <w:rsid w:val="007C29C8"/>
    <w:rsid w:val="007D179E"/>
    <w:rsid w:val="007D4216"/>
    <w:rsid w:val="007E5E59"/>
    <w:rsid w:val="007F06B2"/>
    <w:rsid w:val="007F29B0"/>
    <w:rsid w:val="007F2A09"/>
    <w:rsid w:val="007F41DF"/>
    <w:rsid w:val="007F7D49"/>
    <w:rsid w:val="00803252"/>
    <w:rsid w:val="00810779"/>
    <w:rsid w:val="0081681E"/>
    <w:rsid w:val="008201C4"/>
    <w:rsid w:val="00820B30"/>
    <w:rsid w:val="00823D33"/>
    <w:rsid w:val="00827882"/>
    <w:rsid w:val="008303EB"/>
    <w:rsid w:val="00831B0E"/>
    <w:rsid w:val="00833293"/>
    <w:rsid w:val="008374B7"/>
    <w:rsid w:val="00837CED"/>
    <w:rsid w:val="00850F4B"/>
    <w:rsid w:val="00862F24"/>
    <w:rsid w:val="008640CB"/>
    <w:rsid w:val="00864545"/>
    <w:rsid w:val="00867761"/>
    <w:rsid w:val="00874B5D"/>
    <w:rsid w:val="008758C4"/>
    <w:rsid w:val="008759A8"/>
    <w:rsid w:val="008768C9"/>
    <w:rsid w:val="00876E5F"/>
    <w:rsid w:val="008805D5"/>
    <w:rsid w:val="00884A6D"/>
    <w:rsid w:val="0088561C"/>
    <w:rsid w:val="008A1AD2"/>
    <w:rsid w:val="008A3448"/>
    <w:rsid w:val="008A4B31"/>
    <w:rsid w:val="008A4F55"/>
    <w:rsid w:val="008A5E05"/>
    <w:rsid w:val="008B2522"/>
    <w:rsid w:val="008B46AB"/>
    <w:rsid w:val="008B709F"/>
    <w:rsid w:val="008C372F"/>
    <w:rsid w:val="008C3933"/>
    <w:rsid w:val="008C4C23"/>
    <w:rsid w:val="008C7170"/>
    <w:rsid w:val="008D0675"/>
    <w:rsid w:val="008D5EEB"/>
    <w:rsid w:val="008D5FF1"/>
    <w:rsid w:val="008E707B"/>
    <w:rsid w:val="008F4B6A"/>
    <w:rsid w:val="009001E9"/>
    <w:rsid w:val="00904C32"/>
    <w:rsid w:val="00905FD1"/>
    <w:rsid w:val="0091109F"/>
    <w:rsid w:val="009200EB"/>
    <w:rsid w:val="009210A6"/>
    <w:rsid w:val="00924378"/>
    <w:rsid w:val="00933A2C"/>
    <w:rsid w:val="00934639"/>
    <w:rsid w:val="009351F5"/>
    <w:rsid w:val="009410B7"/>
    <w:rsid w:val="00941FF0"/>
    <w:rsid w:val="00943750"/>
    <w:rsid w:val="00944D7A"/>
    <w:rsid w:val="009514A2"/>
    <w:rsid w:val="0095443F"/>
    <w:rsid w:val="00954CFC"/>
    <w:rsid w:val="00954E47"/>
    <w:rsid w:val="0095600B"/>
    <w:rsid w:val="00956BB6"/>
    <w:rsid w:val="009616F7"/>
    <w:rsid w:val="00961DCA"/>
    <w:rsid w:val="0097573C"/>
    <w:rsid w:val="009857C0"/>
    <w:rsid w:val="00991AF3"/>
    <w:rsid w:val="00994965"/>
    <w:rsid w:val="009A0F76"/>
    <w:rsid w:val="009A1175"/>
    <w:rsid w:val="009A5BFA"/>
    <w:rsid w:val="009B3842"/>
    <w:rsid w:val="009C1140"/>
    <w:rsid w:val="009C3631"/>
    <w:rsid w:val="009C7EC0"/>
    <w:rsid w:val="009D2F86"/>
    <w:rsid w:val="009D4A22"/>
    <w:rsid w:val="009E0346"/>
    <w:rsid w:val="009E0DAC"/>
    <w:rsid w:val="009E4FC4"/>
    <w:rsid w:val="009F2526"/>
    <w:rsid w:val="009F4504"/>
    <w:rsid w:val="00A012CF"/>
    <w:rsid w:val="00A03BCD"/>
    <w:rsid w:val="00A126F5"/>
    <w:rsid w:val="00A140CC"/>
    <w:rsid w:val="00A17371"/>
    <w:rsid w:val="00A30E59"/>
    <w:rsid w:val="00A34485"/>
    <w:rsid w:val="00A3609C"/>
    <w:rsid w:val="00A4614E"/>
    <w:rsid w:val="00A52854"/>
    <w:rsid w:val="00A53971"/>
    <w:rsid w:val="00A53FC1"/>
    <w:rsid w:val="00A5712C"/>
    <w:rsid w:val="00A67644"/>
    <w:rsid w:val="00A7217A"/>
    <w:rsid w:val="00A73887"/>
    <w:rsid w:val="00A7492A"/>
    <w:rsid w:val="00A82CB1"/>
    <w:rsid w:val="00A86068"/>
    <w:rsid w:val="00A903BE"/>
    <w:rsid w:val="00A91D75"/>
    <w:rsid w:val="00A95B34"/>
    <w:rsid w:val="00A96212"/>
    <w:rsid w:val="00AA0C97"/>
    <w:rsid w:val="00AA5B69"/>
    <w:rsid w:val="00AC343A"/>
    <w:rsid w:val="00AD2620"/>
    <w:rsid w:val="00AD7038"/>
    <w:rsid w:val="00AE1943"/>
    <w:rsid w:val="00AE297F"/>
    <w:rsid w:val="00AE3FAC"/>
    <w:rsid w:val="00AE413C"/>
    <w:rsid w:val="00AE7322"/>
    <w:rsid w:val="00AE7BF3"/>
    <w:rsid w:val="00AF1F4D"/>
    <w:rsid w:val="00AF55A8"/>
    <w:rsid w:val="00AF7C72"/>
    <w:rsid w:val="00B013B6"/>
    <w:rsid w:val="00B0346A"/>
    <w:rsid w:val="00B050D4"/>
    <w:rsid w:val="00B06D30"/>
    <w:rsid w:val="00B121FB"/>
    <w:rsid w:val="00B13FEE"/>
    <w:rsid w:val="00B17CBD"/>
    <w:rsid w:val="00B30AB7"/>
    <w:rsid w:val="00B30B0C"/>
    <w:rsid w:val="00B36CBB"/>
    <w:rsid w:val="00B4078D"/>
    <w:rsid w:val="00B411BD"/>
    <w:rsid w:val="00B44576"/>
    <w:rsid w:val="00B51E9F"/>
    <w:rsid w:val="00B52E8B"/>
    <w:rsid w:val="00B54BF0"/>
    <w:rsid w:val="00B637F5"/>
    <w:rsid w:val="00B64AAE"/>
    <w:rsid w:val="00B67751"/>
    <w:rsid w:val="00B756B4"/>
    <w:rsid w:val="00B845CA"/>
    <w:rsid w:val="00B84964"/>
    <w:rsid w:val="00B86520"/>
    <w:rsid w:val="00B941FC"/>
    <w:rsid w:val="00BA063B"/>
    <w:rsid w:val="00BB0503"/>
    <w:rsid w:val="00BB138C"/>
    <w:rsid w:val="00BB7597"/>
    <w:rsid w:val="00BC36CE"/>
    <w:rsid w:val="00BC45D7"/>
    <w:rsid w:val="00BC698D"/>
    <w:rsid w:val="00BD192D"/>
    <w:rsid w:val="00BD2D69"/>
    <w:rsid w:val="00BD55ED"/>
    <w:rsid w:val="00BE1C02"/>
    <w:rsid w:val="00BF00F3"/>
    <w:rsid w:val="00BF2ACB"/>
    <w:rsid w:val="00BF35AE"/>
    <w:rsid w:val="00BF7092"/>
    <w:rsid w:val="00C04D59"/>
    <w:rsid w:val="00C167B1"/>
    <w:rsid w:val="00C22BDD"/>
    <w:rsid w:val="00C27A1C"/>
    <w:rsid w:val="00C4164F"/>
    <w:rsid w:val="00C427F2"/>
    <w:rsid w:val="00C50C37"/>
    <w:rsid w:val="00C50FEA"/>
    <w:rsid w:val="00C55AB9"/>
    <w:rsid w:val="00C56891"/>
    <w:rsid w:val="00C5762A"/>
    <w:rsid w:val="00C6237B"/>
    <w:rsid w:val="00C6323A"/>
    <w:rsid w:val="00C65D20"/>
    <w:rsid w:val="00C732CB"/>
    <w:rsid w:val="00C74A7B"/>
    <w:rsid w:val="00C77E4C"/>
    <w:rsid w:val="00C81D52"/>
    <w:rsid w:val="00C850A4"/>
    <w:rsid w:val="00C86126"/>
    <w:rsid w:val="00C869E0"/>
    <w:rsid w:val="00C87193"/>
    <w:rsid w:val="00C9219F"/>
    <w:rsid w:val="00C946A9"/>
    <w:rsid w:val="00C94864"/>
    <w:rsid w:val="00C96CFC"/>
    <w:rsid w:val="00CA4B07"/>
    <w:rsid w:val="00CA5897"/>
    <w:rsid w:val="00CB0E2C"/>
    <w:rsid w:val="00CB1AE5"/>
    <w:rsid w:val="00CB27A1"/>
    <w:rsid w:val="00CB294B"/>
    <w:rsid w:val="00CC1A67"/>
    <w:rsid w:val="00CC294A"/>
    <w:rsid w:val="00CD1CE4"/>
    <w:rsid w:val="00CD61EF"/>
    <w:rsid w:val="00CE39BC"/>
    <w:rsid w:val="00CF7CCE"/>
    <w:rsid w:val="00D013C6"/>
    <w:rsid w:val="00D126B8"/>
    <w:rsid w:val="00D13ED5"/>
    <w:rsid w:val="00D21163"/>
    <w:rsid w:val="00D21B32"/>
    <w:rsid w:val="00D2453A"/>
    <w:rsid w:val="00D264D1"/>
    <w:rsid w:val="00D26BA2"/>
    <w:rsid w:val="00D355A6"/>
    <w:rsid w:val="00D44098"/>
    <w:rsid w:val="00D47449"/>
    <w:rsid w:val="00D476F7"/>
    <w:rsid w:val="00D55CBC"/>
    <w:rsid w:val="00D57ADC"/>
    <w:rsid w:val="00D6433A"/>
    <w:rsid w:val="00D677B9"/>
    <w:rsid w:val="00D814B9"/>
    <w:rsid w:val="00D839C8"/>
    <w:rsid w:val="00D8631A"/>
    <w:rsid w:val="00D87CD8"/>
    <w:rsid w:val="00D91EBC"/>
    <w:rsid w:val="00D926F2"/>
    <w:rsid w:val="00DA1332"/>
    <w:rsid w:val="00DA1ED7"/>
    <w:rsid w:val="00DA6288"/>
    <w:rsid w:val="00DB17CB"/>
    <w:rsid w:val="00DC3602"/>
    <w:rsid w:val="00DC52FE"/>
    <w:rsid w:val="00DD65E9"/>
    <w:rsid w:val="00DE1BEF"/>
    <w:rsid w:val="00DE278E"/>
    <w:rsid w:val="00DE2FFD"/>
    <w:rsid w:val="00DF02E9"/>
    <w:rsid w:val="00DF048D"/>
    <w:rsid w:val="00DF1566"/>
    <w:rsid w:val="00DF1CFA"/>
    <w:rsid w:val="00DF7B5F"/>
    <w:rsid w:val="00E002C9"/>
    <w:rsid w:val="00E022AD"/>
    <w:rsid w:val="00E03D08"/>
    <w:rsid w:val="00E04092"/>
    <w:rsid w:val="00E040B9"/>
    <w:rsid w:val="00E15EBF"/>
    <w:rsid w:val="00E202EB"/>
    <w:rsid w:val="00E25485"/>
    <w:rsid w:val="00E26DC3"/>
    <w:rsid w:val="00E32255"/>
    <w:rsid w:val="00E32DD5"/>
    <w:rsid w:val="00E37294"/>
    <w:rsid w:val="00E4072B"/>
    <w:rsid w:val="00E43CE4"/>
    <w:rsid w:val="00E50024"/>
    <w:rsid w:val="00E523C3"/>
    <w:rsid w:val="00E52496"/>
    <w:rsid w:val="00E5388E"/>
    <w:rsid w:val="00E57A68"/>
    <w:rsid w:val="00E6016B"/>
    <w:rsid w:val="00E6596B"/>
    <w:rsid w:val="00E66B18"/>
    <w:rsid w:val="00E75422"/>
    <w:rsid w:val="00E75917"/>
    <w:rsid w:val="00E80B87"/>
    <w:rsid w:val="00E8296A"/>
    <w:rsid w:val="00E909F2"/>
    <w:rsid w:val="00E925A5"/>
    <w:rsid w:val="00E94B95"/>
    <w:rsid w:val="00EA2917"/>
    <w:rsid w:val="00EA6458"/>
    <w:rsid w:val="00EA77B9"/>
    <w:rsid w:val="00EB0E2C"/>
    <w:rsid w:val="00EB15FE"/>
    <w:rsid w:val="00EB1C16"/>
    <w:rsid w:val="00EB5D95"/>
    <w:rsid w:val="00ED1E73"/>
    <w:rsid w:val="00ED6905"/>
    <w:rsid w:val="00ED7290"/>
    <w:rsid w:val="00ED7E00"/>
    <w:rsid w:val="00EE24E2"/>
    <w:rsid w:val="00EE2B72"/>
    <w:rsid w:val="00EE5974"/>
    <w:rsid w:val="00EF02DB"/>
    <w:rsid w:val="00EF64C7"/>
    <w:rsid w:val="00EF6A6E"/>
    <w:rsid w:val="00EF786D"/>
    <w:rsid w:val="00F0047F"/>
    <w:rsid w:val="00F026FC"/>
    <w:rsid w:val="00F03B17"/>
    <w:rsid w:val="00F12D88"/>
    <w:rsid w:val="00F16E8F"/>
    <w:rsid w:val="00F177F2"/>
    <w:rsid w:val="00F21C34"/>
    <w:rsid w:val="00F22D7B"/>
    <w:rsid w:val="00F23B36"/>
    <w:rsid w:val="00F23DAC"/>
    <w:rsid w:val="00F27EBC"/>
    <w:rsid w:val="00F3016A"/>
    <w:rsid w:val="00F346FD"/>
    <w:rsid w:val="00F34AE3"/>
    <w:rsid w:val="00F35D30"/>
    <w:rsid w:val="00F37B24"/>
    <w:rsid w:val="00F43530"/>
    <w:rsid w:val="00F43C19"/>
    <w:rsid w:val="00F44519"/>
    <w:rsid w:val="00F47508"/>
    <w:rsid w:val="00F4762E"/>
    <w:rsid w:val="00F56118"/>
    <w:rsid w:val="00F62E6F"/>
    <w:rsid w:val="00F6369C"/>
    <w:rsid w:val="00F66225"/>
    <w:rsid w:val="00F666C8"/>
    <w:rsid w:val="00F81238"/>
    <w:rsid w:val="00F82E63"/>
    <w:rsid w:val="00F83E06"/>
    <w:rsid w:val="00F90059"/>
    <w:rsid w:val="00F9005B"/>
    <w:rsid w:val="00F925DA"/>
    <w:rsid w:val="00F950F1"/>
    <w:rsid w:val="00FA3327"/>
    <w:rsid w:val="00FA3E4B"/>
    <w:rsid w:val="00FA5F6D"/>
    <w:rsid w:val="00FB0D08"/>
    <w:rsid w:val="00FB1CA4"/>
    <w:rsid w:val="00FB311B"/>
    <w:rsid w:val="00FB72D4"/>
    <w:rsid w:val="00FC17DA"/>
    <w:rsid w:val="00FD2888"/>
    <w:rsid w:val="00FD403D"/>
    <w:rsid w:val="00FD41D9"/>
    <w:rsid w:val="00FE0D74"/>
    <w:rsid w:val="00FE1EC3"/>
    <w:rsid w:val="00FE3D2C"/>
    <w:rsid w:val="00FE6B8D"/>
    <w:rsid w:val="00FE6F69"/>
    <w:rsid w:val="00FE7DC4"/>
    <w:rsid w:val="00FF0FE5"/>
    <w:rsid w:val="00FF1F4D"/>
    <w:rsid w:val="00FF3E80"/>
    <w:rsid w:val="00FF52C4"/>
    <w:rsid w:val="00FF702B"/>
    <w:rsid w:val="00FF7CDC"/>
    <w:rsid w:val="0CF938D0"/>
    <w:rsid w:val="19EDF3C6"/>
    <w:rsid w:val="1C54CF3A"/>
    <w:rsid w:val="2F032853"/>
    <w:rsid w:val="34AC6D60"/>
    <w:rsid w:val="4CEC4200"/>
    <w:rsid w:val="57B2FF1E"/>
    <w:rsid w:val="7B4BE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2F032853"/>
  <w15:docId w15:val="{72E04172-D177-473F-8FD5-67629D2C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E4484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7" w:unhideWhenUsed="1" w:qFormat="1"/>
    <w:lsdException w:name="heading 5" w:semiHidden="1" w:uiPriority="7" w:unhideWhenUsed="1" w:qFormat="1"/>
    <w:lsdException w:name="heading 6" w:semiHidden="1" w:uiPriority="7" w:unhideWhenUsed="1" w:qFormat="1"/>
    <w:lsdException w:name="heading 7" w:semiHidden="1" w:uiPriority="7" w:unhideWhenUsed="1" w:qFormat="1"/>
    <w:lsdException w:name="heading 8" w:semiHidden="1" w:uiPriority="7" w:unhideWhenUsed="1" w:qFormat="1"/>
    <w:lsdException w:name="heading 9" w:semiHidden="1" w:uiPriority="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D75"/>
    <w:pPr>
      <w:spacing w:after="0" w:line="360" w:lineRule="auto"/>
      <w:contextualSpacing/>
    </w:pPr>
    <w:rPr>
      <w:color w:val="26214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7"/>
    <w:qFormat/>
    <w:rsid w:val="00D55CBC"/>
    <w:pPr>
      <w:pageBreakBefore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aps/>
      <w:sz w:val="48"/>
    </w:rPr>
  </w:style>
  <w:style w:type="paragraph" w:styleId="Heading2">
    <w:name w:val="heading 2"/>
    <w:basedOn w:val="Normal"/>
    <w:next w:val="Normal"/>
    <w:link w:val="Heading2Char"/>
    <w:uiPriority w:val="7"/>
    <w:unhideWhenUsed/>
    <w:qFormat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ind w:left="29" w:right="144"/>
    </w:pPr>
    <w:rPr>
      <w:color w:val="ECBD17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Pr>
      <w:color w:val="ECBD17" w:themeColor="accent1" w:themeShade="BF"/>
    </w:rPr>
  </w:style>
  <w:style w:type="paragraph" w:styleId="Subtitle">
    <w:name w:val="Subtitle"/>
    <w:basedOn w:val="Normal"/>
    <w:link w:val="SubtitleChar"/>
    <w:uiPriority w:val="2"/>
    <w:unhideWhenUsed/>
    <w:qFormat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customStyle="1" w:styleId="Page">
    <w:name w:val="Page"/>
    <w:basedOn w:val="Normal"/>
    <w:next w:val="Normal"/>
    <w:uiPriority w:val="97"/>
    <w:unhideWhenUsed/>
    <w:qFormat/>
    <w:pPr>
      <w:spacing w:after="40" w:line="240" w:lineRule="auto"/>
    </w:pPr>
    <w:rPr>
      <w:sz w:val="36"/>
    </w:rPr>
  </w:style>
  <w:style w:type="paragraph" w:styleId="Header">
    <w:name w:val="header"/>
    <w:basedOn w:val="Normal"/>
    <w:link w:val="HeaderChar"/>
    <w:uiPriority w:val="99"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E4484" w:themeColor="text1" w:themeTint="BF"/>
      <w:sz w:val="20"/>
    </w:rPr>
  </w:style>
  <w:style w:type="table" w:styleId="TableGrid">
    <w:name w:val="Table Grid"/>
    <w:basedOn w:val="TableNormal"/>
    <w:uiPriority w:val="3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7"/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paragraph" w:styleId="Title">
    <w:name w:val="Title"/>
    <w:basedOn w:val="Normal"/>
    <w:link w:val="TitleChar"/>
    <w:uiPriority w:val="1"/>
    <w:qFormat/>
    <w:rsid w:val="001E59F3"/>
    <w:pPr>
      <w:framePr w:hSpace="180" w:wrap="around" w:vAnchor="text" w:hAnchor="text" w:x="-19" w:y="9067"/>
      <w:spacing w:line="240" w:lineRule="auto"/>
    </w:pPr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customStyle="1" w:styleId="TitleChar">
    <w:name w:val="Title Char"/>
    <w:basedOn w:val="DefaultParagraphFont"/>
    <w:link w:val="Title"/>
    <w:uiPriority w:val="1"/>
    <w:rsid w:val="001E59F3"/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2"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styleId="NoSpacing">
    <w:name w:val="No Spacing"/>
    <w:link w:val="NoSpacingChar"/>
    <w:uiPriority w:val="98"/>
    <w:unhideWhenUsed/>
    <w:qFormat/>
    <w:pPr>
      <w:spacing w:after="0" w:line="240" w:lineRule="auto"/>
    </w:pPr>
  </w:style>
  <w:style w:type="paragraph" w:customStyle="1" w:styleId="ContactInfo">
    <w:name w:val="Contact Info"/>
    <w:basedOn w:val="Normal"/>
    <w:uiPriority w:val="5"/>
    <w:qFormat/>
    <w:pPr>
      <w:spacing w:line="240" w:lineRule="auto"/>
      <w:ind w:left="29" w:right="144"/>
    </w:pPr>
    <w:rPr>
      <w:color w:val="ECBD17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0346A"/>
    <w:pPr>
      <w:tabs>
        <w:tab w:val="right" w:leader="underscore" w:pos="8424"/>
      </w:tabs>
      <w:spacing w:before="40" w:after="100" w:line="288" w:lineRule="auto"/>
    </w:pPr>
    <w:rPr>
      <w:rFonts w:asciiTheme="majorHAnsi" w:hAnsiTheme="majorHAnsi"/>
      <w:b/>
      <w:bCs/>
      <w:noProof/>
      <w:color w:val="3A3363" w:themeColor="text2"/>
      <w:kern w:val="20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7"/>
    <w:rsid w:val="00D55CBC"/>
    <w:rPr>
      <w:rFonts w:asciiTheme="majorHAnsi" w:eastAsiaTheme="majorEastAsia" w:hAnsiTheme="majorHAnsi" w:cstheme="majorBidi"/>
      <w:b/>
      <w:bCs/>
      <w:caps/>
      <w:color w:val="262140" w:themeColor="text1"/>
      <w:sz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D476F7"/>
    <w:pPr>
      <w:spacing w:before="0" w:after="360"/>
      <w:outlineLvl w:val="9"/>
    </w:pPr>
    <w:rPr>
      <w:kern w:val="20"/>
      <w:sz w:val="44"/>
    </w:rPr>
  </w:style>
  <w:style w:type="character" w:customStyle="1" w:styleId="Heading2Char">
    <w:name w:val="Heading 2 Char"/>
    <w:basedOn w:val="DefaultParagraphFont"/>
    <w:link w:val="Heading2"/>
    <w:uiPriority w:val="7"/>
    <w:rPr>
      <w:rFonts w:asciiTheme="majorHAnsi" w:eastAsiaTheme="majorEastAsia" w:hAnsiTheme="majorHAnsi" w:cstheme="majorBidi"/>
      <w:b/>
      <w:bCs/>
      <w:color w:val="262140" w:themeColor="text1"/>
      <w:sz w:val="28"/>
    </w:rPr>
  </w:style>
  <w:style w:type="paragraph" w:styleId="Quote">
    <w:name w:val="Quote"/>
    <w:basedOn w:val="Normal"/>
    <w:next w:val="Normal"/>
    <w:link w:val="QuoteChar"/>
    <w:uiPriority w:val="3"/>
    <w:unhideWhenUsed/>
    <w:qFormat/>
    <w:rsid w:val="00D55CBC"/>
    <w:pPr>
      <w:spacing w:line="240" w:lineRule="auto"/>
    </w:pPr>
    <w:rPr>
      <w:b/>
      <w:i/>
      <w:iCs/>
      <w:color w:val="ECBD17" w:themeColor="accent1" w:themeShade="BF"/>
      <w:kern w:val="20"/>
      <w:sz w:val="36"/>
    </w:rPr>
  </w:style>
  <w:style w:type="character" w:customStyle="1" w:styleId="QuoteChar">
    <w:name w:val="Quote Char"/>
    <w:basedOn w:val="DefaultParagraphFont"/>
    <w:link w:val="Quote"/>
    <w:uiPriority w:val="3"/>
    <w:rsid w:val="00D55CBC"/>
    <w:rPr>
      <w:b/>
      <w:i/>
      <w:iCs/>
      <w:color w:val="ECBD17" w:themeColor="accent1" w:themeShade="BF"/>
      <w:kern w:val="20"/>
      <w:sz w:val="36"/>
    </w:rPr>
  </w:style>
  <w:style w:type="paragraph" w:styleId="Signature">
    <w:name w:val="Signature"/>
    <w:basedOn w:val="Normal"/>
    <w:link w:val="SignatureChar"/>
    <w:uiPriority w:val="8"/>
    <w:unhideWhenUsed/>
    <w:qFormat/>
    <w:rsid w:val="00E523C3"/>
    <w:pPr>
      <w:spacing w:before="720" w:line="312" w:lineRule="auto"/>
    </w:pPr>
    <w:rPr>
      <w:b/>
      <w:kern w:val="20"/>
    </w:rPr>
  </w:style>
  <w:style w:type="character" w:customStyle="1" w:styleId="SignatureChar">
    <w:name w:val="Signature Char"/>
    <w:basedOn w:val="DefaultParagraphFont"/>
    <w:link w:val="Signature"/>
    <w:uiPriority w:val="8"/>
    <w:rsid w:val="00E523C3"/>
    <w:rPr>
      <w:b/>
      <w:color w:val="262140" w:themeColor="text1"/>
      <w:kern w:val="20"/>
      <w:sz w:val="24"/>
    </w:rPr>
  </w:style>
  <w:style w:type="character" w:customStyle="1" w:styleId="NoSpacingChar">
    <w:name w:val="No Spacing Char"/>
    <w:basedOn w:val="DefaultParagraphFont"/>
    <w:link w:val="NoSpacing"/>
    <w:uiPriority w:val="98"/>
  </w:style>
  <w:style w:type="paragraph" w:styleId="ListBullet">
    <w:name w:val="List Bullet"/>
    <w:basedOn w:val="Normal"/>
    <w:uiPriority w:val="11"/>
    <w:qFormat/>
    <w:rsid w:val="002063EE"/>
    <w:pPr>
      <w:numPr>
        <w:numId w:val="1"/>
      </w:numPr>
      <w:spacing w:before="40" w:after="40" w:line="288" w:lineRule="auto"/>
    </w:pPr>
    <w:rPr>
      <w:szCs w:val="22"/>
      <w:lang w:eastAsia="en-US"/>
    </w:rPr>
  </w:style>
  <w:style w:type="paragraph" w:styleId="ListNumber">
    <w:name w:val="List Number"/>
    <w:basedOn w:val="ListNumber2"/>
    <w:uiPriority w:val="9"/>
    <w:unhideWhenUsed/>
    <w:qFormat/>
    <w:rsid w:val="00D476F7"/>
  </w:style>
  <w:style w:type="paragraph" w:styleId="ListNumber2">
    <w:name w:val="List Number 2"/>
    <w:basedOn w:val="Normal"/>
    <w:uiPriority w:val="10"/>
    <w:qFormat/>
    <w:rsid w:val="001865F2"/>
    <w:pPr>
      <w:numPr>
        <w:numId w:val="2"/>
      </w:numPr>
    </w:pPr>
  </w:style>
  <w:style w:type="table" w:customStyle="1" w:styleId="FinancialTable">
    <w:name w:val="Financial Table"/>
    <w:basedOn w:val="TableNormal"/>
    <w:uiPriority w:val="99"/>
    <w:rsid w:val="00944D7A"/>
    <w:pPr>
      <w:spacing w:before="60" w:after="60" w:line="240" w:lineRule="auto"/>
      <w:jc w:val="right"/>
    </w:pPr>
    <w:tblPr>
      <w:tblBorders>
        <w:top w:val="single" w:sz="8" w:space="0" w:color="262140" w:themeColor="text1"/>
        <w:left w:val="single" w:sz="8" w:space="0" w:color="262140" w:themeColor="text1"/>
        <w:bottom w:val="single" w:sz="24" w:space="0" w:color="262140" w:themeColor="text1"/>
        <w:right w:val="single" w:sz="8" w:space="0" w:color="262140" w:themeColor="text1"/>
        <w:insideH w:val="single" w:sz="8" w:space="0" w:color="262140" w:themeColor="text1"/>
        <w:insideV w:val="single" w:sz="8" w:space="0" w:color="262140" w:themeColor="text1"/>
      </w:tblBorders>
      <w:tblCellMar>
        <w:left w:w="72" w:type="dxa"/>
        <w:right w:w="36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262140" w:themeColor="text1"/>
        <w:sz w:val="22"/>
      </w:rPr>
    </w:tblStylePr>
    <w:tblStylePr w:type="firstCol">
      <w:pPr>
        <w:wordWrap/>
        <w:jc w:val="left"/>
      </w:pPr>
      <w:rPr>
        <w:b/>
        <w:color w:val="26214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1C182F" w:themeColor="text1" w:themeShade="BF"/>
    </w:rPr>
    <w:tblPr>
      <w:tblStyleRowBandSize w:val="1"/>
      <w:tblStyleColBandSize w:val="1"/>
      <w:tblBorders>
        <w:top w:val="single" w:sz="8" w:space="0" w:color="262140" w:themeColor="text1"/>
        <w:bottom w:val="single" w:sz="8" w:space="0" w:color="26214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</w:style>
  <w:style w:type="paragraph" w:customStyle="1" w:styleId="Organization">
    <w:name w:val="Organization"/>
    <w:basedOn w:val="Normal"/>
    <w:uiPriority w:val="4"/>
    <w:qFormat/>
    <w:pPr>
      <w:spacing w:after="60" w:line="240" w:lineRule="auto"/>
      <w:ind w:left="-2318" w:right="29"/>
    </w:pPr>
    <w:rPr>
      <w:b/>
      <w:bCs/>
      <w:color w:val="ECBD17" w:themeColor="accent1" w:themeShade="BF"/>
      <w:sz w:val="36"/>
    </w:rPr>
  </w:style>
  <w:style w:type="paragraph" w:styleId="Captio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FE3D2C"/>
    <w:pPr>
      <w:pBdr>
        <w:top w:val="single" w:sz="4" w:space="10" w:color="ECBD17" w:themeColor="accent1" w:themeShade="BF"/>
        <w:bottom w:val="single" w:sz="4" w:space="10" w:color="ECBD17" w:themeColor="accent1" w:themeShade="BF"/>
      </w:pBdr>
      <w:spacing w:before="360" w:after="360"/>
      <w:ind w:left="864" w:right="864"/>
      <w:jc w:val="center"/>
    </w:pPr>
    <w:rPr>
      <w:i/>
      <w:iCs/>
      <w:color w:val="ECBD17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3D2C"/>
    <w:rPr>
      <w:i/>
      <w:iCs/>
      <w:color w:val="ECBD17" w:themeColor="accent1" w:themeShade="BF"/>
    </w:rPr>
  </w:style>
  <w:style w:type="paragraph" w:customStyle="1" w:styleId="Emphasis2">
    <w:name w:val="Emphasis 2"/>
    <w:basedOn w:val="Normal"/>
    <w:link w:val="Emphasis2Char"/>
    <w:uiPriority w:val="8"/>
    <w:qFormat/>
    <w:rsid w:val="002063EE"/>
    <w:pPr>
      <w:spacing w:before="240" w:after="240" w:line="288" w:lineRule="auto"/>
    </w:pPr>
    <w:rPr>
      <w:b/>
      <w:spacing w:val="20"/>
    </w:rPr>
  </w:style>
  <w:style w:type="character" w:customStyle="1" w:styleId="Emphasis2Char">
    <w:name w:val="Emphasis 2 Char"/>
    <w:basedOn w:val="DefaultParagraphFont"/>
    <w:link w:val="Emphasis2"/>
    <w:uiPriority w:val="8"/>
    <w:rsid w:val="002063EE"/>
    <w:rPr>
      <w:b/>
      <w:color w:val="262140" w:themeColor="text1"/>
      <w:spacing w:val="20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B0346A"/>
    <w:pPr>
      <w:tabs>
        <w:tab w:val="right" w:leader="dot" w:pos="992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E523C3"/>
    <w:rPr>
      <w:color w:val="ECBE18" w:themeColor="hyperlink"/>
      <w:u w:val="single"/>
    </w:rPr>
  </w:style>
  <w:style w:type="table" w:styleId="ListTable1Light-Accent6">
    <w:name w:val="List Table 1 Light Accent 6"/>
    <w:basedOn w:val="TableNormal"/>
    <w:uiPriority w:val="46"/>
    <w:rsid w:val="002063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7EB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B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E8" w:themeFill="accent6" w:themeFillTint="33"/>
      </w:tcPr>
    </w:tblStylePr>
    <w:tblStylePr w:type="band1Horz">
      <w:tblPr/>
      <w:tcPr>
        <w:shd w:val="clear" w:color="auto" w:fill="D4D4E8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4D43E7"/>
    <w:pPr>
      <w:ind w:left="720"/>
    </w:pPr>
  </w:style>
  <w:style w:type="character" w:customStyle="1" w:styleId="t">
    <w:name w:val="t"/>
    <w:basedOn w:val="DefaultParagraphFont"/>
    <w:rsid w:val="00FE6B8D"/>
  </w:style>
  <w:style w:type="paragraph" w:styleId="BodyText">
    <w:name w:val="Body Text"/>
    <w:basedOn w:val="Normal"/>
    <w:link w:val="BodyTextChar"/>
    <w:uiPriority w:val="1"/>
    <w:unhideWhenUsed/>
    <w:qFormat/>
    <w:rsid w:val="00F22D7B"/>
    <w:pPr>
      <w:widowControl w:val="0"/>
      <w:autoSpaceDE w:val="0"/>
      <w:autoSpaceDN w:val="0"/>
      <w:spacing w:line="240" w:lineRule="auto"/>
      <w:contextualSpacing w:val="0"/>
    </w:pPr>
    <w:rPr>
      <w:rFonts w:ascii="Calibri" w:eastAsia="Calibri" w:hAnsi="Calibri" w:cs="Calibri"/>
      <w:color w:val="auto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22D7B"/>
    <w:rPr>
      <w:rFonts w:ascii="Calibri" w:eastAsia="Calibri" w:hAnsi="Calibri" w:cs="Calibri"/>
      <w:color w:val="auto"/>
      <w:sz w:val="24"/>
      <w:szCs w:val="24"/>
      <w:lang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525B5"/>
    <w:pPr>
      <w:spacing w:line="240" w:lineRule="auto"/>
      <w:contextualSpacing w:val="0"/>
    </w:pPr>
    <w:rPr>
      <w:rFonts w:ascii="Consolas" w:hAnsi="Consolas"/>
      <w:color w:val="auto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525B5"/>
    <w:rPr>
      <w:rFonts w:ascii="Consolas" w:hAnsi="Consolas"/>
      <w:color w:val="auto"/>
      <w:sz w:val="21"/>
      <w:szCs w:val="21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56891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6891"/>
    <w:rPr>
      <w:color w:val="26214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sid w:val="00C56891"/>
    <w:rPr>
      <w:vertAlign w:val="superscript"/>
    </w:rPr>
  </w:style>
  <w:style w:type="table" w:styleId="GridTable4-Accent1">
    <w:name w:val="Grid Table 4 Accent 1"/>
    <w:basedOn w:val="TableNormal"/>
    <w:uiPriority w:val="49"/>
    <w:rsid w:val="00F43530"/>
    <w:pPr>
      <w:spacing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sz="4" w:space="0" w:color="F7E5A4" w:themeColor="accent1" w:themeTint="99"/>
        <w:left w:val="single" w:sz="4" w:space="0" w:color="F7E5A4" w:themeColor="accent1" w:themeTint="99"/>
        <w:bottom w:val="single" w:sz="4" w:space="0" w:color="F7E5A4" w:themeColor="accent1" w:themeTint="99"/>
        <w:right w:val="single" w:sz="4" w:space="0" w:color="F7E5A4" w:themeColor="accent1" w:themeTint="99"/>
        <w:insideH w:val="single" w:sz="4" w:space="0" w:color="F7E5A4" w:themeColor="accent1" w:themeTint="99"/>
        <w:insideV w:val="single" w:sz="4" w:space="0" w:color="F7E5A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D569" w:themeColor="accent1"/>
          <w:left w:val="single" w:sz="4" w:space="0" w:color="F3D569" w:themeColor="accent1"/>
          <w:bottom w:val="single" w:sz="4" w:space="0" w:color="F3D569" w:themeColor="accent1"/>
          <w:right w:val="single" w:sz="4" w:space="0" w:color="F3D569" w:themeColor="accent1"/>
          <w:insideH w:val="nil"/>
          <w:insideV w:val="nil"/>
        </w:tcBorders>
        <w:shd w:val="clear" w:color="auto" w:fill="F3D569" w:themeFill="accent1"/>
      </w:tcPr>
    </w:tblStylePr>
    <w:tblStylePr w:type="lastRow">
      <w:rPr>
        <w:b/>
        <w:bCs/>
      </w:rPr>
      <w:tblPr/>
      <w:tcPr>
        <w:tcBorders>
          <w:top w:val="double" w:sz="4" w:space="0" w:color="F3D56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1" w:themeFillTint="33"/>
      </w:tcPr>
    </w:tblStylePr>
    <w:tblStylePr w:type="band1Horz">
      <w:tblPr/>
      <w:tcPr>
        <w:shd w:val="clear" w:color="auto" w:fill="FCF6E0" w:themeFill="accent1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8B709F"/>
    <w:pPr>
      <w:spacing w:line="240" w:lineRule="auto"/>
      <w:contextualSpacing w:val="0"/>
    </w:pPr>
    <w:rPr>
      <w:color w:val="auto"/>
      <w:sz w:val="20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709F"/>
    <w:rPr>
      <w:color w:val="auto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D41D9"/>
    <w:rPr>
      <w:color w:val="ECBE18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348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4E506A"/>
    <w:pPr>
      <w:spacing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DB17CB"/>
    <w:pPr>
      <w:spacing w:after="100" w:line="259" w:lineRule="auto"/>
      <w:ind w:left="440"/>
      <w:contextualSpacing w:val="0"/>
    </w:pPr>
    <w:rPr>
      <w:rFonts w:eastAsiaTheme="minorEastAsia" w:cs="Times New Roman"/>
      <w:color w:val="auto"/>
      <w:sz w:val="22"/>
      <w:szCs w:val="22"/>
      <w:lang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F006A"/>
    <w:pPr>
      <w:pBdr>
        <w:bottom w:val="single" w:sz="6" w:space="1" w:color="auto"/>
      </w:pBdr>
      <w:spacing w:line="240" w:lineRule="auto"/>
      <w:contextualSpacing w:val="0"/>
      <w:jc w:val="center"/>
    </w:pPr>
    <w:rPr>
      <w:rFonts w:ascii="Arial" w:eastAsia="Times New Roman" w:hAnsi="Arial" w:cs="Arial"/>
      <w:vanish/>
      <w:color w:val="auto"/>
      <w:sz w:val="16"/>
      <w:szCs w:val="16"/>
      <w:lang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F006A"/>
    <w:rPr>
      <w:rFonts w:ascii="Arial" w:eastAsia="Times New Roman" w:hAnsi="Arial" w:cs="Arial"/>
      <w:vanish/>
      <w:color w:val="auto"/>
      <w:sz w:val="16"/>
      <w:szCs w:val="16"/>
      <w:lang w:eastAsia="en-US"/>
    </w:rPr>
  </w:style>
  <w:style w:type="character" w:customStyle="1" w:styleId="m7eme">
    <w:name w:val="m7eme"/>
    <w:basedOn w:val="DefaultParagraphFont"/>
    <w:rsid w:val="000F0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8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6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7a84aa90d4a84675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\AppData\Roaming\Microsoft\Templates\Annual%20report%20(Red%20and%20Black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17">
      <a:dk1>
        <a:srgbClr val="262140"/>
      </a:dk1>
      <a:lt1>
        <a:srgbClr val="FFFFFF"/>
      </a:lt1>
      <a:dk2>
        <a:srgbClr val="3A3363"/>
      </a:dk2>
      <a:lt2>
        <a:srgbClr val="FFFFFF"/>
      </a:lt2>
      <a:accent1>
        <a:srgbClr val="F3D569"/>
      </a:accent1>
      <a:accent2>
        <a:srgbClr val="7DC6F3"/>
      </a:accent2>
      <a:accent3>
        <a:srgbClr val="F3D569"/>
      </a:accent3>
      <a:accent4>
        <a:srgbClr val="2F4B83"/>
      </a:accent4>
      <a:accent5>
        <a:srgbClr val="473D6C"/>
      </a:accent5>
      <a:accent6>
        <a:srgbClr val="3F3F75"/>
      </a:accent6>
      <a:hlink>
        <a:srgbClr val="ECBE18"/>
      </a:hlink>
      <a:folHlink>
        <a:srgbClr val="ECBE18"/>
      </a:folHlink>
    </a:clrScheme>
    <a:fontScheme name="Custom 16">
      <a:majorFont>
        <a:latin typeface="Century Gothi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804929-4FE0-4BDA-BC57-F14EF698A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Annual report (Red and Black design)</Template>
  <TotalTime>27</TotalTime>
  <Pages>14</Pages>
  <Words>1622</Words>
  <Characters>9251</Characters>
  <Application>Microsoft Office Word</Application>
  <DocSecurity>0</DocSecurity>
  <Lines>77</Lines>
  <Paragraphs>21</Paragraphs>
  <ScaleCrop>false</ScaleCrop>
  <Company/>
  <LinksUpToDate>false</LinksUpToDate>
  <CharactersWithSpaces>10852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 Muhammad</dc:creator>
  <cp:keywords>SDA Assignment1</cp:keywords>
  <dc:description/>
  <cp:lastModifiedBy>Wali Muhammad</cp:lastModifiedBy>
  <cp:revision>24</cp:revision>
  <cp:lastPrinted>2022-06-22T11:43:00Z</cp:lastPrinted>
  <dcterms:created xsi:type="dcterms:W3CDTF">2023-02-08T16:58:00Z</dcterms:created>
  <dcterms:modified xsi:type="dcterms:W3CDTF">2023-02-10T18:04:00Z</dcterms:modified>
  <cp:contentStatus/>
  <cp:version/>
</cp:coreProperties>
</file>