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05AC" w14:textId="33921375" w:rsidR="00617053" w:rsidRDefault="00617053" w:rsidP="00617053">
      <w:pPr>
        <w:jc w:val="center"/>
        <w:rPr>
          <w:rFonts w:asciiTheme="majorHAnsi" w:hAnsiTheme="majorHAnsi" w:cs="Times New Roman"/>
          <w:b/>
          <w:bCs/>
          <w:sz w:val="52"/>
          <w:szCs w:val="52"/>
        </w:rPr>
      </w:pPr>
      <w:r>
        <w:rPr>
          <w:rFonts w:asciiTheme="majorHAnsi" w:hAnsiTheme="majorHAnsi" w:cs="Times New Roman"/>
          <w:b/>
          <w:bCs/>
          <w:sz w:val="52"/>
          <w:szCs w:val="52"/>
        </w:rPr>
        <w:t>Software Design &amp; Architecture</w:t>
      </w:r>
    </w:p>
    <w:p w14:paraId="51E56D20" w14:textId="2CE7BC8D" w:rsidR="00617053" w:rsidRPr="00F22D7B" w:rsidRDefault="00617053" w:rsidP="00617053">
      <w:pPr>
        <w:jc w:val="center"/>
        <w:rPr>
          <w:rFonts w:asciiTheme="majorHAnsi" w:hAnsiTheme="majorHAnsi" w:cs="Times New Roman"/>
          <w:b/>
          <w:bCs/>
          <w:color w:val="auto"/>
          <w:sz w:val="52"/>
          <w:szCs w:val="52"/>
        </w:rPr>
      </w:pPr>
      <w:r>
        <w:rPr>
          <w:rFonts w:asciiTheme="majorHAnsi" w:hAnsiTheme="majorHAnsi" w:cs="Times New Roman"/>
          <w:b/>
          <w:bCs/>
          <w:sz w:val="52"/>
          <w:szCs w:val="52"/>
        </w:rPr>
        <w:t xml:space="preserve">Assignment No. </w:t>
      </w:r>
      <w:r w:rsidR="004E19B6">
        <w:rPr>
          <w:rFonts w:asciiTheme="majorHAnsi" w:hAnsiTheme="majorHAnsi" w:cs="Times New Roman"/>
          <w:b/>
          <w:bCs/>
          <w:sz w:val="52"/>
          <w:szCs w:val="52"/>
        </w:rPr>
        <w:t>5</w:t>
      </w:r>
    </w:p>
    <w:p w14:paraId="69985610" w14:textId="77777777" w:rsidR="00617053" w:rsidRDefault="00617053" w:rsidP="00617053"/>
    <w:p w14:paraId="142AA42B" w14:textId="77777777" w:rsidR="00617053" w:rsidRDefault="00617053" w:rsidP="00617053">
      <w:pPr>
        <w:jc w:val="center"/>
      </w:pPr>
      <w:r>
        <w:rPr>
          <w:noProof/>
        </w:rPr>
        <w:drawing>
          <wp:inline distT="0" distB="0" distL="0" distR="0" wp14:anchorId="0913CE4A" wp14:editId="57DDB377">
            <wp:extent cx="2848373" cy="285789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BEDE" w14:textId="77777777" w:rsidR="00617053" w:rsidRPr="00F22D7B" w:rsidRDefault="00617053" w:rsidP="00617053">
      <w:pPr>
        <w:pStyle w:val="BodyText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643B94">
        <w:rPr>
          <w:rFonts w:asciiTheme="majorHAnsi" w:hAnsiTheme="majorHAnsi" w:cs="Times New Roman"/>
          <w:b/>
          <w:bCs/>
          <w:sz w:val="28"/>
          <w:szCs w:val="28"/>
        </w:rPr>
        <w:t>Session: 2021</w:t>
      </w:r>
    </w:p>
    <w:p w14:paraId="75EF1BCB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A3015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380DA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30256" w14:textId="77777777" w:rsidR="00617053" w:rsidRPr="00E52496" w:rsidRDefault="00617053" w:rsidP="00617053">
      <w:pPr>
        <w:pStyle w:val="BodyText"/>
        <w:jc w:val="center"/>
        <w:rPr>
          <w:rFonts w:asciiTheme="majorHAnsi" w:hAnsiTheme="majorHAnsi" w:cs="Times New Roman"/>
          <w:b/>
          <w:color w:val="2F4B83" w:themeColor="accent4"/>
          <w:sz w:val="44"/>
          <w:szCs w:val="44"/>
        </w:rPr>
      </w:pPr>
      <w:r w:rsidRPr="00E52496">
        <w:rPr>
          <w:rFonts w:asciiTheme="majorHAnsi" w:hAnsiTheme="majorHAnsi" w:cs="Times New Roman"/>
          <w:b/>
          <w:bCs/>
          <w:color w:val="2F4B83" w:themeColor="accent4"/>
          <w:sz w:val="44"/>
          <w:szCs w:val="44"/>
        </w:rPr>
        <w:t>Submitted by</w:t>
      </w:r>
      <w:r w:rsidRPr="00E52496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:</w:t>
      </w:r>
    </w:p>
    <w:p w14:paraId="020D809A" w14:textId="77777777" w:rsidR="00617053" w:rsidRPr="00BC698D" w:rsidRDefault="00617053" w:rsidP="00617053">
      <w:pPr>
        <w:pStyle w:val="BodyText"/>
        <w:jc w:val="center"/>
        <w:rPr>
          <w:rFonts w:asciiTheme="majorHAnsi" w:hAnsiTheme="majorHAnsi" w:cs="Times New Roman"/>
          <w:b/>
          <w:bCs/>
          <w:color w:val="2F4B83" w:themeColor="accent4"/>
          <w:sz w:val="44"/>
          <w:szCs w:val="44"/>
        </w:rPr>
      </w:pPr>
    </w:p>
    <w:p w14:paraId="5B0B41E0" w14:textId="77777777" w:rsidR="00617053" w:rsidRDefault="00617053" w:rsidP="00617053">
      <w:pPr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>Wali Muhammad</w:t>
      </w:r>
      <w:r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             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-SE-39</w:t>
      </w:r>
    </w:p>
    <w:p w14:paraId="59EB157A" w14:textId="77777777" w:rsidR="00617053" w:rsidRDefault="00617053" w:rsidP="006170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</w:rPr>
        <w:t xml:space="preserve"> </w:t>
      </w:r>
    </w:p>
    <w:p w14:paraId="2AA3D7C4" w14:textId="77777777" w:rsidR="00617053" w:rsidRDefault="00617053" w:rsidP="00617053">
      <w:pPr>
        <w:spacing w:before="1"/>
        <w:ind w:left="2160" w:right="2998" w:firstLine="720"/>
        <w:jc w:val="center"/>
        <w:rPr>
          <w:rFonts w:asciiTheme="majorHAnsi" w:hAnsiTheme="majorHAnsi" w:cs="Times New Roman"/>
          <w:b/>
          <w:color w:val="2F4B83" w:themeColor="accent4"/>
          <w:sz w:val="44"/>
          <w:szCs w:val="44"/>
        </w:rPr>
      </w:pPr>
      <w:r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Submitted</w:t>
      </w:r>
      <w:r w:rsidRPr="00C427F2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 xml:space="preserve"> </w:t>
      </w:r>
      <w:r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to</w:t>
      </w:r>
      <w:r w:rsidRPr="00C427F2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:</w:t>
      </w:r>
    </w:p>
    <w:p w14:paraId="6A994A00" w14:textId="1D1AAB2E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Sir Zeeshan Ramzan</w:t>
      </w:r>
    </w:p>
    <w:p w14:paraId="15B8CD00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6D9D3B29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43F37CA5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6F019D61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2BFF9178" w14:textId="77777777" w:rsidR="00617053" w:rsidRDefault="00617053" w:rsidP="00617053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Department of Computer Science, New Campus </w:t>
      </w:r>
    </w:p>
    <w:p w14:paraId="067C6C8F" w14:textId="77777777" w:rsidR="00617053" w:rsidRDefault="00617053" w:rsidP="00617053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University of Engineering and Technology Lahore, Pakistan</w:t>
      </w:r>
    </w:p>
    <w:p w14:paraId="61E93B14" w14:textId="1503BEC1" w:rsidR="00452099" w:rsidRDefault="00617053" w:rsidP="004E19B6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bookmarkStart w:id="0" w:name="_Toc106532757"/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 xml:space="preserve">UML </w:t>
      </w:r>
      <w:r w:rsidR="004E19B6" w:rsidRPr="004E19B6">
        <w:rPr>
          <w:rFonts w:asciiTheme="majorHAnsi" w:hAnsiTheme="majorHAnsi"/>
          <w:b/>
          <w:bCs/>
          <w:sz w:val="36"/>
          <w:szCs w:val="36"/>
          <w:shd w:val="clear" w:color="auto" w:fill="FFFFFF"/>
        </w:rPr>
        <w:t>Deployment</w:t>
      </w:r>
      <w:r w:rsidR="004E19B6" w:rsidRPr="004E19B6">
        <w:rPr>
          <w:rFonts w:ascii="Roboto" w:hAnsi="Roboto"/>
          <w:sz w:val="36"/>
          <w:szCs w:val="36"/>
          <w:shd w:val="clear" w:color="auto" w:fill="FFFFFF"/>
        </w:rPr>
        <w:t xml:space="preserve"> </w:t>
      </w:r>
      <w:r w:rsidR="00FA347B">
        <w:rPr>
          <w:rFonts w:asciiTheme="majorHAnsi" w:eastAsiaTheme="majorEastAsia" w:hAnsiTheme="majorHAnsi" w:cstheme="majorBidi"/>
          <w:b/>
          <w:bCs/>
          <w:sz w:val="36"/>
          <w:szCs w:val="36"/>
        </w:rPr>
        <w:t>Diagra</w:t>
      </w:r>
      <w:bookmarkStart w:id="1" w:name="_Toc106532758"/>
      <w:bookmarkEnd w:id="0"/>
      <w:r w:rsidR="004E19B6">
        <w:rPr>
          <w:rFonts w:asciiTheme="majorHAnsi" w:eastAsiaTheme="majorEastAsia" w:hAnsiTheme="majorHAnsi" w:cstheme="majorBidi"/>
          <w:b/>
          <w:bCs/>
          <w:sz w:val="36"/>
          <w:szCs w:val="36"/>
        </w:rPr>
        <w:t>m</w:t>
      </w:r>
    </w:p>
    <w:p w14:paraId="4BB9B001" w14:textId="1647401C" w:rsidR="004D47A2" w:rsidRDefault="004D47A2" w:rsidP="004E19B6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sz w:val="36"/>
          <w:szCs w:val="36"/>
        </w:rPr>
        <w:drawing>
          <wp:inline distT="0" distB="0" distL="0" distR="0" wp14:anchorId="467321CA" wp14:editId="1653B34E">
            <wp:extent cx="6835478" cy="3663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/>
                    <a:srcRect l="10555" t="19260" r="13611" b="8477"/>
                    <a:stretch/>
                  </pic:blipFill>
                  <pic:spPr bwMode="auto">
                    <a:xfrm>
                      <a:off x="0" y="0"/>
                      <a:ext cx="6851630" cy="367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0324D" w14:textId="65D1BB81" w:rsidR="004E19B6" w:rsidRPr="004E19B6" w:rsidRDefault="004E19B6" w:rsidP="004E19B6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14:paraId="503E0391" w14:textId="5478D7BC" w:rsidR="005349AE" w:rsidRDefault="00FA347B" w:rsidP="00452099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 xml:space="preserve">UML </w:t>
      </w:r>
      <w:r w:rsidR="004E19B6"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>Component</w:t>
      </w: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 xml:space="preserve"> Diagram</w:t>
      </w:r>
    </w:p>
    <w:p w14:paraId="3AF92FD3" w14:textId="1934A107" w:rsidR="004D47A2" w:rsidRDefault="004D47A2" w:rsidP="00452099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bCs/>
          <w:noProof/>
          <w:sz w:val="36"/>
          <w:szCs w:val="36"/>
        </w:rPr>
        <w:drawing>
          <wp:inline distT="0" distB="0" distL="0" distR="0" wp14:anchorId="13125599" wp14:editId="319FFB33">
            <wp:extent cx="6945586" cy="3873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/>
                    <a:srcRect l="18797" t="18930" r="23426" b="23786"/>
                    <a:stretch/>
                  </pic:blipFill>
                  <pic:spPr bwMode="auto">
                    <a:xfrm>
                      <a:off x="0" y="0"/>
                      <a:ext cx="6970937" cy="3887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33ABB" w14:textId="77777777" w:rsidR="004E19B6" w:rsidRDefault="004E19B6" w:rsidP="00452099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0B2C83CF" w14:textId="673C13C2" w:rsidR="004E19B6" w:rsidRDefault="004E19B6" w:rsidP="004E19B6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lastRenderedPageBreak/>
        <w:t>UML Package Diagram</w:t>
      </w:r>
    </w:p>
    <w:p w14:paraId="1108C1B2" w14:textId="41E99774" w:rsidR="00452099" w:rsidRDefault="004D47A2" w:rsidP="004D47A2">
      <w:pPr>
        <w:spacing w:line="240" w:lineRule="auto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ab/>
      </w: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ab/>
      </w: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ab/>
      </w: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ab/>
      </w: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ab/>
      </w: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ab/>
      </w: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ab/>
      </w:r>
      <w:r>
        <w:rPr>
          <w:rFonts w:asciiTheme="majorHAnsi" w:eastAsiaTheme="majorEastAsia" w:hAnsiTheme="majorHAnsi" w:cstheme="majorBidi"/>
          <w:b/>
          <w:bCs/>
          <w:noProof/>
          <w:sz w:val="36"/>
          <w:szCs w:val="36"/>
        </w:rPr>
        <w:drawing>
          <wp:inline distT="0" distB="0" distL="0" distR="0" wp14:anchorId="39640932" wp14:editId="6643513F">
            <wp:extent cx="6362700" cy="4732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/>
                    <a:srcRect l="20001" t="19095" r="23611" b="6338"/>
                    <a:stretch/>
                  </pic:blipFill>
                  <pic:spPr bwMode="auto">
                    <a:xfrm>
                      <a:off x="0" y="0"/>
                      <a:ext cx="6395380" cy="475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92490" w14:textId="57FA787F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7C5D4A7D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65ECA62D" w14:textId="3F90BA33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2E4407FA" w14:textId="02F2C64F" w:rsidR="004D47A2" w:rsidRDefault="004D47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36AE78ED" w14:textId="5E61E6BA" w:rsidR="004D47A2" w:rsidRDefault="004D47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6CDD5B1D" w14:textId="02FD56CF" w:rsidR="004D47A2" w:rsidRDefault="004D47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4BF7ECA2" w14:textId="013DEDDB" w:rsidR="004D47A2" w:rsidRDefault="004D47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75D8BAA9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bookmarkEnd w:id="1"/>
    <w:p w14:paraId="1B82EEE7" w14:textId="1D753EA5" w:rsidR="00617053" w:rsidRPr="00AE4472" w:rsidRDefault="00617053" w:rsidP="00617053">
      <w:pPr>
        <w:spacing w:before="263" w:line="266" w:lineRule="auto"/>
        <w:ind w:right="751"/>
        <w:jc w:val="center"/>
        <w:rPr>
          <w:rFonts w:asciiTheme="majorHAnsi" w:hAnsiTheme="majorHAnsi" w:cs="Times New Roman"/>
          <w:b/>
          <w:sz w:val="40"/>
          <w:szCs w:val="40"/>
        </w:rPr>
      </w:pPr>
      <w:r w:rsidRPr="00562601">
        <w:rPr>
          <w:rFonts w:asciiTheme="majorHAnsi" w:hAnsiTheme="majorHAnsi" w:cs="Times New Roman"/>
          <w:b/>
          <w:sz w:val="160"/>
          <w:szCs w:val="160"/>
          <w:bdr w:val="single" w:sz="4" w:space="0" w:color="auto"/>
        </w:rPr>
        <w:t>THE END</w:t>
      </w:r>
    </w:p>
    <w:p w14:paraId="20C0FD08" w14:textId="1A23B3AE" w:rsidR="00F03B17" w:rsidRPr="006A34BF" w:rsidRDefault="00F03B17" w:rsidP="006A34BF"/>
    <w:sectPr w:rsidR="00F03B17" w:rsidRPr="006A34BF" w:rsidSect="00DE0271"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D575" w14:textId="77777777" w:rsidR="00F071A8" w:rsidRDefault="00F071A8" w:rsidP="00A91D75">
      <w:r>
        <w:separator/>
      </w:r>
    </w:p>
  </w:endnote>
  <w:endnote w:type="continuationSeparator" w:id="0">
    <w:p w14:paraId="644C0520" w14:textId="77777777" w:rsidR="00F071A8" w:rsidRDefault="00F071A8" w:rsidP="00A91D75">
      <w:r>
        <w:continuationSeparator/>
      </w:r>
    </w:p>
  </w:endnote>
  <w:endnote w:type="continuationNotice" w:id="1">
    <w:p w14:paraId="2ED00692" w14:textId="77777777" w:rsidR="00F071A8" w:rsidRDefault="00F071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B48EB" w14:textId="77777777" w:rsidR="00F071A8" w:rsidRDefault="00F071A8" w:rsidP="00A91D75">
      <w:r>
        <w:separator/>
      </w:r>
    </w:p>
  </w:footnote>
  <w:footnote w:type="continuationSeparator" w:id="0">
    <w:p w14:paraId="3B57A56B" w14:textId="77777777" w:rsidR="00F071A8" w:rsidRDefault="00F071A8" w:rsidP="00A91D75">
      <w:r>
        <w:continuationSeparator/>
      </w:r>
    </w:p>
  </w:footnote>
  <w:footnote w:type="continuationNotice" w:id="1">
    <w:p w14:paraId="263B3A23" w14:textId="77777777" w:rsidR="00F071A8" w:rsidRDefault="00F071A8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t1chvpaF" int2:invalidationBookmarkName="" int2:hashCode="x7LbEaSaPwpkOG" int2:id="WWPs0mY7"/>
    <int2:bookmark int2:bookmarkName="_Int_Y24kJb2A" int2:invalidationBookmarkName="" int2:hashCode="yIBRnBXbr5Tlpz" int2:id="mwN7gsIw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3F3"/>
    <w:multiLevelType w:val="hybridMultilevel"/>
    <w:tmpl w:val="D834C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A6068"/>
    <w:multiLevelType w:val="hybridMultilevel"/>
    <w:tmpl w:val="A1EA2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6A46EB"/>
    <w:multiLevelType w:val="hybridMultilevel"/>
    <w:tmpl w:val="4CB89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FE62EE"/>
    <w:multiLevelType w:val="hybridMultilevel"/>
    <w:tmpl w:val="0D62D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6" w15:restartNumberingAfterBreak="0">
    <w:nsid w:val="77C9232A"/>
    <w:multiLevelType w:val="hybridMultilevel"/>
    <w:tmpl w:val="A196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B9"/>
    <w:rsid w:val="0000046E"/>
    <w:rsid w:val="00001F9D"/>
    <w:rsid w:val="0000529B"/>
    <w:rsid w:val="0000584C"/>
    <w:rsid w:val="0002111D"/>
    <w:rsid w:val="00023919"/>
    <w:rsid w:val="00037DB3"/>
    <w:rsid w:val="00040B6C"/>
    <w:rsid w:val="00043892"/>
    <w:rsid w:val="00051F2F"/>
    <w:rsid w:val="0005624F"/>
    <w:rsid w:val="00060029"/>
    <w:rsid w:val="00060AA4"/>
    <w:rsid w:val="00060C29"/>
    <w:rsid w:val="00062D43"/>
    <w:rsid w:val="00064CAC"/>
    <w:rsid w:val="00064FA2"/>
    <w:rsid w:val="0006501C"/>
    <w:rsid w:val="00074E6F"/>
    <w:rsid w:val="000854D9"/>
    <w:rsid w:val="00091457"/>
    <w:rsid w:val="000B6CA2"/>
    <w:rsid w:val="000C2F34"/>
    <w:rsid w:val="000C317D"/>
    <w:rsid w:val="000C3DB7"/>
    <w:rsid w:val="000C4134"/>
    <w:rsid w:val="000E5B62"/>
    <w:rsid w:val="000E7261"/>
    <w:rsid w:val="000F006A"/>
    <w:rsid w:val="000F329B"/>
    <w:rsid w:val="000F3F92"/>
    <w:rsid w:val="000F40EF"/>
    <w:rsid w:val="001145B8"/>
    <w:rsid w:val="001154BB"/>
    <w:rsid w:val="00116F62"/>
    <w:rsid w:val="00125597"/>
    <w:rsid w:val="00136D42"/>
    <w:rsid w:val="001406FB"/>
    <w:rsid w:val="00155281"/>
    <w:rsid w:val="00163277"/>
    <w:rsid w:val="001647D7"/>
    <w:rsid w:val="001656EF"/>
    <w:rsid w:val="00166DBC"/>
    <w:rsid w:val="00175FE0"/>
    <w:rsid w:val="001779C3"/>
    <w:rsid w:val="00184B35"/>
    <w:rsid w:val="001865F2"/>
    <w:rsid w:val="00196029"/>
    <w:rsid w:val="00196A15"/>
    <w:rsid w:val="00196E0F"/>
    <w:rsid w:val="001A1C0F"/>
    <w:rsid w:val="001A2369"/>
    <w:rsid w:val="001A5BB3"/>
    <w:rsid w:val="001A7288"/>
    <w:rsid w:val="001C3E06"/>
    <w:rsid w:val="001C475F"/>
    <w:rsid w:val="001D3DD2"/>
    <w:rsid w:val="001D4D72"/>
    <w:rsid w:val="001E3E7A"/>
    <w:rsid w:val="001E4D4B"/>
    <w:rsid w:val="001E59F3"/>
    <w:rsid w:val="001F0E64"/>
    <w:rsid w:val="001F5588"/>
    <w:rsid w:val="00202123"/>
    <w:rsid w:val="002063EE"/>
    <w:rsid w:val="00206896"/>
    <w:rsid w:val="002214B8"/>
    <w:rsid w:val="00222E0F"/>
    <w:rsid w:val="00225CA1"/>
    <w:rsid w:val="00226842"/>
    <w:rsid w:val="002268EF"/>
    <w:rsid w:val="00226FF2"/>
    <w:rsid w:val="002274F7"/>
    <w:rsid w:val="00231A86"/>
    <w:rsid w:val="002322B5"/>
    <w:rsid w:val="002369B2"/>
    <w:rsid w:val="00243B05"/>
    <w:rsid w:val="00244B20"/>
    <w:rsid w:val="002462DA"/>
    <w:rsid w:val="00255A79"/>
    <w:rsid w:val="002613F0"/>
    <w:rsid w:val="002638D9"/>
    <w:rsid w:val="00286817"/>
    <w:rsid w:val="002879DD"/>
    <w:rsid w:val="002927B5"/>
    <w:rsid w:val="002929A5"/>
    <w:rsid w:val="002940CA"/>
    <w:rsid w:val="00296D94"/>
    <w:rsid w:val="002C1277"/>
    <w:rsid w:val="002C2CF2"/>
    <w:rsid w:val="002C4CB1"/>
    <w:rsid w:val="002C70A2"/>
    <w:rsid w:val="002D13E4"/>
    <w:rsid w:val="002D3580"/>
    <w:rsid w:val="002D4C83"/>
    <w:rsid w:val="002D7D66"/>
    <w:rsid w:val="002E4D11"/>
    <w:rsid w:val="002E5906"/>
    <w:rsid w:val="002F0F98"/>
    <w:rsid w:val="002F6889"/>
    <w:rsid w:val="0030245B"/>
    <w:rsid w:val="0030443B"/>
    <w:rsid w:val="00311AE3"/>
    <w:rsid w:val="003124E8"/>
    <w:rsid w:val="00321DB1"/>
    <w:rsid w:val="00322CA2"/>
    <w:rsid w:val="003335E4"/>
    <w:rsid w:val="0033507B"/>
    <w:rsid w:val="00337B96"/>
    <w:rsid w:val="0034152B"/>
    <w:rsid w:val="00342438"/>
    <w:rsid w:val="00342F06"/>
    <w:rsid w:val="0034370A"/>
    <w:rsid w:val="00346447"/>
    <w:rsid w:val="00350840"/>
    <w:rsid w:val="00352FB2"/>
    <w:rsid w:val="00371AC5"/>
    <w:rsid w:val="003759F2"/>
    <w:rsid w:val="00380159"/>
    <w:rsid w:val="00380A14"/>
    <w:rsid w:val="00382548"/>
    <w:rsid w:val="003848EB"/>
    <w:rsid w:val="00385E86"/>
    <w:rsid w:val="0039148C"/>
    <w:rsid w:val="00392803"/>
    <w:rsid w:val="003A019B"/>
    <w:rsid w:val="003A0A48"/>
    <w:rsid w:val="003A344F"/>
    <w:rsid w:val="003B02BC"/>
    <w:rsid w:val="003B40A3"/>
    <w:rsid w:val="003B700B"/>
    <w:rsid w:val="003C08E9"/>
    <w:rsid w:val="003C7348"/>
    <w:rsid w:val="003D265E"/>
    <w:rsid w:val="003E0DF9"/>
    <w:rsid w:val="003E11EB"/>
    <w:rsid w:val="003E1710"/>
    <w:rsid w:val="003E1A43"/>
    <w:rsid w:val="003E2E23"/>
    <w:rsid w:val="003F2718"/>
    <w:rsid w:val="003F429C"/>
    <w:rsid w:val="003F69EC"/>
    <w:rsid w:val="003F7D50"/>
    <w:rsid w:val="0040430D"/>
    <w:rsid w:val="00406860"/>
    <w:rsid w:val="00411307"/>
    <w:rsid w:val="00412EC1"/>
    <w:rsid w:val="0042155F"/>
    <w:rsid w:val="00432199"/>
    <w:rsid w:val="004407B7"/>
    <w:rsid w:val="0044086D"/>
    <w:rsid w:val="00452099"/>
    <w:rsid w:val="004525B5"/>
    <w:rsid w:val="00462AD5"/>
    <w:rsid w:val="00473E55"/>
    <w:rsid w:val="004742A9"/>
    <w:rsid w:val="00491A47"/>
    <w:rsid w:val="004933BC"/>
    <w:rsid w:val="004A0000"/>
    <w:rsid w:val="004A0444"/>
    <w:rsid w:val="004A1568"/>
    <w:rsid w:val="004A1C6A"/>
    <w:rsid w:val="004A1F2A"/>
    <w:rsid w:val="004B2CE6"/>
    <w:rsid w:val="004B2FDA"/>
    <w:rsid w:val="004B35E4"/>
    <w:rsid w:val="004B6175"/>
    <w:rsid w:val="004C121B"/>
    <w:rsid w:val="004C75B5"/>
    <w:rsid w:val="004D43E7"/>
    <w:rsid w:val="004D47A2"/>
    <w:rsid w:val="004E19B6"/>
    <w:rsid w:val="004E4F94"/>
    <w:rsid w:val="004E506A"/>
    <w:rsid w:val="004E5220"/>
    <w:rsid w:val="004E79C7"/>
    <w:rsid w:val="004F1A49"/>
    <w:rsid w:val="004F2A13"/>
    <w:rsid w:val="004F4704"/>
    <w:rsid w:val="005016F8"/>
    <w:rsid w:val="00502499"/>
    <w:rsid w:val="00503AB6"/>
    <w:rsid w:val="00504E33"/>
    <w:rsid w:val="005050CC"/>
    <w:rsid w:val="00516802"/>
    <w:rsid w:val="00522AB6"/>
    <w:rsid w:val="005261A8"/>
    <w:rsid w:val="00526B2B"/>
    <w:rsid w:val="005311C3"/>
    <w:rsid w:val="005349AE"/>
    <w:rsid w:val="0053612D"/>
    <w:rsid w:val="00536424"/>
    <w:rsid w:val="00543000"/>
    <w:rsid w:val="00545027"/>
    <w:rsid w:val="005526B3"/>
    <w:rsid w:val="0055768F"/>
    <w:rsid w:val="0056145E"/>
    <w:rsid w:val="00564717"/>
    <w:rsid w:val="005719E1"/>
    <w:rsid w:val="00574181"/>
    <w:rsid w:val="00574B08"/>
    <w:rsid w:val="00576F5C"/>
    <w:rsid w:val="00577305"/>
    <w:rsid w:val="005808A7"/>
    <w:rsid w:val="00585C76"/>
    <w:rsid w:val="005910B3"/>
    <w:rsid w:val="005910C2"/>
    <w:rsid w:val="005923D9"/>
    <w:rsid w:val="005A3BF0"/>
    <w:rsid w:val="005A56DB"/>
    <w:rsid w:val="005A6D8C"/>
    <w:rsid w:val="005B1401"/>
    <w:rsid w:val="005B59C2"/>
    <w:rsid w:val="005C27A4"/>
    <w:rsid w:val="005C2E0B"/>
    <w:rsid w:val="005C2E2B"/>
    <w:rsid w:val="005D35B1"/>
    <w:rsid w:val="005D4089"/>
    <w:rsid w:val="005E59C7"/>
    <w:rsid w:val="005E5DC6"/>
    <w:rsid w:val="005E6921"/>
    <w:rsid w:val="005E755B"/>
    <w:rsid w:val="005F2432"/>
    <w:rsid w:val="0060215E"/>
    <w:rsid w:val="00604305"/>
    <w:rsid w:val="006076B0"/>
    <w:rsid w:val="00617053"/>
    <w:rsid w:val="00626462"/>
    <w:rsid w:val="00631E40"/>
    <w:rsid w:val="00634284"/>
    <w:rsid w:val="00643B94"/>
    <w:rsid w:val="00645D24"/>
    <w:rsid w:val="006508BD"/>
    <w:rsid w:val="00651667"/>
    <w:rsid w:val="00652EDD"/>
    <w:rsid w:val="00656354"/>
    <w:rsid w:val="00663BBC"/>
    <w:rsid w:val="006657A8"/>
    <w:rsid w:val="00666ED8"/>
    <w:rsid w:val="00672315"/>
    <w:rsid w:val="00676062"/>
    <w:rsid w:val="006776E3"/>
    <w:rsid w:val="00680600"/>
    <w:rsid w:val="00682006"/>
    <w:rsid w:val="006831A9"/>
    <w:rsid w:val="00685241"/>
    <w:rsid w:val="0069526C"/>
    <w:rsid w:val="006A10B9"/>
    <w:rsid w:val="006A34BF"/>
    <w:rsid w:val="006A34D0"/>
    <w:rsid w:val="006A5B05"/>
    <w:rsid w:val="006A7420"/>
    <w:rsid w:val="006B10EC"/>
    <w:rsid w:val="006B3B71"/>
    <w:rsid w:val="006B5C25"/>
    <w:rsid w:val="006C0852"/>
    <w:rsid w:val="006C4034"/>
    <w:rsid w:val="006E3A05"/>
    <w:rsid w:val="006E4BBB"/>
    <w:rsid w:val="006E4E48"/>
    <w:rsid w:val="006E6BB4"/>
    <w:rsid w:val="006F5426"/>
    <w:rsid w:val="006F5DF0"/>
    <w:rsid w:val="00705FA6"/>
    <w:rsid w:val="00715044"/>
    <w:rsid w:val="00715E2A"/>
    <w:rsid w:val="00720E26"/>
    <w:rsid w:val="00721E85"/>
    <w:rsid w:val="00740B23"/>
    <w:rsid w:val="00760500"/>
    <w:rsid w:val="00760843"/>
    <w:rsid w:val="00761224"/>
    <w:rsid w:val="00762380"/>
    <w:rsid w:val="00765896"/>
    <w:rsid w:val="007703F7"/>
    <w:rsid w:val="00772205"/>
    <w:rsid w:val="00773F38"/>
    <w:rsid w:val="0077765D"/>
    <w:rsid w:val="0078211A"/>
    <w:rsid w:val="007870FD"/>
    <w:rsid w:val="00794B7E"/>
    <w:rsid w:val="00794C0A"/>
    <w:rsid w:val="0079724D"/>
    <w:rsid w:val="007A04A2"/>
    <w:rsid w:val="007A169B"/>
    <w:rsid w:val="007A655A"/>
    <w:rsid w:val="007B0DFA"/>
    <w:rsid w:val="007B5372"/>
    <w:rsid w:val="007C0F8F"/>
    <w:rsid w:val="007C29C8"/>
    <w:rsid w:val="007C5C67"/>
    <w:rsid w:val="007D179E"/>
    <w:rsid w:val="007D4216"/>
    <w:rsid w:val="007E5E59"/>
    <w:rsid w:val="007F06B2"/>
    <w:rsid w:val="007F29B0"/>
    <w:rsid w:val="007F2A09"/>
    <w:rsid w:val="007F41DF"/>
    <w:rsid w:val="007F7D49"/>
    <w:rsid w:val="00803252"/>
    <w:rsid w:val="00810779"/>
    <w:rsid w:val="0081681E"/>
    <w:rsid w:val="008201C4"/>
    <w:rsid w:val="00820B30"/>
    <w:rsid w:val="00823D33"/>
    <w:rsid w:val="00827882"/>
    <w:rsid w:val="008303EB"/>
    <w:rsid w:val="00831B0E"/>
    <w:rsid w:val="008322E9"/>
    <w:rsid w:val="00833293"/>
    <w:rsid w:val="008374B7"/>
    <w:rsid w:val="00837CED"/>
    <w:rsid w:val="00850F4B"/>
    <w:rsid w:val="00862F24"/>
    <w:rsid w:val="008640CB"/>
    <w:rsid w:val="00864545"/>
    <w:rsid w:val="00867761"/>
    <w:rsid w:val="00874B5D"/>
    <w:rsid w:val="008758C4"/>
    <w:rsid w:val="008759A8"/>
    <w:rsid w:val="008768C9"/>
    <w:rsid w:val="00876E5F"/>
    <w:rsid w:val="008805D5"/>
    <w:rsid w:val="0088166F"/>
    <w:rsid w:val="00884A6D"/>
    <w:rsid w:val="0088561C"/>
    <w:rsid w:val="008A1AD2"/>
    <w:rsid w:val="008A3448"/>
    <w:rsid w:val="008A4B31"/>
    <w:rsid w:val="008A4F55"/>
    <w:rsid w:val="008A5E05"/>
    <w:rsid w:val="008B2522"/>
    <w:rsid w:val="008B46AB"/>
    <w:rsid w:val="008B709F"/>
    <w:rsid w:val="008C372F"/>
    <w:rsid w:val="008C3933"/>
    <w:rsid w:val="008C4C23"/>
    <w:rsid w:val="008C7170"/>
    <w:rsid w:val="008D0675"/>
    <w:rsid w:val="008D5EEB"/>
    <w:rsid w:val="008D5FF1"/>
    <w:rsid w:val="008E707B"/>
    <w:rsid w:val="008F4B6A"/>
    <w:rsid w:val="009001E9"/>
    <w:rsid w:val="00904C32"/>
    <w:rsid w:val="00905FD1"/>
    <w:rsid w:val="0091109F"/>
    <w:rsid w:val="009200EB"/>
    <w:rsid w:val="009210A6"/>
    <w:rsid w:val="00924378"/>
    <w:rsid w:val="00933A2C"/>
    <w:rsid w:val="00934639"/>
    <w:rsid w:val="009351F5"/>
    <w:rsid w:val="009410B7"/>
    <w:rsid w:val="00941FF0"/>
    <w:rsid w:val="00943750"/>
    <w:rsid w:val="00944D7A"/>
    <w:rsid w:val="009514A2"/>
    <w:rsid w:val="0095443F"/>
    <w:rsid w:val="00954CFC"/>
    <w:rsid w:val="00954E47"/>
    <w:rsid w:val="0095600B"/>
    <w:rsid w:val="00956BB6"/>
    <w:rsid w:val="009616F7"/>
    <w:rsid w:val="00961DCA"/>
    <w:rsid w:val="0097573C"/>
    <w:rsid w:val="009857C0"/>
    <w:rsid w:val="00991AF3"/>
    <w:rsid w:val="00994965"/>
    <w:rsid w:val="009A0F76"/>
    <w:rsid w:val="009A1175"/>
    <w:rsid w:val="009A5BFA"/>
    <w:rsid w:val="009B3842"/>
    <w:rsid w:val="009C1140"/>
    <w:rsid w:val="009C3631"/>
    <w:rsid w:val="009C7EC0"/>
    <w:rsid w:val="009D2F86"/>
    <w:rsid w:val="009D4A22"/>
    <w:rsid w:val="009E0346"/>
    <w:rsid w:val="009E0DAC"/>
    <w:rsid w:val="009E4FC4"/>
    <w:rsid w:val="009F2526"/>
    <w:rsid w:val="009F4504"/>
    <w:rsid w:val="00A012CF"/>
    <w:rsid w:val="00A03BCD"/>
    <w:rsid w:val="00A126F5"/>
    <w:rsid w:val="00A140CC"/>
    <w:rsid w:val="00A17371"/>
    <w:rsid w:val="00A30E59"/>
    <w:rsid w:val="00A34485"/>
    <w:rsid w:val="00A3609C"/>
    <w:rsid w:val="00A4614E"/>
    <w:rsid w:val="00A52854"/>
    <w:rsid w:val="00A53971"/>
    <w:rsid w:val="00A53FC1"/>
    <w:rsid w:val="00A5712C"/>
    <w:rsid w:val="00A67644"/>
    <w:rsid w:val="00A7217A"/>
    <w:rsid w:val="00A73887"/>
    <w:rsid w:val="00A7492A"/>
    <w:rsid w:val="00A82CB1"/>
    <w:rsid w:val="00A86068"/>
    <w:rsid w:val="00A903BE"/>
    <w:rsid w:val="00A91D75"/>
    <w:rsid w:val="00A95B34"/>
    <w:rsid w:val="00A96212"/>
    <w:rsid w:val="00AA0C97"/>
    <w:rsid w:val="00AA5B69"/>
    <w:rsid w:val="00AB3F0A"/>
    <w:rsid w:val="00AC343A"/>
    <w:rsid w:val="00AD2620"/>
    <w:rsid w:val="00AD7038"/>
    <w:rsid w:val="00AE1943"/>
    <w:rsid w:val="00AE297F"/>
    <w:rsid w:val="00AE3FAC"/>
    <w:rsid w:val="00AE413C"/>
    <w:rsid w:val="00AE7322"/>
    <w:rsid w:val="00AE7BF3"/>
    <w:rsid w:val="00AF1F4D"/>
    <w:rsid w:val="00AF55A8"/>
    <w:rsid w:val="00AF7C72"/>
    <w:rsid w:val="00B013B6"/>
    <w:rsid w:val="00B0346A"/>
    <w:rsid w:val="00B050D4"/>
    <w:rsid w:val="00B06D30"/>
    <w:rsid w:val="00B121FB"/>
    <w:rsid w:val="00B13FEE"/>
    <w:rsid w:val="00B17CBD"/>
    <w:rsid w:val="00B30AB7"/>
    <w:rsid w:val="00B30B0C"/>
    <w:rsid w:val="00B36CBB"/>
    <w:rsid w:val="00B4078D"/>
    <w:rsid w:val="00B411BD"/>
    <w:rsid w:val="00B44576"/>
    <w:rsid w:val="00B51E9F"/>
    <w:rsid w:val="00B52E8B"/>
    <w:rsid w:val="00B54BF0"/>
    <w:rsid w:val="00B637F5"/>
    <w:rsid w:val="00B64AAE"/>
    <w:rsid w:val="00B67751"/>
    <w:rsid w:val="00B756B4"/>
    <w:rsid w:val="00B845CA"/>
    <w:rsid w:val="00B84964"/>
    <w:rsid w:val="00B86520"/>
    <w:rsid w:val="00B941FC"/>
    <w:rsid w:val="00BA063B"/>
    <w:rsid w:val="00BB0503"/>
    <w:rsid w:val="00BB138C"/>
    <w:rsid w:val="00BB7597"/>
    <w:rsid w:val="00BC36CE"/>
    <w:rsid w:val="00BC45D7"/>
    <w:rsid w:val="00BC698D"/>
    <w:rsid w:val="00BD192D"/>
    <w:rsid w:val="00BD2D69"/>
    <w:rsid w:val="00BD55ED"/>
    <w:rsid w:val="00BE1C02"/>
    <w:rsid w:val="00BF00F3"/>
    <w:rsid w:val="00BF2ACB"/>
    <w:rsid w:val="00BF35AE"/>
    <w:rsid w:val="00BF7092"/>
    <w:rsid w:val="00C04D59"/>
    <w:rsid w:val="00C167B1"/>
    <w:rsid w:val="00C22BDD"/>
    <w:rsid w:val="00C27A1C"/>
    <w:rsid w:val="00C4164F"/>
    <w:rsid w:val="00C427F2"/>
    <w:rsid w:val="00C50C37"/>
    <w:rsid w:val="00C50FEA"/>
    <w:rsid w:val="00C55AB9"/>
    <w:rsid w:val="00C56891"/>
    <w:rsid w:val="00C5762A"/>
    <w:rsid w:val="00C6237B"/>
    <w:rsid w:val="00C6323A"/>
    <w:rsid w:val="00C65D20"/>
    <w:rsid w:val="00C732CB"/>
    <w:rsid w:val="00C74A7B"/>
    <w:rsid w:val="00C77E4C"/>
    <w:rsid w:val="00C81D52"/>
    <w:rsid w:val="00C850A4"/>
    <w:rsid w:val="00C86126"/>
    <w:rsid w:val="00C869E0"/>
    <w:rsid w:val="00C87193"/>
    <w:rsid w:val="00C9219F"/>
    <w:rsid w:val="00C946A9"/>
    <w:rsid w:val="00C94864"/>
    <w:rsid w:val="00C96CFC"/>
    <w:rsid w:val="00CA4B07"/>
    <w:rsid w:val="00CA5897"/>
    <w:rsid w:val="00CB0E2C"/>
    <w:rsid w:val="00CB1AE5"/>
    <w:rsid w:val="00CB27A1"/>
    <w:rsid w:val="00CB294B"/>
    <w:rsid w:val="00CC1A67"/>
    <w:rsid w:val="00CC294A"/>
    <w:rsid w:val="00CD1CE4"/>
    <w:rsid w:val="00CD61EF"/>
    <w:rsid w:val="00CE39BC"/>
    <w:rsid w:val="00CF7CCE"/>
    <w:rsid w:val="00D013C6"/>
    <w:rsid w:val="00D126B8"/>
    <w:rsid w:val="00D13ED5"/>
    <w:rsid w:val="00D21163"/>
    <w:rsid w:val="00D21B32"/>
    <w:rsid w:val="00D2453A"/>
    <w:rsid w:val="00D264D1"/>
    <w:rsid w:val="00D26BA2"/>
    <w:rsid w:val="00D355A6"/>
    <w:rsid w:val="00D44098"/>
    <w:rsid w:val="00D47449"/>
    <w:rsid w:val="00D476F7"/>
    <w:rsid w:val="00D55CBC"/>
    <w:rsid w:val="00D57ADC"/>
    <w:rsid w:val="00D6433A"/>
    <w:rsid w:val="00D677B9"/>
    <w:rsid w:val="00D814B9"/>
    <w:rsid w:val="00D839C8"/>
    <w:rsid w:val="00D8631A"/>
    <w:rsid w:val="00D87CD8"/>
    <w:rsid w:val="00D91EBC"/>
    <w:rsid w:val="00D926F2"/>
    <w:rsid w:val="00DA1332"/>
    <w:rsid w:val="00DA1ED7"/>
    <w:rsid w:val="00DA6288"/>
    <w:rsid w:val="00DB17CB"/>
    <w:rsid w:val="00DC3602"/>
    <w:rsid w:val="00DC52FE"/>
    <w:rsid w:val="00DD65E9"/>
    <w:rsid w:val="00DE1BEF"/>
    <w:rsid w:val="00DE278E"/>
    <w:rsid w:val="00DE2FFD"/>
    <w:rsid w:val="00DF02E9"/>
    <w:rsid w:val="00DF048D"/>
    <w:rsid w:val="00DF1566"/>
    <w:rsid w:val="00DF1CFA"/>
    <w:rsid w:val="00DF7B5F"/>
    <w:rsid w:val="00E002C9"/>
    <w:rsid w:val="00E022AD"/>
    <w:rsid w:val="00E03D08"/>
    <w:rsid w:val="00E04092"/>
    <w:rsid w:val="00E040B9"/>
    <w:rsid w:val="00E15EBF"/>
    <w:rsid w:val="00E202EB"/>
    <w:rsid w:val="00E25485"/>
    <w:rsid w:val="00E26DC3"/>
    <w:rsid w:val="00E32255"/>
    <w:rsid w:val="00E32DD5"/>
    <w:rsid w:val="00E37294"/>
    <w:rsid w:val="00E4072B"/>
    <w:rsid w:val="00E43CE4"/>
    <w:rsid w:val="00E50024"/>
    <w:rsid w:val="00E523C3"/>
    <w:rsid w:val="00E52496"/>
    <w:rsid w:val="00E5388E"/>
    <w:rsid w:val="00E57A68"/>
    <w:rsid w:val="00E6016B"/>
    <w:rsid w:val="00E6596B"/>
    <w:rsid w:val="00E66B18"/>
    <w:rsid w:val="00E742AE"/>
    <w:rsid w:val="00E75422"/>
    <w:rsid w:val="00E75917"/>
    <w:rsid w:val="00E80B87"/>
    <w:rsid w:val="00E8296A"/>
    <w:rsid w:val="00E909F2"/>
    <w:rsid w:val="00E925A5"/>
    <w:rsid w:val="00E94B95"/>
    <w:rsid w:val="00EA2917"/>
    <w:rsid w:val="00EA6458"/>
    <w:rsid w:val="00EA77B9"/>
    <w:rsid w:val="00EB0E2C"/>
    <w:rsid w:val="00EB15FE"/>
    <w:rsid w:val="00EB1C16"/>
    <w:rsid w:val="00EB5D95"/>
    <w:rsid w:val="00ED1E73"/>
    <w:rsid w:val="00ED6905"/>
    <w:rsid w:val="00ED7290"/>
    <w:rsid w:val="00ED7E00"/>
    <w:rsid w:val="00EE24E2"/>
    <w:rsid w:val="00EE2B72"/>
    <w:rsid w:val="00EE5974"/>
    <w:rsid w:val="00EF02DB"/>
    <w:rsid w:val="00EF2FD6"/>
    <w:rsid w:val="00EF64C7"/>
    <w:rsid w:val="00EF6A6E"/>
    <w:rsid w:val="00EF786D"/>
    <w:rsid w:val="00F0047F"/>
    <w:rsid w:val="00F026FC"/>
    <w:rsid w:val="00F03B17"/>
    <w:rsid w:val="00F071A8"/>
    <w:rsid w:val="00F12D88"/>
    <w:rsid w:val="00F16E8F"/>
    <w:rsid w:val="00F177F2"/>
    <w:rsid w:val="00F21C34"/>
    <w:rsid w:val="00F22D7B"/>
    <w:rsid w:val="00F23B36"/>
    <w:rsid w:val="00F23DAC"/>
    <w:rsid w:val="00F27EBC"/>
    <w:rsid w:val="00F3016A"/>
    <w:rsid w:val="00F346FD"/>
    <w:rsid w:val="00F34AE3"/>
    <w:rsid w:val="00F35D30"/>
    <w:rsid w:val="00F37B24"/>
    <w:rsid w:val="00F43530"/>
    <w:rsid w:val="00F43C19"/>
    <w:rsid w:val="00F44519"/>
    <w:rsid w:val="00F47508"/>
    <w:rsid w:val="00F4762E"/>
    <w:rsid w:val="00F56118"/>
    <w:rsid w:val="00F62E6F"/>
    <w:rsid w:val="00F6369C"/>
    <w:rsid w:val="00F66225"/>
    <w:rsid w:val="00F666C8"/>
    <w:rsid w:val="00F81238"/>
    <w:rsid w:val="00F82E63"/>
    <w:rsid w:val="00F83E06"/>
    <w:rsid w:val="00F90059"/>
    <w:rsid w:val="00F9005B"/>
    <w:rsid w:val="00F925DA"/>
    <w:rsid w:val="00F950F1"/>
    <w:rsid w:val="00FA3327"/>
    <w:rsid w:val="00FA347B"/>
    <w:rsid w:val="00FA3E4B"/>
    <w:rsid w:val="00FA5F6D"/>
    <w:rsid w:val="00FB0D08"/>
    <w:rsid w:val="00FB1CA4"/>
    <w:rsid w:val="00FB311B"/>
    <w:rsid w:val="00FB72D4"/>
    <w:rsid w:val="00FC17DA"/>
    <w:rsid w:val="00FD2888"/>
    <w:rsid w:val="00FD403D"/>
    <w:rsid w:val="00FD41D9"/>
    <w:rsid w:val="00FE0D74"/>
    <w:rsid w:val="00FE1EC3"/>
    <w:rsid w:val="00FE3D2C"/>
    <w:rsid w:val="00FE6B8D"/>
    <w:rsid w:val="00FE6F69"/>
    <w:rsid w:val="00FE7DC4"/>
    <w:rsid w:val="00FF0FE5"/>
    <w:rsid w:val="00FF1F4D"/>
    <w:rsid w:val="00FF3E80"/>
    <w:rsid w:val="00FF52C4"/>
    <w:rsid w:val="00FF702B"/>
    <w:rsid w:val="00FF7CDC"/>
    <w:rsid w:val="0CF938D0"/>
    <w:rsid w:val="19EDF3C6"/>
    <w:rsid w:val="1C54CF3A"/>
    <w:rsid w:val="2F032853"/>
    <w:rsid w:val="34AC6D60"/>
    <w:rsid w:val="4CEC4200"/>
    <w:rsid w:val="57B2FF1E"/>
    <w:rsid w:val="7B4BE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032853"/>
  <w15:docId w15:val="{72E04172-D177-473F-8FD5-67629D2C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3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0346A"/>
    <w:pPr>
      <w:tabs>
        <w:tab w:val="right" w:leader="underscore" w:pos="8424"/>
      </w:tabs>
      <w:spacing w:before="40" w:after="100" w:line="288" w:lineRule="auto"/>
    </w:pPr>
    <w:rPr>
      <w:rFonts w:asciiTheme="majorHAnsi" w:hAnsiTheme="majorHAnsi"/>
      <w:b/>
      <w:bCs/>
      <w:noProof/>
      <w:color w:val="3A3363" w:themeColor="text2"/>
      <w:kern w:val="2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0346A"/>
    <w:pPr>
      <w:tabs>
        <w:tab w:val="right" w:leader="dot" w:pos="992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D43E7"/>
    <w:pPr>
      <w:ind w:left="720"/>
    </w:pPr>
  </w:style>
  <w:style w:type="character" w:customStyle="1" w:styleId="t">
    <w:name w:val="t"/>
    <w:basedOn w:val="DefaultParagraphFont"/>
    <w:rsid w:val="00FE6B8D"/>
  </w:style>
  <w:style w:type="paragraph" w:styleId="BodyText">
    <w:name w:val="Body Text"/>
    <w:basedOn w:val="Normal"/>
    <w:link w:val="BodyTextChar"/>
    <w:uiPriority w:val="1"/>
    <w:unhideWhenUsed/>
    <w:qFormat/>
    <w:rsid w:val="00F22D7B"/>
    <w:pPr>
      <w:widowControl w:val="0"/>
      <w:autoSpaceDE w:val="0"/>
      <w:autoSpaceDN w:val="0"/>
      <w:spacing w:line="240" w:lineRule="auto"/>
      <w:contextualSpacing w:val="0"/>
    </w:pPr>
    <w:rPr>
      <w:rFonts w:ascii="Calibri" w:eastAsia="Calibri" w:hAnsi="Calibri" w:cs="Calibri"/>
      <w:color w:val="auto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2D7B"/>
    <w:rPr>
      <w:rFonts w:ascii="Calibri" w:eastAsia="Calibri" w:hAnsi="Calibri" w:cs="Calibri"/>
      <w:color w:val="auto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25B5"/>
    <w:pPr>
      <w:spacing w:line="240" w:lineRule="auto"/>
      <w:contextualSpacing w:val="0"/>
    </w:pPr>
    <w:rPr>
      <w:rFonts w:ascii="Consolas" w:hAnsi="Consolas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25B5"/>
    <w:rPr>
      <w:rFonts w:ascii="Consolas" w:hAnsi="Consolas"/>
      <w:color w:val="auto"/>
      <w:sz w:val="21"/>
      <w:szCs w:val="21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6891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6891"/>
    <w:rPr>
      <w:color w:val="26214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56891"/>
    <w:rPr>
      <w:vertAlign w:val="superscript"/>
    </w:rPr>
  </w:style>
  <w:style w:type="table" w:styleId="GridTable4-Accent1">
    <w:name w:val="Grid Table 4 Accent 1"/>
    <w:basedOn w:val="TableNormal"/>
    <w:uiPriority w:val="49"/>
    <w:rsid w:val="00F43530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F7E5A4" w:themeColor="accent1" w:themeTint="99"/>
        <w:left w:val="single" w:sz="4" w:space="0" w:color="F7E5A4" w:themeColor="accent1" w:themeTint="99"/>
        <w:bottom w:val="single" w:sz="4" w:space="0" w:color="F7E5A4" w:themeColor="accent1" w:themeTint="99"/>
        <w:right w:val="single" w:sz="4" w:space="0" w:color="F7E5A4" w:themeColor="accent1" w:themeTint="99"/>
        <w:insideH w:val="single" w:sz="4" w:space="0" w:color="F7E5A4" w:themeColor="accent1" w:themeTint="99"/>
        <w:insideV w:val="single" w:sz="4" w:space="0" w:color="F7E5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1"/>
          <w:left w:val="single" w:sz="4" w:space="0" w:color="F3D569" w:themeColor="accent1"/>
          <w:bottom w:val="single" w:sz="4" w:space="0" w:color="F3D569" w:themeColor="accent1"/>
          <w:right w:val="single" w:sz="4" w:space="0" w:color="F3D569" w:themeColor="accent1"/>
          <w:insideH w:val="nil"/>
          <w:insideV w:val="nil"/>
        </w:tcBorders>
        <w:shd w:val="clear" w:color="auto" w:fill="F3D569" w:themeFill="accent1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B709F"/>
    <w:pPr>
      <w:spacing w:line="240" w:lineRule="auto"/>
      <w:contextualSpacing w:val="0"/>
    </w:pPr>
    <w:rPr>
      <w:color w:val="auto"/>
      <w:sz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709F"/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D41D9"/>
    <w:rPr>
      <w:color w:val="ECBE1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4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E506A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17CB"/>
    <w:pPr>
      <w:spacing w:after="100" w:line="259" w:lineRule="auto"/>
      <w:ind w:left="440"/>
      <w:contextualSpacing w:val="0"/>
    </w:pPr>
    <w:rPr>
      <w:rFonts w:eastAsiaTheme="minorEastAsia" w:cs="Times New Roman"/>
      <w:color w:val="auto"/>
      <w:sz w:val="22"/>
      <w:szCs w:val="22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006A"/>
    <w:pPr>
      <w:pBdr>
        <w:bottom w:val="single" w:sz="6" w:space="1" w:color="auto"/>
      </w:pBdr>
      <w:spacing w:line="240" w:lineRule="auto"/>
      <w:contextualSpacing w:val="0"/>
      <w:jc w:val="center"/>
    </w:pPr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006A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m7eme">
    <w:name w:val="m7eme"/>
    <w:basedOn w:val="DefaultParagraphFont"/>
    <w:rsid w:val="000F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7a84aa90d4a84675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04929-4FE0-4BDA-BC57-F14EF698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15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>SDA Assignment1</cp:keywords>
  <dc:description/>
  <cp:lastModifiedBy>Wali Muhammad</cp:lastModifiedBy>
  <cp:revision>7</cp:revision>
  <cp:lastPrinted>2022-06-22T11:43:00Z</cp:lastPrinted>
  <dcterms:created xsi:type="dcterms:W3CDTF">2023-03-01T20:09:00Z</dcterms:created>
  <dcterms:modified xsi:type="dcterms:W3CDTF">2023-03-09T17:25:00Z</dcterms:modified>
  <cp:contentStatus/>
  <cp:version/>
</cp:coreProperties>
</file>