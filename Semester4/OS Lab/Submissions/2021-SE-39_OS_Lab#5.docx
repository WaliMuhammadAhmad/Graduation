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386" w14:textId="77777777" w:rsidR="00BB12AB" w:rsidRDefault="00BB12AB" w:rsidP="00BB12AB">
      <w:pPr>
        <w:jc w:val="center"/>
        <w:rPr>
          <w:rFonts w:asciiTheme="majorHAnsi" w:hAnsiTheme="majorHAnsi" w:cs="Times New Roman"/>
          <w:b/>
          <w:bCs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Operating System Lab</w:t>
      </w:r>
    </w:p>
    <w:p w14:paraId="74ED00F2" w14:textId="19673BE4" w:rsidR="00BB12AB" w:rsidRPr="00F22D7B" w:rsidRDefault="00BB12AB" w:rsidP="00BB12AB">
      <w:pPr>
        <w:jc w:val="center"/>
        <w:rPr>
          <w:rFonts w:asciiTheme="majorHAnsi" w:hAnsiTheme="majorHAnsi" w:cs="Times New Roman"/>
          <w:b/>
          <w:bCs/>
          <w:color w:val="auto"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Lab Exercise #</w:t>
      </w:r>
      <w:r w:rsidR="0010017D">
        <w:rPr>
          <w:rFonts w:asciiTheme="majorHAnsi" w:hAnsiTheme="majorHAnsi" w:cs="Times New Roman"/>
          <w:b/>
          <w:bCs/>
          <w:sz w:val="52"/>
          <w:szCs w:val="52"/>
        </w:rPr>
        <w:t>5</w:t>
      </w:r>
    </w:p>
    <w:p w14:paraId="434A38E1" w14:textId="77777777" w:rsidR="00BB12AB" w:rsidRDefault="00BB12AB" w:rsidP="00BB12AB"/>
    <w:p w14:paraId="1174D80C" w14:textId="77777777" w:rsidR="00BB12AB" w:rsidRDefault="00BB12AB" w:rsidP="00BB12AB">
      <w:pPr>
        <w:jc w:val="center"/>
      </w:pPr>
      <w:r>
        <w:rPr>
          <w:noProof/>
        </w:rPr>
        <w:drawing>
          <wp:inline distT="0" distB="0" distL="0" distR="0" wp14:anchorId="110EDF0D" wp14:editId="028FBBB6">
            <wp:extent cx="2848373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02B3" w14:textId="77777777" w:rsidR="00BB12AB" w:rsidRPr="00F22D7B" w:rsidRDefault="00BB12AB" w:rsidP="00BB12AB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2021</w:t>
      </w:r>
    </w:p>
    <w:p w14:paraId="38216BAA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C1C0A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CB02F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FBAFE" w14:textId="77777777" w:rsidR="00BB12AB" w:rsidRPr="00E52496" w:rsidRDefault="00BB12AB" w:rsidP="00BB12AB">
      <w:pPr>
        <w:pStyle w:val="BodyText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 w:rsidRPr="00E52496"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  <w:t>Submitted by</w:t>
      </w:r>
      <w:r w:rsidRPr="00E52496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26F5536E" w14:textId="77777777" w:rsidR="00BB12AB" w:rsidRPr="00BC698D" w:rsidRDefault="00BB12AB" w:rsidP="00BB12AB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2C8E5C6F" w14:textId="77777777" w:rsidR="00BB12AB" w:rsidRDefault="00BB12AB" w:rsidP="00BB12AB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-SE-39</w:t>
      </w:r>
    </w:p>
    <w:p w14:paraId="6C7CCE03" w14:textId="77777777" w:rsidR="00BB12AB" w:rsidRDefault="00BB12AB" w:rsidP="00BB12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</w:rPr>
        <w:t xml:space="preserve"> </w:t>
      </w:r>
    </w:p>
    <w:p w14:paraId="0AF83211" w14:textId="77777777" w:rsidR="00BB12AB" w:rsidRDefault="00BB12AB" w:rsidP="00BB12A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Submitted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 xml:space="preserve"> </w:t>
      </w: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to</w:t>
      </w:r>
      <w:r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6EA57C15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Mr. Waqas Ali</w:t>
      </w:r>
    </w:p>
    <w:p w14:paraId="5D961D86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62F78D19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4DECD5BE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11D0B5D0" w14:textId="77777777" w:rsidR="00BB12AB" w:rsidRDefault="00BB12AB" w:rsidP="00BB12AB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0EDBB399" w14:textId="77777777" w:rsidR="00BB12AB" w:rsidRDefault="00BB12AB" w:rsidP="00BB12AB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Department of Computer Science, New Campus </w:t>
      </w:r>
    </w:p>
    <w:p w14:paraId="1D85AF8E" w14:textId="77777777" w:rsidR="00BB12AB" w:rsidRDefault="00BB12AB" w:rsidP="00BB12AB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University of Engineering and Technology Lahore, Pakistan</w:t>
      </w:r>
    </w:p>
    <w:p w14:paraId="2CAC8C31" w14:textId="77777777" w:rsidR="00BB12AB" w:rsidRPr="00037DED" w:rsidRDefault="00BB12AB" w:rsidP="00BB12AB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bookmarkStart w:id="0" w:name="_Toc106532758"/>
      <w:r w:rsidRPr="00037DED">
        <w:rPr>
          <w:rFonts w:ascii="Century Gothic" w:eastAsia="Times New Roman" w:hAnsi="Century Gothic" w:cs="Times New Roman"/>
          <w:b/>
          <w:bCs/>
          <w:color w:val="262140"/>
          <w:sz w:val="36"/>
          <w:szCs w:val="36"/>
          <w:u w:val="single"/>
          <w:shd w:val="clear" w:color="auto" w:fill="FFFFFF"/>
          <w:lang w:eastAsia="en-US"/>
        </w:rPr>
        <w:lastRenderedPageBreak/>
        <w:t>Task 1</w:t>
      </w:r>
    </w:p>
    <w:p w14:paraId="728AF0B7" w14:textId="77777777" w:rsidR="00BB12AB" w:rsidRPr="00037DED" w:rsidRDefault="00BB12AB" w:rsidP="00BB12AB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14:paraId="5741902B" w14:textId="77777777" w:rsidR="00BB12AB" w:rsidRPr="00037DED" w:rsidRDefault="00BB12AB" w:rsidP="00BB12AB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  <w:t>Description</w:t>
      </w:r>
    </w:p>
    <w:p w14:paraId="0B911DFC" w14:textId="1D927C8A" w:rsidR="00064011" w:rsidRDefault="003F064D" w:rsidP="00064011">
      <w:pPr>
        <w:spacing w:line="240" w:lineRule="auto"/>
        <w:ind w:firstLine="720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3F064D">
        <w:rPr>
          <w:rFonts w:eastAsia="Times New Roman" w:cstheme="minorHAnsi"/>
          <w:color w:val="000000"/>
          <w:szCs w:val="24"/>
          <w:lang w:eastAsia="en-US"/>
        </w:rPr>
        <w:t>Step1: create a file with name “pipe1.c”. Type in the following code.</w:t>
      </w:r>
    </w:p>
    <w:p w14:paraId="17C08D62" w14:textId="77777777" w:rsidR="003F064D" w:rsidRPr="00064011" w:rsidRDefault="003F064D" w:rsidP="00064011">
      <w:pPr>
        <w:spacing w:line="240" w:lineRule="auto"/>
        <w:ind w:firstLine="720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</w:p>
    <w:p w14:paraId="2AA7B189" w14:textId="77777777" w:rsidR="00BB12AB" w:rsidRPr="00037DED" w:rsidRDefault="00BB12AB" w:rsidP="00BB12AB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32"/>
          <w:szCs w:val="32"/>
          <w:shd w:val="clear" w:color="auto" w:fill="FFFFFF"/>
          <w:lang w:eastAsia="en-US"/>
        </w:rPr>
        <w:t>Solution</w:t>
      </w:r>
    </w:p>
    <w:p w14:paraId="7E52B127" w14:textId="77777777" w:rsidR="00BB12AB" w:rsidRPr="00037DED" w:rsidRDefault="00BB12AB" w:rsidP="00BB12AB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14:paraId="456323F2" w14:textId="77777777" w:rsidR="00BB12AB" w:rsidRDefault="00BB12AB" w:rsidP="00BB12AB">
      <w:pPr>
        <w:spacing w:line="240" w:lineRule="auto"/>
        <w:contextualSpacing w:val="0"/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  <w:t>Code</w:t>
      </w:r>
    </w:p>
    <w:p w14:paraId="59D98C11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#include&lt;unistd.h&gt;</w:t>
      </w:r>
    </w:p>
    <w:p w14:paraId="09DF453E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#include&lt;stdlib.h&gt;</w:t>
      </w:r>
    </w:p>
    <w:p w14:paraId="556FFF90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#include&lt;stdio.h&gt;</w:t>
      </w:r>
    </w:p>
    <w:p w14:paraId="44AC1F50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#include&lt;string.h&gt;</w:t>
      </w:r>
    </w:p>
    <w:p w14:paraId="1A3A1E66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</w:p>
    <w:p w14:paraId="42ACFCD5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int main(int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argc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 , char **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argv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)</w:t>
      </w:r>
    </w:p>
    <w:p w14:paraId="016C3FB0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{</w:t>
      </w:r>
    </w:p>
    <w:p w14:paraId="30D40147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 xml:space="preserve">int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data_processed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=0;</w:t>
      </w:r>
    </w:p>
    <w:p w14:paraId="5041DF6E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 xml:space="preserve">int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file_descripter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[2];</w:t>
      </w:r>
    </w:p>
    <w:p w14:paraId="0A254DC0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 xml:space="preserve">const char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some_data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 [] = "123";</w:t>
      </w:r>
    </w:p>
    <w:p w14:paraId="5424852F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char buffer[BUFSIZ + 1];</w:t>
      </w:r>
    </w:p>
    <w:p w14:paraId="18162C07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memset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 (buffer, '\0',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sizeof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(buffer));</w:t>
      </w:r>
    </w:p>
    <w:p w14:paraId="25A3B4C1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</w:p>
    <w:p w14:paraId="145A0A09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if(pipe (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file_descripter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) == 0)</w:t>
      </w:r>
    </w:p>
    <w:p w14:paraId="5D3FBE67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{</w:t>
      </w:r>
    </w:p>
    <w:p w14:paraId="71786C07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data_processed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 = write </w:t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(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file_descripter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[1],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buffer,sizeof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(buffer));</w:t>
      </w:r>
    </w:p>
    <w:p w14:paraId="33D536FD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printf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("Wrote %d bytes :",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data_processed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);</w:t>
      </w:r>
    </w:p>
    <w:p w14:paraId="15AB57DD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data_processed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 = read(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file_descripter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[0],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buffer,sizeof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(buffer));</w:t>
      </w:r>
    </w:p>
    <w:p w14:paraId="6956657E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printf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 xml:space="preserve">("Read %d, byte %s ", </w:t>
      </w:r>
      <w:proofErr w:type="spellStart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data_processed</w:t>
      </w:r>
      <w:proofErr w:type="spellEnd"/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, buffer);</w:t>
      </w:r>
    </w:p>
    <w:p w14:paraId="3280730F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</w: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exit(0);</w:t>
      </w:r>
    </w:p>
    <w:p w14:paraId="04CAC997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}</w:t>
      </w:r>
    </w:p>
    <w:p w14:paraId="72A44FBD" w14:textId="77777777" w:rsidR="003F064D" w:rsidRP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ab/>
        <w:t>exit(-1);</w:t>
      </w:r>
    </w:p>
    <w:p w14:paraId="701A080C" w14:textId="551B488B" w:rsidR="003F064D" w:rsidRDefault="003F064D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  <w:r w:rsidRPr="003F064D">
        <w:rPr>
          <w:rFonts w:ascii="Arial" w:eastAsia="Times New Roman" w:hAnsi="Arial" w:cs="Arial"/>
          <w:color w:val="000000"/>
          <w:szCs w:val="24"/>
          <w:lang w:eastAsia="en-US"/>
        </w:rPr>
        <w:t>}</w:t>
      </w:r>
    </w:p>
    <w:p w14:paraId="12BAD344" w14:textId="0D1766C9" w:rsidR="00857682" w:rsidRDefault="00857682" w:rsidP="003F064D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</w:p>
    <w:p w14:paraId="55CED375" w14:textId="55F0BF06" w:rsidR="00857682" w:rsidRDefault="00857682" w:rsidP="003F064D">
      <w:pPr>
        <w:spacing w:line="240" w:lineRule="auto"/>
        <w:contextualSpacing w:val="0"/>
        <w:rPr>
          <w:rFonts w:ascii="Century Gothic" w:hAnsi="Century Gothic"/>
          <w:b/>
          <w:bCs/>
          <w:color w:val="262140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bCs/>
          <w:color w:val="262140"/>
          <w:sz w:val="28"/>
          <w:szCs w:val="28"/>
          <w:shd w:val="clear" w:color="auto" w:fill="FFFFFF"/>
        </w:rPr>
        <w:t>Code Execution Screenshot</w:t>
      </w:r>
    </w:p>
    <w:p w14:paraId="0FDD3382" w14:textId="1A4DFDF6" w:rsidR="00857682" w:rsidRDefault="00857682" w:rsidP="00857682">
      <w:pPr>
        <w:spacing w:line="240" w:lineRule="auto"/>
        <w:contextualSpacing w:val="0"/>
        <w:jc w:val="center"/>
        <w:rPr>
          <w:rFonts w:ascii="Arial" w:eastAsia="Times New Roman" w:hAnsi="Arial" w:cs="Arial"/>
          <w:color w:val="000000"/>
          <w:szCs w:val="24"/>
          <w:lang w:eastAsia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D148C0D" wp14:editId="287C8918">
            <wp:extent cx="6447015" cy="431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/>
                    <a:srcRect l="43889" t="25245" r="16296" b="23555"/>
                    <a:stretch/>
                  </pic:blipFill>
                  <pic:spPr bwMode="auto">
                    <a:xfrm>
                      <a:off x="0" y="0"/>
                      <a:ext cx="6490875" cy="434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0F925ABC" w14:textId="691004EE" w:rsidR="00BB12AB" w:rsidRDefault="00BB12AB" w:rsidP="003F064D">
      <w:pPr>
        <w:spacing w:line="240" w:lineRule="auto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79AB66DA" w14:textId="4EEB0D26" w:rsidR="001B7C55" w:rsidRPr="00037DED" w:rsidRDefault="00857682" w:rsidP="001B7C55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>
        <w:rPr>
          <w:rFonts w:ascii="Century Gothic" w:eastAsia="Times New Roman" w:hAnsi="Century Gothic" w:cs="Times New Roman"/>
          <w:b/>
          <w:bCs/>
          <w:color w:val="262140"/>
          <w:sz w:val="36"/>
          <w:szCs w:val="36"/>
          <w:u w:val="single"/>
          <w:shd w:val="clear" w:color="auto" w:fill="FFFFFF"/>
          <w:lang w:eastAsia="en-US"/>
        </w:rPr>
        <w:t xml:space="preserve">Graded </w:t>
      </w:r>
      <w:r w:rsidR="001B7C55" w:rsidRPr="00037DED">
        <w:rPr>
          <w:rFonts w:ascii="Century Gothic" w:eastAsia="Times New Roman" w:hAnsi="Century Gothic" w:cs="Times New Roman"/>
          <w:b/>
          <w:bCs/>
          <w:color w:val="262140"/>
          <w:sz w:val="36"/>
          <w:szCs w:val="36"/>
          <w:u w:val="single"/>
          <w:shd w:val="clear" w:color="auto" w:fill="FFFFFF"/>
          <w:lang w:eastAsia="en-US"/>
        </w:rPr>
        <w:t>Task</w:t>
      </w:r>
    </w:p>
    <w:p w14:paraId="3F95AAA3" w14:textId="77777777" w:rsidR="001B7C55" w:rsidRPr="00037DED" w:rsidRDefault="001B7C55" w:rsidP="001B7C55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14:paraId="6BC0095A" w14:textId="77777777" w:rsidR="001B7C55" w:rsidRPr="00037DED" w:rsidRDefault="001B7C55" w:rsidP="001B7C55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  <w:t>Description</w:t>
      </w:r>
    </w:p>
    <w:p w14:paraId="1D0460AD" w14:textId="77777777" w:rsidR="00A45A5C" w:rsidRPr="00A45A5C" w:rsidRDefault="00A45A5C" w:rsidP="00A45A5C">
      <w:pPr>
        <w:spacing w:line="240" w:lineRule="auto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A45A5C">
        <w:rPr>
          <w:rFonts w:eastAsia="Times New Roman" w:cstheme="minorHAnsi"/>
          <w:color w:val="000000"/>
          <w:szCs w:val="24"/>
          <w:lang w:eastAsia="en-US"/>
        </w:rPr>
        <w:t>Multiple pipes across a fork/exec</w:t>
      </w:r>
    </w:p>
    <w:p w14:paraId="4BFD7D53" w14:textId="77777777" w:rsidR="00A45A5C" w:rsidRPr="00A45A5C" w:rsidRDefault="00A45A5C" w:rsidP="00A45A5C">
      <w:pPr>
        <w:spacing w:line="240" w:lineRule="auto"/>
        <w:ind w:firstLine="720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A45A5C">
        <w:rPr>
          <w:rFonts w:eastAsia="Times New Roman" w:cstheme="minorHAnsi"/>
          <w:color w:val="000000"/>
          <w:szCs w:val="24"/>
          <w:lang w:eastAsia="en-US"/>
        </w:rPr>
        <w:t>In this task, you will write a program that has two-way communication between parent and</w:t>
      </w:r>
    </w:p>
    <w:p w14:paraId="56BDC6FF" w14:textId="77777777" w:rsidR="00A45A5C" w:rsidRPr="00A45A5C" w:rsidRDefault="00A45A5C" w:rsidP="00A45A5C">
      <w:pPr>
        <w:spacing w:line="240" w:lineRule="auto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A45A5C">
        <w:rPr>
          <w:rFonts w:eastAsia="Times New Roman" w:cstheme="minorHAnsi"/>
          <w:color w:val="000000"/>
          <w:szCs w:val="24"/>
          <w:lang w:eastAsia="en-US"/>
        </w:rPr>
        <w:t>child. Write a c program in which parent receive array of integer from command line</w:t>
      </w:r>
    </w:p>
    <w:p w14:paraId="4988096A" w14:textId="77777777" w:rsidR="00A45A5C" w:rsidRPr="00A45A5C" w:rsidRDefault="00A45A5C" w:rsidP="00A45A5C">
      <w:pPr>
        <w:spacing w:line="240" w:lineRule="auto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A45A5C">
        <w:rPr>
          <w:rFonts w:eastAsia="Times New Roman" w:cstheme="minorHAnsi"/>
          <w:color w:val="000000"/>
          <w:szCs w:val="24"/>
          <w:lang w:eastAsia="en-US"/>
        </w:rPr>
        <w:t>argument and pass it to child using pipe, child need to sort that array (using bubble sort)</w:t>
      </w:r>
    </w:p>
    <w:p w14:paraId="76D6A693" w14:textId="1BA9D0B4" w:rsidR="001B7C55" w:rsidRDefault="00A45A5C" w:rsidP="00A45A5C">
      <w:pPr>
        <w:spacing w:line="240" w:lineRule="auto"/>
        <w:contextualSpacing w:val="0"/>
        <w:rPr>
          <w:rFonts w:eastAsia="Times New Roman" w:cstheme="minorHAnsi"/>
          <w:color w:val="000000"/>
          <w:szCs w:val="24"/>
          <w:lang w:eastAsia="en-US"/>
        </w:rPr>
      </w:pPr>
      <w:r w:rsidRPr="00A45A5C">
        <w:rPr>
          <w:rFonts w:eastAsia="Times New Roman" w:cstheme="minorHAnsi"/>
          <w:color w:val="000000"/>
          <w:szCs w:val="24"/>
          <w:lang w:eastAsia="en-US"/>
        </w:rPr>
        <w:t>and return that array to parent using pipe and parent need to display that sorted array.</w:t>
      </w:r>
    </w:p>
    <w:p w14:paraId="5CB84196" w14:textId="77777777" w:rsidR="00A45A5C" w:rsidRPr="00064011" w:rsidRDefault="00A45A5C" w:rsidP="00A45A5C">
      <w:pPr>
        <w:spacing w:line="240" w:lineRule="auto"/>
        <w:contextualSpacing w:val="0"/>
        <w:rPr>
          <w:rFonts w:ascii="Arial" w:eastAsia="Times New Roman" w:hAnsi="Arial" w:cs="Arial"/>
          <w:color w:val="000000"/>
          <w:szCs w:val="24"/>
          <w:lang w:eastAsia="en-US"/>
        </w:rPr>
      </w:pPr>
    </w:p>
    <w:p w14:paraId="23C1596E" w14:textId="77777777" w:rsidR="001B7C55" w:rsidRPr="00037DED" w:rsidRDefault="001B7C55" w:rsidP="001B7C55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32"/>
          <w:szCs w:val="32"/>
          <w:shd w:val="clear" w:color="auto" w:fill="FFFFFF"/>
          <w:lang w:eastAsia="en-US"/>
        </w:rPr>
        <w:t>Solution</w:t>
      </w:r>
    </w:p>
    <w:p w14:paraId="4B908689" w14:textId="77777777" w:rsidR="001B7C55" w:rsidRPr="00037DED" w:rsidRDefault="001B7C55" w:rsidP="001B7C55">
      <w:pPr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</w:p>
    <w:p w14:paraId="7CAF9BA9" w14:textId="0A3A6093" w:rsidR="00BB12AB" w:rsidRPr="003F064D" w:rsidRDefault="001B7C55" w:rsidP="003F064D">
      <w:pPr>
        <w:spacing w:line="240" w:lineRule="auto"/>
        <w:contextualSpacing w:val="0"/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</w:pPr>
      <w:r w:rsidRPr="00037DED">
        <w:rPr>
          <w:rFonts w:ascii="Century Gothic" w:eastAsia="Times New Roman" w:hAnsi="Century Gothic" w:cs="Times New Roman"/>
          <w:b/>
          <w:bCs/>
          <w:color w:val="262140"/>
          <w:sz w:val="28"/>
          <w:szCs w:val="28"/>
          <w:shd w:val="clear" w:color="auto" w:fill="FFFFFF"/>
          <w:lang w:eastAsia="en-US"/>
        </w:rPr>
        <w:t>Code</w:t>
      </w:r>
    </w:p>
    <w:p w14:paraId="03BEC0C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#include&lt;iostream&gt;</w:t>
      </w:r>
    </w:p>
    <w:p w14:paraId="47F5E0B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#include&lt;unistd.h&gt;</w:t>
      </w:r>
    </w:p>
    <w:p w14:paraId="45A18778" w14:textId="03BCFFC0" w:rsidR="003F064D" w:rsidRPr="003F064D" w:rsidRDefault="00BA5766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#include&lt;sys/wait.h&gt;</w:t>
      </w:r>
    </w:p>
    <w:p w14:paraId="60D6CD8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using namespace std;</w:t>
      </w:r>
    </w:p>
    <w:p w14:paraId="2B9704B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5B9BB59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int main(int 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argc,char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 *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args</w:t>
      </w:r>
      <w:proofErr w:type="spellEnd"/>
      <w:r w:rsidRPr="003F064D">
        <w:rPr>
          <w:rFonts w:eastAsia="Times New Roman" w:cstheme="minorHAnsi"/>
          <w:color w:val="auto"/>
          <w:szCs w:val="24"/>
        </w:rPr>
        <w:t>[])</w:t>
      </w:r>
    </w:p>
    <w:p w14:paraId="7F916F8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{</w:t>
      </w:r>
    </w:p>
    <w:p w14:paraId="096FEDC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</w:t>
      </w:r>
    </w:p>
    <w:p w14:paraId="2600ADA7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int file_descriptor1[2];</w:t>
      </w:r>
    </w:p>
    <w:p w14:paraId="03129D6A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int file_descriptor2[2];</w:t>
      </w:r>
    </w:p>
    <w:p w14:paraId="7C2D926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int size=argc-1;</w:t>
      </w:r>
    </w:p>
    <w:p w14:paraId="7B5610F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lastRenderedPageBreak/>
        <w:t xml:space="preserve">  bool swap = false;</w:t>
      </w:r>
    </w:p>
    <w:p w14:paraId="2FD5062E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int data[size];</w:t>
      </w:r>
    </w:p>
    <w:p w14:paraId="1A5AECB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for(int 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=0;i&lt;</w:t>
      </w:r>
      <w:proofErr w:type="spellStart"/>
      <w:r w:rsidRPr="003F064D">
        <w:rPr>
          <w:rFonts w:eastAsia="Times New Roman" w:cstheme="minorHAnsi"/>
          <w:color w:val="auto"/>
          <w:szCs w:val="24"/>
        </w:rPr>
        <w:t>size;i</w:t>
      </w:r>
      <w:proofErr w:type="spellEnd"/>
      <w:r w:rsidRPr="003F064D">
        <w:rPr>
          <w:rFonts w:eastAsia="Times New Roman" w:cstheme="minorHAnsi"/>
          <w:color w:val="auto"/>
          <w:szCs w:val="24"/>
        </w:rPr>
        <w:t>++)</w:t>
      </w:r>
    </w:p>
    <w:p w14:paraId="2D376EA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{</w:t>
      </w:r>
    </w:p>
    <w:p w14:paraId="429C345D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data[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]=</w:t>
      </w:r>
      <w:proofErr w:type="spellStart"/>
      <w:r w:rsidRPr="003F064D">
        <w:rPr>
          <w:rFonts w:eastAsia="Times New Roman" w:cstheme="minorHAnsi"/>
          <w:color w:val="auto"/>
          <w:szCs w:val="24"/>
        </w:rPr>
        <w:t>atoi</w:t>
      </w:r>
      <w:proofErr w:type="spellEnd"/>
      <w:r w:rsidRPr="003F064D">
        <w:rPr>
          <w:rFonts w:eastAsia="Times New Roman" w:cstheme="minorHAnsi"/>
          <w:color w:val="auto"/>
          <w:szCs w:val="24"/>
        </w:rPr>
        <w:t>(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args</w:t>
      </w:r>
      <w:proofErr w:type="spellEnd"/>
      <w:r w:rsidRPr="003F064D">
        <w:rPr>
          <w:rFonts w:eastAsia="Times New Roman" w:cstheme="minorHAnsi"/>
          <w:color w:val="auto"/>
          <w:szCs w:val="24"/>
        </w:rPr>
        <w:t>[i+1]);</w:t>
      </w:r>
    </w:p>
    <w:p w14:paraId="7D91A2C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}</w:t>
      </w:r>
    </w:p>
    <w:p w14:paraId="571DD78C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if(pipe(file_descriptor1)==-1)</w:t>
      </w:r>
    </w:p>
    <w:p w14:paraId="2EE3056E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{</w:t>
      </w:r>
    </w:p>
    <w:p w14:paraId="5654123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</w:t>
      </w:r>
      <w:proofErr w:type="spellStart"/>
      <w:r w:rsidRPr="003F064D">
        <w:rPr>
          <w:rFonts w:eastAsia="Times New Roman" w:cstheme="minorHAnsi"/>
          <w:color w:val="auto"/>
          <w:szCs w:val="24"/>
        </w:rPr>
        <w:t>cout</w:t>
      </w:r>
      <w:proofErr w:type="spellEnd"/>
      <w:r w:rsidRPr="003F064D">
        <w:rPr>
          <w:rFonts w:eastAsia="Times New Roman" w:cstheme="minorHAnsi"/>
          <w:color w:val="auto"/>
          <w:szCs w:val="24"/>
        </w:rPr>
        <w:t>&lt;&lt;"Failed to Create Pipe 1\n";</w:t>
      </w:r>
    </w:p>
    <w:p w14:paraId="724ADBB5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}</w:t>
      </w:r>
    </w:p>
    <w:p w14:paraId="3CDB9CE6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if(pipe(file_descriptor2)==-1)</w:t>
      </w:r>
    </w:p>
    <w:p w14:paraId="501EFDFE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{</w:t>
      </w:r>
    </w:p>
    <w:p w14:paraId="5002DC5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</w:t>
      </w:r>
      <w:proofErr w:type="spellStart"/>
      <w:r w:rsidRPr="003F064D">
        <w:rPr>
          <w:rFonts w:eastAsia="Times New Roman" w:cstheme="minorHAnsi"/>
          <w:color w:val="auto"/>
          <w:szCs w:val="24"/>
        </w:rPr>
        <w:t>cout</w:t>
      </w:r>
      <w:proofErr w:type="spellEnd"/>
      <w:r w:rsidRPr="003F064D">
        <w:rPr>
          <w:rFonts w:eastAsia="Times New Roman" w:cstheme="minorHAnsi"/>
          <w:color w:val="auto"/>
          <w:szCs w:val="24"/>
        </w:rPr>
        <w:t>&lt;&lt;"Failed to Create Pipe 2\n";</w:t>
      </w:r>
    </w:p>
    <w:p w14:paraId="18CB614D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}</w:t>
      </w:r>
    </w:p>
    <w:p w14:paraId="4D60983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</w:t>
      </w:r>
    </w:p>
    <w:p w14:paraId="0DBB8C1C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if(fork()&gt;0)</w:t>
      </w:r>
    </w:p>
    <w:p w14:paraId="6EFACEC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{</w:t>
      </w:r>
    </w:p>
    <w:p w14:paraId="26DAD859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close(file_descriptor1[0]);</w:t>
      </w:r>
    </w:p>
    <w:p w14:paraId="34AA8927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write(file_descriptor1[1],</w:t>
      </w:r>
      <w:proofErr w:type="spellStart"/>
      <w:r w:rsidRPr="003F064D">
        <w:rPr>
          <w:rFonts w:eastAsia="Times New Roman" w:cstheme="minorHAnsi"/>
          <w:color w:val="auto"/>
          <w:szCs w:val="24"/>
        </w:rPr>
        <w:t>data,sizeof</w:t>
      </w:r>
      <w:proofErr w:type="spellEnd"/>
      <w:r w:rsidRPr="003F064D">
        <w:rPr>
          <w:rFonts w:eastAsia="Times New Roman" w:cstheme="minorHAnsi"/>
          <w:color w:val="auto"/>
          <w:szCs w:val="24"/>
        </w:rPr>
        <w:t>(data));</w:t>
      </w:r>
    </w:p>
    <w:p w14:paraId="0D5C673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close(file_descriptor1[1]);</w:t>
      </w:r>
    </w:p>
    <w:p w14:paraId="2CEFD4B0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wait(EXIT_SUCCESS);</w:t>
      </w:r>
    </w:p>
    <w:p w14:paraId="07BF3085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close(file_descriptor2[1]);</w:t>
      </w:r>
    </w:p>
    <w:p w14:paraId="4CB503DB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read(file_descriptor2[0],</w:t>
      </w:r>
      <w:proofErr w:type="spellStart"/>
      <w:r w:rsidRPr="003F064D">
        <w:rPr>
          <w:rFonts w:eastAsia="Times New Roman" w:cstheme="minorHAnsi"/>
          <w:color w:val="auto"/>
          <w:szCs w:val="24"/>
        </w:rPr>
        <w:t>data,sizeof</w:t>
      </w:r>
      <w:proofErr w:type="spellEnd"/>
      <w:r w:rsidRPr="003F064D">
        <w:rPr>
          <w:rFonts w:eastAsia="Times New Roman" w:cstheme="minorHAnsi"/>
          <w:color w:val="auto"/>
          <w:szCs w:val="24"/>
        </w:rPr>
        <w:t>(data));</w:t>
      </w:r>
    </w:p>
    <w:p w14:paraId="5761C279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close(file_descriptor2[0]);</w:t>
      </w:r>
    </w:p>
    <w:p w14:paraId="5C6E7499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</w:t>
      </w:r>
    </w:p>
    <w:p w14:paraId="147BE6DA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  <w:t>//Loop to display the values in Array</w:t>
      </w:r>
    </w:p>
    <w:p w14:paraId="705407CB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</w:t>
      </w:r>
      <w:proofErr w:type="spellStart"/>
      <w:r w:rsidRPr="003F064D">
        <w:rPr>
          <w:rFonts w:eastAsia="Times New Roman" w:cstheme="minorHAnsi"/>
          <w:color w:val="auto"/>
          <w:szCs w:val="24"/>
        </w:rPr>
        <w:t>cout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&lt;&lt;"Sorted </w:t>
      </w:r>
      <w:proofErr w:type="spellStart"/>
      <w:r w:rsidRPr="003F064D">
        <w:rPr>
          <w:rFonts w:eastAsia="Times New Roman" w:cstheme="minorHAnsi"/>
          <w:color w:val="auto"/>
          <w:szCs w:val="24"/>
        </w:rPr>
        <w:t>Attay</w:t>
      </w:r>
      <w:proofErr w:type="spellEnd"/>
      <w:r w:rsidRPr="003F064D">
        <w:rPr>
          <w:rFonts w:eastAsia="Times New Roman" w:cstheme="minorHAnsi"/>
          <w:color w:val="auto"/>
          <w:szCs w:val="24"/>
        </w:rPr>
        <w:t>"&lt;&lt;</w:t>
      </w:r>
      <w:proofErr w:type="spellStart"/>
      <w:r w:rsidRPr="003F064D">
        <w:rPr>
          <w:rFonts w:eastAsia="Times New Roman" w:cstheme="minorHAnsi"/>
          <w:color w:val="auto"/>
          <w:szCs w:val="24"/>
        </w:rPr>
        <w:t>endl</w:t>
      </w:r>
      <w:proofErr w:type="spellEnd"/>
      <w:r w:rsidRPr="003F064D">
        <w:rPr>
          <w:rFonts w:eastAsia="Times New Roman" w:cstheme="minorHAnsi"/>
          <w:color w:val="auto"/>
          <w:szCs w:val="24"/>
        </w:rPr>
        <w:t>;</w:t>
      </w:r>
    </w:p>
    <w:p w14:paraId="62BBE557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for(int 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=0;i&lt;</w:t>
      </w:r>
      <w:proofErr w:type="spellStart"/>
      <w:r w:rsidRPr="003F064D">
        <w:rPr>
          <w:rFonts w:eastAsia="Times New Roman" w:cstheme="minorHAnsi"/>
          <w:color w:val="auto"/>
          <w:szCs w:val="24"/>
        </w:rPr>
        <w:t>size;i</w:t>
      </w:r>
      <w:proofErr w:type="spellEnd"/>
      <w:r w:rsidRPr="003F064D">
        <w:rPr>
          <w:rFonts w:eastAsia="Times New Roman" w:cstheme="minorHAnsi"/>
          <w:color w:val="auto"/>
          <w:szCs w:val="24"/>
        </w:rPr>
        <w:t>++)</w:t>
      </w:r>
    </w:p>
    <w:p w14:paraId="5D5A1857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{</w:t>
      </w:r>
    </w:p>
    <w:p w14:paraId="6464A45C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  </w:t>
      </w:r>
      <w:proofErr w:type="spellStart"/>
      <w:r w:rsidRPr="003F064D">
        <w:rPr>
          <w:rFonts w:eastAsia="Times New Roman" w:cstheme="minorHAnsi"/>
          <w:color w:val="auto"/>
          <w:szCs w:val="24"/>
        </w:rPr>
        <w:t>cout</w:t>
      </w:r>
      <w:proofErr w:type="spellEnd"/>
      <w:r w:rsidRPr="003F064D">
        <w:rPr>
          <w:rFonts w:eastAsia="Times New Roman" w:cstheme="minorHAnsi"/>
          <w:color w:val="auto"/>
          <w:szCs w:val="24"/>
        </w:rPr>
        <w:t>&lt;&lt;data[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]&lt;&lt;" ";</w:t>
      </w:r>
    </w:p>
    <w:p w14:paraId="040246B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}</w:t>
      </w:r>
    </w:p>
    <w:p w14:paraId="665EFC5E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  </w:t>
      </w:r>
      <w:proofErr w:type="spellStart"/>
      <w:r w:rsidRPr="003F064D">
        <w:rPr>
          <w:rFonts w:eastAsia="Times New Roman" w:cstheme="minorHAnsi"/>
          <w:color w:val="auto"/>
          <w:szCs w:val="24"/>
        </w:rPr>
        <w:t>cout</w:t>
      </w:r>
      <w:proofErr w:type="spellEnd"/>
      <w:r w:rsidRPr="003F064D">
        <w:rPr>
          <w:rFonts w:eastAsia="Times New Roman" w:cstheme="minorHAnsi"/>
          <w:color w:val="auto"/>
          <w:szCs w:val="24"/>
        </w:rPr>
        <w:t>&lt;&lt;</w:t>
      </w:r>
      <w:proofErr w:type="spellStart"/>
      <w:r w:rsidRPr="003F064D">
        <w:rPr>
          <w:rFonts w:eastAsia="Times New Roman" w:cstheme="minorHAnsi"/>
          <w:color w:val="auto"/>
          <w:szCs w:val="24"/>
        </w:rPr>
        <w:t>endl</w:t>
      </w:r>
      <w:proofErr w:type="spellEnd"/>
      <w:r w:rsidRPr="003F064D">
        <w:rPr>
          <w:rFonts w:eastAsia="Times New Roman" w:cstheme="minorHAnsi"/>
          <w:color w:val="auto"/>
          <w:szCs w:val="24"/>
        </w:rPr>
        <w:t>;</w:t>
      </w:r>
    </w:p>
    <w:p w14:paraId="65049CF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}</w:t>
      </w:r>
    </w:p>
    <w:p w14:paraId="7D0631AD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else</w:t>
      </w:r>
    </w:p>
    <w:p w14:paraId="71ACAF68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{</w:t>
      </w:r>
    </w:p>
    <w:p w14:paraId="08D228D6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close(file_descriptor1[1]);</w:t>
      </w:r>
    </w:p>
    <w:p w14:paraId="01755D8E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read(file_descriptor1[0],</w:t>
      </w:r>
      <w:proofErr w:type="spellStart"/>
      <w:r w:rsidRPr="003F064D">
        <w:rPr>
          <w:rFonts w:eastAsia="Times New Roman" w:cstheme="minorHAnsi"/>
          <w:color w:val="auto"/>
          <w:szCs w:val="24"/>
        </w:rPr>
        <w:t>data,sizeof</w:t>
      </w:r>
      <w:proofErr w:type="spellEnd"/>
      <w:r w:rsidRPr="003F064D">
        <w:rPr>
          <w:rFonts w:eastAsia="Times New Roman" w:cstheme="minorHAnsi"/>
          <w:color w:val="auto"/>
          <w:szCs w:val="24"/>
        </w:rPr>
        <w:t>(data));</w:t>
      </w:r>
    </w:p>
    <w:p w14:paraId="0E92D2D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close(file_descriptor1[0]);</w:t>
      </w:r>
    </w:p>
    <w:p w14:paraId="31AEB20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15EFD567" w14:textId="755963B5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  <w:t>//</w:t>
      </w:r>
      <w:r w:rsidR="005F1EFA">
        <w:rPr>
          <w:rFonts w:eastAsia="Times New Roman" w:cstheme="minorHAnsi"/>
          <w:color w:val="auto"/>
          <w:szCs w:val="24"/>
        </w:rPr>
        <w:t xml:space="preserve">Nested </w:t>
      </w:r>
      <w:r w:rsidRPr="003F064D">
        <w:rPr>
          <w:rFonts w:eastAsia="Times New Roman" w:cstheme="minorHAnsi"/>
          <w:color w:val="auto"/>
          <w:szCs w:val="24"/>
        </w:rPr>
        <w:t>Loop for Bub</w:t>
      </w:r>
      <w:r w:rsidR="00A14478">
        <w:rPr>
          <w:rFonts w:eastAsia="Times New Roman" w:cstheme="minorHAnsi"/>
          <w:color w:val="auto"/>
          <w:szCs w:val="24"/>
        </w:rPr>
        <w:t>b</w:t>
      </w:r>
      <w:r w:rsidRPr="003F064D">
        <w:rPr>
          <w:rFonts w:eastAsia="Times New Roman" w:cstheme="minorHAnsi"/>
          <w:color w:val="auto"/>
          <w:szCs w:val="24"/>
        </w:rPr>
        <w:t>le sort</w:t>
      </w:r>
    </w:p>
    <w:p w14:paraId="2CDA840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do</w:t>
      </w:r>
    </w:p>
    <w:p w14:paraId="560709AB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  <w:t>{</w:t>
      </w:r>
    </w:p>
    <w:p w14:paraId="670ACB8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swap = false;</w:t>
      </w:r>
    </w:p>
    <w:p w14:paraId="242E2F6B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 xml:space="preserve">for(int 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=0; 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 &lt; size; 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++)</w:t>
      </w:r>
    </w:p>
    <w:p w14:paraId="1ADDD2A5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{</w:t>
      </w:r>
    </w:p>
    <w:p w14:paraId="4AE6D550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</w:p>
    <w:p w14:paraId="149241F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if(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] &gt; 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[i+1])</w:t>
      </w:r>
    </w:p>
    <w:p w14:paraId="49F8994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lastRenderedPageBreak/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{</w:t>
      </w:r>
    </w:p>
    <w:p w14:paraId="611C6998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 xml:space="preserve">temp = 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>];</w:t>
      </w:r>
      <w:r w:rsidRPr="003F064D">
        <w:rPr>
          <w:rFonts w:eastAsia="Times New Roman" w:cstheme="minorHAnsi"/>
          <w:color w:val="auto"/>
          <w:szCs w:val="24"/>
        </w:rPr>
        <w:tab/>
      </w:r>
    </w:p>
    <w:p w14:paraId="1A0BC649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</w:t>
      </w:r>
      <w:proofErr w:type="spellStart"/>
      <w:r w:rsidRPr="003F064D">
        <w:rPr>
          <w:rFonts w:eastAsia="Times New Roman" w:cstheme="minorHAnsi"/>
          <w:color w:val="auto"/>
          <w:szCs w:val="24"/>
        </w:rPr>
        <w:t>i</w:t>
      </w:r>
      <w:proofErr w:type="spellEnd"/>
      <w:r w:rsidRPr="003F064D">
        <w:rPr>
          <w:rFonts w:eastAsia="Times New Roman" w:cstheme="minorHAnsi"/>
          <w:color w:val="auto"/>
          <w:szCs w:val="24"/>
        </w:rPr>
        <w:t xml:space="preserve">] = </w:t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[i+1];</w:t>
      </w:r>
    </w:p>
    <w:p w14:paraId="50C29EBB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proofErr w:type="spellStart"/>
      <w:r w:rsidRPr="003F064D">
        <w:rPr>
          <w:rFonts w:eastAsia="Times New Roman" w:cstheme="minorHAnsi"/>
          <w:color w:val="auto"/>
          <w:szCs w:val="24"/>
        </w:rPr>
        <w:t>argv</w:t>
      </w:r>
      <w:proofErr w:type="spellEnd"/>
      <w:r w:rsidRPr="003F064D">
        <w:rPr>
          <w:rFonts w:eastAsia="Times New Roman" w:cstheme="minorHAnsi"/>
          <w:color w:val="auto"/>
          <w:szCs w:val="24"/>
        </w:rPr>
        <w:t>[i+1] = temp;</w:t>
      </w:r>
    </w:p>
    <w:p w14:paraId="55505F52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swap = true;</w:t>
      </w:r>
    </w:p>
    <w:p w14:paraId="0765C28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}</w:t>
      </w:r>
    </w:p>
    <w:p w14:paraId="65E3900D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</w:r>
      <w:r w:rsidRPr="003F064D">
        <w:rPr>
          <w:rFonts w:eastAsia="Times New Roman" w:cstheme="minorHAnsi"/>
          <w:color w:val="auto"/>
          <w:szCs w:val="24"/>
        </w:rPr>
        <w:tab/>
        <w:t>}</w:t>
      </w:r>
    </w:p>
    <w:p w14:paraId="661A1D9C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ab/>
        <w:t>}while(swap);</w:t>
      </w:r>
    </w:p>
    <w:p w14:paraId="12EED02D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6EB51467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close(file_descriptor2[0]);</w:t>
      </w:r>
    </w:p>
    <w:p w14:paraId="33DCAD4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write(file_descriptor2[1],</w:t>
      </w:r>
      <w:proofErr w:type="spellStart"/>
      <w:r w:rsidRPr="003F064D">
        <w:rPr>
          <w:rFonts w:eastAsia="Times New Roman" w:cstheme="minorHAnsi"/>
          <w:color w:val="auto"/>
          <w:szCs w:val="24"/>
        </w:rPr>
        <w:t>data,sizeof</w:t>
      </w:r>
      <w:proofErr w:type="spellEnd"/>
      <w:r w:rsidRPr="003F064D">
        <w:rPr>
          <w:rFonts w:eastAsia="Times New Roman" w:cstheme="minorHAnsi"/>
          <w:color w:val="auto"/>
          <w:szCs w:val="24"/>
        </w:rPr>
        <w:t>(data));</w:t>
      </w:r>
    </w:p>
    <w:p w14:paraId="33EF5794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close(file_descriptor2[1]);</w:t>
      </w:r>
    </w:p>
    <w:p w14:paraId="7FFF8EBF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exit(EXIT_SUCCESS);</w:t>
      </w:r>
    </w:p>
    <w:p w14:paraId="0A142841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}</w:t>
      </w:r>
    </w:p>
    <w:p w14:paraId="42590A9F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</w:t>
      </w:r>
    </w:p>
    <w:p w14:paraId="6CF95AC3" w14:textId="77777777" w:rsidR="003F064D" w:rsidRPr="003F064D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 xml:space="preserve">    return 0;</w:t>
      </w:r>
    </w:p>
    <w:p w14:paraId="7C28CC58" w14:textId="73CBED55" w:rsidR="00BD0A41" w:rsidRDefault="003F064D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  <w:r w:rsidRPr="003F064D">
        <w:rPr>
          <w:rFonts w:eastAsia="Times New Roman" w:cstheme="minorHAnsi"/>
          <w:color w:val="auto"/>
          <w:szCs w:val="24"/>
        </w:rPr>
        <w:t>}</w:t>
      </w:r>
    </w:p>
    <w:p w14:paraId="715CDD7F" w14:textId="77777777" w:rsidR="009A4464" w:rsidRDefault="009A4464" w:rsidP="003F064D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4D99FA15" w14:textId="77777777" w:rsidR="00BD0A41" w:rsidRDefault="00BD0A41" w:rsidP="00BD0A41">
      <w:pPr>
        <w:spacing w:line="240" w:lineRule="auto"/>
        <w:contextualSpacing w:val="0"/>
        <w:rPr>
          <w:rFonts w:ascii="Century Gothic" w:hAnsi="Century Gothic"/>
          <w:b/>
          <w:bCs/>
          <w:color w:val="262140"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bCs/>
          <w:color w:val="262140"/>
          <w:sz w:val="28"/>
          <w:szCs w:val="28"/>
          <w:shd w:val="clear" w:color="auto" w:fill="FFFFFF"/>
        </w:rPr>
        <w:t>Code Execution Screenshot</w:t>
      </w:r>
    </w:p>
    <w:p w14:paraId="44ACF29D" w14:textId="5076DCA3" w:rsidR="00291B67" w:rsidRDefault="00420569" w:rsidP="00385A65">
      <w:pPr>
        <w:spacing w:before="263" w:line="266" w:lineRule="auto"/>
        <w:ind w:left="720" w:right="751"/>
        <w:rPr>
          <w:rFonts w:eastAsia="Times New Roman" w:cstheme="minorHAnsi"/>
          <w:color w:val="auto"/>
          <w:szCs w:val="24"/>
        </w:rPr>
      </w:pPr>
      <w:r>
        <w:rPr>
          <w:rFonts w:eastAsia="Times New Roman" w:cstheme="minorHAnsi"/>
          <w:color w:val="auto"/>
          <w:szCs w:val="24"/>
        </w:rPr>
        <w:t xml:space="preserve">               </w:t>
      </w:r>
      <w:r w:rsidR="0085768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D3D08DE" wp14:editId="20D42362">
            <wp:extent cx="6142881" cy="2146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/>
                    <a:srcRect l="45648" t="27555" r="14722" b="45859"/>
                    <a:stretch/>
                  </pic:blipFill>
                  <pic:spPr bwMode="auto">
                    <a:xfrm>
                      <a:off x="0" y="0"/>
                      <a:ext cx="6176199" cy="215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B2E68" w14:textId="113039C7" w:rsidR="009A4464" w:rsidRDefault="009A4464" w:rsidP="009A4464">
      <w:pPr>
        <w:spacing w:before="263" w:line="266" w:lineRule="auto"/>
        <w:ind w:left="720" w:right="751"/>
        <w:jc w:val="center"/>
        <w:rPr>
          <w:rFonts w:eastAsia="Times New Roman" w:cstheme="minorHAnsi"/>
          <w:color w:val="auto"/>
          <w:szCs w:val="24"/>
        </w:rPr>
      </w:pPr>
    </w:p>
    <w:p w14:paraId="022553A6" w14:textId="6D06BE4D" w:rsidR="009A4464" w:rsidRDefault="009A4464" w:rsidP="009A4464">
      <w:pPr>
        <w:spacing w:before="263" w:line="266" w:lineRule="auto"/>
        <w:ind w:left="720" w:right="751"/>
        <w:jc w:val="center"/>
        <w:rPr>
          <w:rFonts w:eastAsia="Times New Roman" w:cstheme="minorHAnsi"/>
          <w:color w:val="auto"/>
          <w:szCs w:val="24"/>
        </w:rPr>
      </w:pPr>
    </w:p>
    <w:p w14:paraId="36BF7641" w14:textId="6A2863C4" w:rsidR="009A4464" w:rsidRDefault="009A4464" w:rsidP="009A4464">
      <w:pPr>
        <w:spacing w:before="263" w:line="266" w:lineRule="auto"/>
        <w:ind w:left="720" w:right="751"/>
        <w:jc w:val="center"/>
        <w:rPr>
          <w:rFonts w:eastAsia="Times New Roman" w:cstheme="minorHAnsi"/>
          <w:color w:val="auto"/>
          <w:szCs w:val="24"/>
        </w:rPr>
      </w:pPr>
    </w:p>
    <w:p w14:paraId="2A885356" w14:textId="4AF1CAC1" w:rsidR="009A4464" w:rsidRDefault="009A4464" w:rsidP="009A4464">
      <w:pPr>
        <w:spacing w:before="263" w:line="266" w:lineRule="auto"/>
        <w:ind w:left="720" w:right="751"/>
        <w:jc w:val="center"/>
        <w:rPr>
          <w:rFonts w:eastAsia="Times New Roman" w:cstheme="minorHAnsi"/>
          <w:color w:val="auto"/>
          <w:szCs w:val="24"/>
        </w:rPr>
      </w:pPr>
    </w:p>
    <w:p w14:paraId="38FC3703" w14:textId="3ED75352" w:rsidR="009A4464" w:rsidRDefault="009A4464" w:rsidP="009A4464">
      <w:pPr>
        <w:spacing w:before="263" w:line="266" w:lineRule="auto"/>
        <w:ind w:left="720" w:right="751"/>
        <w:jc w:val="center"/>
        <w:rPr>
          <w:rFonts w:eastAsia="Times New Roman" w:cstheme="minorHAnsi"/>
          <w:color w:val="auto"/>
          <w:szCs w:val="24"/>
        </w:rPr>
      </w:pPr>
    </w:p>
    <w:p w14:paraId="2DF5DA69" w14:textId="569C2F47" w:rsidR="007513A2" w:rsidRDefault="007513A2" w:rsidP="00385A65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40CEAC35" w14:textId="53B138EE" w:rsidR="00854AEA" w:rsidRDefault="00854AEA" w:rsidP="00385A65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50E1EDD5" w14:textId="066DE963" w:rsidR="00854AEA" w:rsidRDefault="00854AEA" w:rsidP="00385A65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7F8100E7" w14:textId="77777777" w:rsidR="00854AEA" w:rsidRDefault="00854AEA" w:rsidP="00385A65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05A06FDA" w14:textId="29846179" w:rsidR="00562601" w:rsidRPr="00854AEA" w:rsidRDefault="00BB12AB" w:rsidP="00854AEA">
      <w:pPr>
        <w:spacing w:before="263" w:line="266" w:lineRule="auto"/>
        <w:ind w:left="720" w:right="751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62601">
        <w:rPr>
          <w:rFonts w:asciiTheme="majorHAnsi" w:hAnsiTheme="majorHAnsi" w:cs="Times New Roman"/>
          <w:b/>
          <w:sz w:val="160"/>
          <w:szCs w:val="160"/>
          <w:bdr w:val="single" w:sz="4" w:space="0" w:color="auto"/>
        </w:rPr>
        <w:t>THE END</w:t>
      </w:r>
    </w:p>
    <w:sectPr w:rsidR="00562601" w:rsidRPr="00854AEA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B51F" w14:textId="77777777" w:rsidR="009D1B5E" w:rsidRDefault="009D1B5E" w:rsidP="00A91D75">
      <w:r>
        <w:separator/>
      </w:r>
    </w:p>
  </w:endnote>
  <w:endnote w:type="continuationSeparator" w:id="0">
    <w:p w14:paraId="0561B1A2" w14:textId="77777777" w:rsidR="009D1B5E" w:rsidRDefault="009D1B5E" w:rsidP="00A91D75">
      <w:r>
        <w:continuationSeparator/>
      </w:r>
    </w:p>
  </w:endnote>
  <w:endnote w:type="continuationNotice" w:id="1">
    <w:p w14:paraId="5D13928A" w14:textId="77777777" w:rsidR="009D1B5E" w:rsidRDefault="009D1B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DF32" w14:textId="77777777" w:rsidR="009D1B5E" w:rsidRDefault="009D1B5E" w:rsidP="00A91D75">
      <w:r>
        <w:separator/>
      </w:r>
    </w:p>
  </w:footnote>
  <w:footnote w:type="continuationSeparator" w:id="0">
    <w:p w14:paraId="37EBA580" w14:textId="77777777" w:rsidR="009D1B5E" w:rsidRDefault="009D1B5E" w:rsidP="00A91D75">
      <w:r>
        <w:continuationSeparator/>
      </w:r>
    </w:p>
  </w:footnote>
  <w:footnote w:type="continuationNotice" w:id="1">
    <w:p w14:paraId="320778AF" w14:textId="77777777" w:rsidR="009D1B5E" w:rsidRDefault="009D1B5E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1chvpaF" int2:invalidationBookmarkName="" int2:hashCode="x7LbEaSaPwpkOG" int2:id="WWPs0mY7"/>
    <int2:bookmark int2:bookmarkName="_Int_Y24kJb2A" int2:invalidationBookmarkName="" int2:hashCode="yIBRnBXbr5Tlpz" int2:id="mwN7gsI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FCF"/>
    <w:multiLevelType w:val="hybridMultilevel"/>
    <w:tmpl w:val="5BEAA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4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0A61E1"/>
    <w:multiLevelType w:val="hybridMultilevel"/>
    <w:tmpl w:val="89089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2111D"/>
    <w:rsid w:val="00023919"/>
    <w:rsid w:val="00037DB3"/>
    <w:rsid w:val="00037DED"/>
    <w:rsid w:val="00040B6C"/>
    <w:rsid w:val="00043892"/>
    <w:rsid w:val="00043A51"/>
    <w:rsid w:val="00051F2F"/>
    <w:rsid w:val="00053F75"/>
    <w:rsid w:val="0005624F"/>
    <w:rsid w:val="00060029"/>
    <w:rsid w:val="00060AA4"/>
    <w:rsid w:val="00060C29"/>
    <w:rsid w:val="00062D43"/>
    <w:rsid w:val="00064011"/>
    <w:rsid w:val="00064CAC"/>
    <w:rsid w:val="00064FA2"/>
    <w:rsid w:val="0006501C"/>
    <w:rsid w:val="00074E6F"/>
    <w:rsid w:val="000854D9"/>
    <w:rsid w:val="00091457"/>
    <w:rsid w:val="00097067"/>
    <w:rsid w:val="000A7013"/>
    <w:rsid w:val="000B0689"/>
    <w:rsid w:val="000B4598"/>
    <w:rsid w:val="000B6CA2"/>
    <w:rsid w:val="000B7292"/>
    <w:rsid w:val="000C2F34"/>
    <w:rsid w:val="000C303A"/>
    <w:rsid w:val="000C317D"/>
    <w:rsid w:val="000C3DB7"/>
    <w:rsid w:val="000C4134"/>
    <w:rsid w:val="000D6E73"/>
    <w:rsid w:val="000E00F3"/>
    <w:rsid w:val="000E5B62"/>
    <w:rsid w:val="000E7261"/>
    <w:rsid w:val="000F006A"/>
    <w:rsid w:val="000F329B"/>
    <w:rsid w:val="000F40EF"/>
    <w:rsid w:val="0010017D"/>
    <w:rsid w:val="001013D1"/>
    <w:rsid w:val="00102000"/>
    <w:rsid w:val="001154BB"/>
    <w:rsid w:val="00116F62"/>
    <w:rsid w:val="001172BE"/>
    <w:rsid w:val="00122A61"/>
    <w:rsid w:val="00125597"/>
    <w:rsid w:val="00136D42"/>
    <w:rsid w:val="001406FB"/>
    <w:rsid w:val="00155281"/>
    <w:rsid w:val="00155F3C"/>
    <w:rsid w:val="00157B0E"/>
    <w:rsid w:val="00163277"/>
    <w:rsid w:val="001656EF"/>
    <w:rsid w:val="00166DBC"/>
    <w:rsid w:val="0016738D"/>
    <w:rsid w:val="00175FE0"/>
    <w:rsid w:val="001779C3"/>
    <w:rsid w:val="00184B35"/>
    <w:rsid w:val="00185C82"/>
    <w:rsid w:val="00186098"/>
    <w:rsid w:val="001865F2"/>
    <w:rsid w:val="00196029"/>
    <w:rsid w:val="00196A15"/>
    <w:rsid w:val="00196E0F"/>
    <w:rsid w:val="001A0099"/>
    <w:rsid w:val="001A1C0F"/>
    <w:rsid w:val="001A2369"/>
    <w:rsid w:val="001A7288"/>
    <w:rsid w:val="001B3C26"/>
    <w:rsid w:val="001B7C55"/>
    <w:rsid w:val="001C3E06"/>
    <w:rsid w:val="001C475F"/>
    <w:rsid w:val="001D3445"/>
    <w:rsid w:val="001D3DD2"/>
    <w:rsid w:val="001D4D72"/>
    <w:rsid w:val="001E3E7A"/>
    <w:rsid w:val="001E4D4B"/>
    <w:rsid w:val="001E59F3"/>
    <w:rsid w:val="001F0E64"/>
    <w:rsid w:val="001F5588"/>
    <w:rsid w:val="00202123"/>
    <w:rsid w:val="002063EE"/>
    <w:rsid w:val="00206896"/>
    <w:rsid w:val="002212A5"/>
    <w:rsid w:val="002214B8"/>
    <w:rsid w:val="00222E0F"/>
    <w:rsid w:val="00223CC6"/>
    <w:rsid w:val="00224743"/>
    <w:rsid w:val="00225CA1"/>
    <w:rsid w:val="00226842"/>
    <w:rsid w:val="002268EF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53A4C"/>
    <w:rsid w:val="00255A79"/>
    <w:rsid w:val="002613F0"/>
    <w:rsid w:val="00262D39"/>
    <w:rsid w:val="002638D9"/>
    <w:rsid w:val="002804B8"/>
    <w:rsid w:val="00281499"/>
    <w:rsid w:val="00286817"/>
    <w:rsid w:val="002879DD"/>
    <w:rsid w:val="00291B67"/>
    <w:rsid w:val="002927B5"/>
    <w:rsid w:val="002929A5"/>
    <w:rsid w:val="002940CA"/>
    <w:rsid w:val="00296D94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E5B7E"/>
    <w:rsid w:val="002F0F3E"/>
    <w:rsid w:val="002F0F98"/>
    <w:rsid w:val="002F6889"/>
    <w:rsid w:val="0030245B"/>
    <w:rsid w:val="0030443B"/>
    <w:rsid w:val="00305836"/>
    <w:rsid w:val="00311AE3"/>
    <w:rsid w:val="003124E8"/>
    <w:rsid w:val="00321DB1"/>
    <w:rsid w:val="00322CA2"/>
    <w:rsid w:val="003335E4"/>
    <w:rsid w:val="00337B96"/>
    <w:rsid w:val="0034152B"/>
    <w:rsid w:val="00342438"/>
    <w:rsid w:val="00342F06"/>
    <w:rsid w:val="0034370A"/>
    <w:rsid w:val="00346447"/>
    <w:rsid w:val="00350840"/>
    <w:rsid w:val="00352FB2"/>
    <w:rsid w:val="0036133E"/>
    <w:rsid w:val="00371AC5"/>
    <w:rsid w:val="003759F2"/>
    <w:rsid w:val="00380159"/>
    <w:rsid w:val="00380A14"/>
    <w:rsid w:val="00382548"/>
    <w:rsid w:val="003848EB"/>
    <w:rsid w:val="00385A65"/>
    <w:rsid w:val="00385E86"/>
    <w:rsid w:val="0039148C"/>
    <w:rsid w:val="00392803"/>
    <w:rsid w:val="003A019B"/>
    <w:rsid w:val="003A0A48"/>
    <w:rsid w:val="003A344F"/>
    <w:rsid w:val="003B02BC"/>
    <w:rsid w:val="003B40A3"/>
    <w:rsid w:val="003B5BED"/>
    <w:rsid w:val="003B700B"/>
    <w:rsid w:val="003B734D"/>
    <w:rsid w:val="003C08E9"/>
    <w:rsid w:val="003C7348"/>
    <w:rsid w:val="003D265E"/>
    <w:rsid w:val="003E0DF9"/>
    <w:rsid w:val="003E11EB"/>
    <w:rsid w:val="003E1710"/>
    <w:rsid w:val="003E1A43"/>
    <w:rsid w:val="003E1E5D"/>
    <w:rsid w:val="003E2E23"/>
    <w:rsid w:val="003E4523"/>
    <w:rsid w:val="003F064D"/>
    <w:rsid w:val="003F2718"/>
    <w:rsid w:val="003F3D2F"/>
    <w:rsid w:val="003F429C"/>
    <w:rsid w:val="003F69EC"/>
    <w:rsid w:val="003F7D50"/>
    <w:rsid w:val="0040430D"/>
    <w:rsid w:val="0040588A"/>
    <w:rsid w:val="00406860"/>
    <w:rsid w:val="00411307"/>
    <w:rsid w:val="00411A7C"/>
    <w:rsid w:val="00412EC1"/>
    <w:rsid w:val="00413AF0"/>
    <w:rsid w:val="00415CDE"/>
    <w:rsid w:val="00420569"/>
    <w:rsid w:val="0042155F"/>
    <w:rsid w:val="004260EA"/>
    <w:rsid w:val="00432199"/>
    <w:rsid w:val="004407B7"/>
    <w:rsid w:val="0044086D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0882"/>
    <w:rsid w:val="004A1568"/>
    <w:rsid w:val="004A1C6A"/>
    <w:rsid w:val="004A1F2A"/>
    <w:rsid w:val="004B2CE6"/>
    <w:rsid w:val="004B2FDA"/>
    <w:rsid w:val="004B6175"/>
    <w:rsid w:val="004C121B"/>
    <w:rsid w:val="004C755E"/>
    <w:rsid w:val="004C75B5"/>
    <w:rsid w:val="004D13D6"/>
    <w:rsid w:val="004D43E7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6802"/>
    <w:rsid w:val="00522AB6"/>
    <w:rsid w:val="005261A8"/>
    <w:rsid w:val="00526B2B"/>
    <w:rsid w:val="005311C3"/>
    <w:rsid w:val="0053199C"/>
    <w:rsid w:val="0053612D"/>
    <w:rsid w:val="005424F6"/>
    <w:rsid w:val="00542F5F"/>
    <w:rsid w:val="00543000"/>
    <w:rsid w:val="00545027"/>
    <w:rsid w:val="005526B3"/>
    <w:rsid w:val="00554169"/>
    <w:rsid w:val="0055768F"/>
    <w:rsid w:val="0056145E"/>
    <w:rsid w:val="00562601"/>
    <w:rsid w:val="00564717"/>
    <w:rsid w:val="005719E1"/>
    <w:rsid w:val="00574181"/>
    <w:rsid w:val="00574B08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1401"/>
    <w:rsid w:val="005B39E3"/>
    <w:rsid w:val="005B59C2"/>
    <w:rsid w:val="005C0CFE"/>
    <w:rsid w:val="005C2E0B"/>
    <w:rsid w:val="005C2E2B"/>
    <w:rsid w:val="005D35B1"/>
    <w:rsid w:val="005D4089"/>
    <w:rsid w:val="005E59C7"/>
    <w:rsid w:val="005E5DC6"/>
    <w:rsid w:val="005E6921"/>
    <w:rsid w:val="005E755B"/>
    <w:rsid w:val="005F0326"/>
    <w:rsid w:val="005F1EFA"/>
    <w:rsid w:val="005F2432"/>
    <w:rsid w:val="0060215E"/>
    <w:rsid w:val="00604305"/>
    <w:rsid w:val="006058FF"/>
    <w:rsid w:val="006076B0"/>
    <w:rsid w:val="00612B25"/>
    <w:rsid w:val="006235D1"/>
    <w:rsid w:val="0062473F"/>
    <w:rsid w:val="00626462"/>
    <w:rsid w:val="00631E40"/>
    <w:rsid w:val="00634284"/>
    <w:rsid w:val="00636EFB"/>
    <w:rsid w:val="00643B94"/>
    <w:rsid w:val="00645D24"/>
    <w:rsid w:val="006508BD"/>
    <w:rsid w:val="00651667"/>
    <w:rsid w:val="00652EDD"/>
    <w:rsid w:val="00654740"/>
    <w:rsid w:val="00656354"/>
    <w:rsid w:val="006616FD"/>
    <w:rsid w:val="0066284A"/>
    <w:rsid w:val="00663BBC"/>
    <w:rsid w:val="0066522D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9371A"/>
    <w:rsid w:val="00694045"/>
    <w:rsid w:val="0069526C"/>
    <w:rsid w:val="006A10B9"/>
    <w:rsid w:val="006A34D0"/>
    <w:rsid w:val="006A5B05"/>
    <w:rsid w:val="006A7420"/>
    <w:rsid w:val="006B10EC"/>
    <w:rsid w:val="006B3B71"/>
    <w:rsid w:val="006B5C25"/>
    <w:rsid w:val="006C4034"/>
    <w:rsid w:val="006C7495"/>
    <w:rsid w:val="006D0E29"/>
    <w:rsid w:val="006D5A7F"/>
    <w:rsid w:val="006E4BBB"/>
    <w:rsid w:val="006E4E48"/>
    <w:rsid w:val="006E6BB4"/>
    <w:rsid w:val="006F5426"/>
    <w:rsid w:val="006F5DF0"/>
    <w:rsid w:val="00705FA6"/>
    <w:rsid w:val="00711E17"/>
    <w:rsid w:val="0071457A"/>
    <w:rsid w:val="00715044"/>
    <w:rsid w:val="00715E2A"/>
    <w:rsid w:val="00720E26"/>
    <w:rsid w:val="00721E85"/>
    <w:rsid w:val="007355A1"/>
    <w:rsid w:val="00740B23"/>
    <w:rsid w:val="0074323B"/>
    <w:rsid w:val="007513A2"/>
    <w:rsid w:val="00751490"/>
    <w:rsid w:val="00760500"/>
    <w:rsid w:val="00760843"/>
    <w:rsid w:val="00761224"/>
    <w:rsid w:val="00762380"/>
    <w:rsid w:val="00765896"/>
    <w:rsid w:val="00772205"/>
    <w:rsid w:val="00773F38"/>
    <w:rsid w:val="0077765D"/>
    <w:rsid w:val="0078211A"/>
    <w:rsid w:val="007870FD"/>
    <w:rsid w:val="00792D0B"/>
    <w:rsid w:val="00794326"/>
    <w:rsid w:val="00794B7E"/>
    <w:rsid w:val="00794C0A"/>
    <w:rsid w:val="0079724D"/>
    <w:rsid w:val="007A04A2"/>
    <w:rsid w:val="007A169B"/>
    <w:rsid w:val="007A655A"/>
    <w:rsid w:val="007B0DFA"/>
    <w:rsid w:val="007B5372"/>
    <w:rsid w:val="007C0F8F"/>
    <w:rsid w:val="007C29C8"/>
    <w:rsid w:val="007C56EE"/>
    <w:rsid w:val="007D02BF"/>
    <w:rsid w:val="007D179E"/>
    <w:rsid w:val="007D4075"/>
    <w:rsid w:val="007E356F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163F"/>
    <w:rsid w:val="0081681E"/>
    <w:rsid w:val="008201C4"/>
    <w:rsid w:val="00820B30"/>
    <w:rsid w:val="00823D33"/>
    <w:rsid w:val="00827882"/>
    <w:rsid w:val="008303EB"/>
    <w:rsid w:val="00831B0E"/>
    <w:rsid w:val="00833293"/>
    <w:rsid w:val="008374B7"/>
    <w:rsid w:val="00837CED"/>
    <w:rsid w:val="0084253B"/>
    <w:rsid w:val="00850F4B"/>
    <w:rsid w:val="00852407"/>
    <w:rsid w:val="00854AEA"/>
    <w:rsid w:val="00857682"/>
    <w:rsid w:val="00862F24"/>
    <w:rsid w:val="008640CB"/>
    <w:rsid w:val="00864545"/>
    <w:rsid w:val="00864A91"/>
    <w:rsid w:val="00867761"/>
    <w:rsid w:val="00874B5D"/>
    <w:rsid w:val="008758C4"/>
    <w:rsid w:val="008759A8"/>
    <w:rsid w:val="008768C9"/>
    <w:rsid w:val="00876E5F"/>
    <w:rsid w:val="008805D5"/>
    <w:rsid w:val="00884A6D"/>
    <w:rsid w:val="0088561C"/>
    <w:rsid w:val="00891C18"/>
    <w:rsid w:val="0089632A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C23"/>
    <w:rsid w:val="008C5C68"/>
    <w:rsid w:val="008C7170"/>
    <w:rsid w:val="008C7F32"/>
    <w:rsid w:val="008D5EEB"/>
    <w:rsid w:val="008D5FF1"/>
    <w:rsid w:val="008E45E5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25E4A"/>
    <w:rsid w:val="00933A2C"/>
    <w:rsid w:val="00934639"/>
    <w:rsid w:val="009351F5"/>
    <w:rsid w:val="009410B7"/>
    <w:rsid w:val="00941FF0"/>
    <w:rsid w:val="00943750"/>
    <w:rsid w:val="00944D7A"/>
    <w:rsid w:val="009536CD"/>
    <w:rsid w:val="00953F7B"/>
    <w:rsid w:val="0095443F"/>
    <w:rsid w:val="00954CFC"/>
    <w:rsid w:val="00954E47"/>
    <w:rsid w:val="0095600B"/>
    <w:rsid w:val="00956BB6"/>
    <w:rsid w:val="00960452"/>
    <w:rsid w:val="009616F7"/>
    <w:rsid w:val="00961DCA"/>
    <w:rsid w:val="00974BEB"/>
    <w:rsid w:val="0097573C"/>
    <w:rsid w:val="009857C0"/>
    <w:rsid w:val="00990601"/>
    <w:rsid w:val="00991AF3"/>
    <w:rsid w:val="00994965"/>
    <w:rsid w:val="00995EF5"/>
    <w:rsid w:val="009A0F76"/>
    <w:rsid w:val="009A1175"/>
    <w:rsid w:val="009A4464"/>
    <w:rsid w:val="009A5BFA"/>
    <w:rsid w:val="009B3842"/>
    <w:rsid w:val="009C1140"/>
    <w:rsid w:val="009C3631"/>
    <w:rsid w:val="009C7EC0"/>
    <w:rsid w:val="009D1B5E"/>
    <w:rsid w:val="009D2F86"/>
    <w:rsid w:val="009D4A22"/>
    <w:rsid w:val="009E0346"/>
    <w:rsid w:val="009E0DAC"/>
    <w:rsid w:val="009E4FC4"/>
    <w:rsid w:val="009E6868"/>
    <w:rsid w:val="009E6BD9"/>
    <w:rsid w:val="009F2526"/>
    <w:rsid w:val="009F4504"/>
    <w:rsid w:val="009F55E5"/>
    <w:rsid w:val="00A012CF"/>
    <w:rsid w:val="00A03BCD"/>
    <w:rsid w:val="00A03FF6"/>
    <w:rsid w:val="00A05CC5"/>
    <w:rsid w:val="00A060A3"/>
    <w:rsid w:val="00A100E3"/>
    <w:rsid w:val="00A126F5"/>
    <w:rsid w:val="00A14129"/>
    <w:rsid w:val="00A14478"/>
    <w:rsid w:val="00A14E3A"/>
    <w:rsid w:val="00A17371"/>
    <w:rsid w:val="00A30E59"/>
    <w:rsid w:val="00A321BC"/>
    <w:rsid w:val="00A34485"/>
    <w:rsid w:val="00A3609C"/>
    <w:rsid w:val="00A44A4D"/>
    <w:rsid w:val="00A45A5C"/>
    <w:rsid w:val="00A4614E"/>
    <w:rsid w:val="00A52854"/>
    <w:rsid w:val="00A53971"/>
    <w:rsid w:val="00A53FC1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A0C97"/>
    <w:rsid w:val="00AA5B69"/>
    <w:rsid w:val="00AA626B"/>
    <w:rsid w:val="00AC343A"/>
    <w:rsid w:val="00AD52D2"/>
    <w:rsid w:val="00AD64FA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B0C"/>
    <w:rsid w:val="00B3165F"/>
    <w:rsid w:val="00B31EAC"/>
    <w:rsid w:val="00B3234A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611B"/>
    <w:rsid w:val="00B67751"/>
    <w:rsid w:val="00B745EE"/>
    <w:rsid w:val="00B756B4"/>
    <w:rsid w:val="00B76559"/>
    <w:rsid w:val="00B845CA"/>
    <w:rsid w:val="00B84964"/>
    <w:rsid w:val="00B86520"/>
    <w:rsid w:val="00B93CDA"/>
    <w:rsid w:val="00B941FC"/>
    <w:rsid w:val="00B94709"/>
    <w:rsid w:val="00BA063B"/>
    <w:rsid w:val="00BA3AF8"/>
    <w:rsid w:val="00BA4953"/>
    <w:rsid w:val="00BA5766"/>
    <w:rsid w:val="00BB0503"/>
    <w:rsid w:val="00BB12AB"/>
    <w:rsid w:val="00BB138C"/>
    <w:rsid w:val="00BB593A"/>
    <w:rsid w:val="00BB7597"/>
    <w:rsid w:val="00BC36CE"/>
    <w:rsid w:val="00BC45D7"/>
    <w:rsid w:val="00BC698D"/>
    <w:rsid w:val="00BD0A41"/>
    <w:rsid w:val="00BD192D"/>
    <w:rsid w:val="00BD2D69"/>
    <w:rsid w:val="00BD55ED"/>
    <w:rsid w:val="00BE1C02"/>
    <w:rsid w:val="00BF00F3"/>
    <w:rsid w:val="00BF1B7D"/>
    <w:rsid w:val="00BF2ACB"/>
    <w:rsid w:val="00BF35AE"/>
    <w:rsid w:val="00BF7092"/>
    <w:rsid w:val="00C04D59"/>
    <w:rsid w:val="00C1012E"/>
    <w:rsid w:val="00C1390B"/>
    <w:rsid w:val="00C167B1"/>
    <w:rsid w:val="00C27A1C"/>
    <w:rsid w:val="00C312BD"/>
    <w:rsid w:val="00C4164F"/>
    <w:rsid w:val="00C427F2"/>
    <w:rsid w:val="00C47293"/>
    <w:rsid w:val="00C50C37"/>
    <w:rsid w:val="00C50FEA"/>
    <w:rsid w:val="00C55AB9"/>
    <w:rsid w:val="00C56891"/>
    <w:rsid w:val="00C5762A"/>
    <w:rsid w:val="00C6237B"/>
    <w:rsid w:val="00C624C5"/>
    <w:rsid w:val="00C6323A"/>
    <w:rsid w:val="00C65D20"/>
    <w:rsid w:val="00C7241A"/>
    <w:rsid w:val="00C732CB"/>
    <w:rsid w:val="00C74A7B"/>
    <w:rsid w:val="00C77E4C"/>
    <w:rsid w:val="00C80AB9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6CFC"/>
    <w:rsid w:val="00CA1EFF"/>
    <w:rsid w:val="00CA4B07"/>
    <w:rsid w:val="00CA5897"/>
    <w:rsid w:val="00CB0E2C"/>
    <w:rsid w:val="00CB1AE5"/>
    <w:rsid w:val="00CB1F81"/>
    <w:rsid w:val="00CB27A1"/>
    <w:rsid w:val="00CB294B"/>
    <w:rsid w:val="00CC1A67"/>
    <w:rsid w:val="00CC294A"/>
    <w:rsid w:val="00CD1CE4"/>
    <w:rsid w:val="00CD61EF"/>
    <w:rsid w:val="00CE39BC"/>
    <w:rsid w:val="00CE7272"/>
    <w:rsid w:val="00CF5CEC"/>
    <w:rsid w:val="00CF7CCE"/>
    <w:rsid w:val="00D013C6"/>
    <w:rsid w:val="00D023D8"/>
    <w:rsid w:val="00D126B8"/>
    <w:rsid w:val="00D13ED5"/>
    <w:rsid w:val="00D168D2"/>
    <w:rsid w:val="00D21163"/>
    <w:rsid w:val="00D21B32"/>
    <w:rsid w:val="00D2453A"/>
    <w:rsid w:val="00D264D1"/>
    <w:rsid w:val="00D26BA2"/>
    <w:rsid w:val="00D342D3"/>
    <w:rsid w:val="00D355A6"/>
    <w:rsid w:val="00D425F0"/>
    <w:rsid w:val="00D44098"/>
    <w:rsid w:val="00D47449"/>
    <w:rsid w:val="00D476F7"/>
    <w:rsid w:val="00D54607"/>
    <w:rsid w:val="00D55CBC"/>
    <w:rsid w:val="00D57ADC"/>
    <w:rsid w:val="00D6433A"/>
    <w:rsid w:val="00D64D1B"/>
    <w:rsid w:val="00D677B9"/>
    <w:rsid w:val="00D735B0"/>
    <w:rsid w:val="00D76765"/>
    <w:rsid w:val="00D814B9"/>
    <w:rsid w:val="00D839C8"/>
    <w:rsid w:val="00D8631A"/>
    <w:rsid w:val="00D87CD8"/>
    <w:rsid w:val="00D91EBC"/>
    <w:rsid w:val="00D926F2"/>
    <w:rsid w:val="00D974A9"/>
    <w:rsid w:val="00DA1332"/>
    <w:rsid w:val="00DA159C"/>
    <w:rsid w:val="00DA3846"/>
    <w:rsid w:val="00DA6288"/>
    <w:rsid w:val="00DB17CB"/>
    <w:rsid w:val="00DB5FE4"/>
    <w:rsid w:val="00DB791E"/>
    <w:rsid w:val="00DC1EB7"/>
    <w:rsid w:val="00DC3602"/>
    <w:rsid w:val="00DC52FE"/>
    <w:rsid w:val="00DD232E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534A"/>
    <w:rsid w:val="00DF7B5F"/>
    <w:rsid w:val="00E002C9"/>
    <w:rsid w:val="00E022AD"/>
    <w:rsid w:val="00E03D08"/>
    <w:rsid w:val="00E04092"/>
    <w:rsid w:val="00E040B9"/>
    <w:rsid w:val="00E108B9"/>
    <w:rsid w:val="00E15EBF"/>
    <w:rsid w:val="00E1720F"/>
    <w:rsid w:val="00E202EB"/>
    <w:rsid w:val="00E25485"/>
    <w:rsid w:val="00E262F0"/>
    <w:rsid w:val="00E26DC3"/>
    <w:rsid w:val="00E32255"/>
    <w:rsid w:val="00E32DD5"/>
    <w:rsid w:val="00E34CB9"/>
    <w:rsid w:val="00E37294"/>
    <w:rsid w:val="00E4072B"/>
    <w:rsid w:val="00E43CE4"/>
    <w:rsid w:val="00E50024"/>
    <w:rsid w:val="00E523C3"/>
    <w:rsid w:val="00E52496"/>
    <w:rsid w:val="00E5388E"/>
    <w:rsid w:val="00E57A68"/>
    <w:rsid w:val="00E57B94"/>
    <w:rsid w:val="00E6016B"/>
    <w:rsid w:val="00E6596B"/>
    <w:rsid w:val="00E66B18"/>
    <w:rsid w:val="00E737B3"/>
    <w:rsid w:val="00E75917"/>
    <w:rsid w:val="00E80B87"/>
    <w:rsid w:val="00E8296A"/>
    <w:rsid w:val="00E86EA7"/>
    <w:rsid w:val="00E86FDE"/>
    <w:rsid w:val="00E909F2"/>
    <w:rsid w:val="00E925A5"/>
    <w:rsid w:val="00E94B95"/>
    <w:rsid w:val="00E94D62"/>
    <w:rsid w:val="00EA2917"/>
    <w:rsid w:val="00EA442D"/>
    <w:rsid w:val="00EA6458"/>
    <w:rsid w:val="00EA77B9"/>
    <w:rsid w:val="00EB0E2C"/>
    <w:rsid w:val="00EB15FE"/>
    <w:rsid w:val="00EB5D95"/>
    <w:rsid w:val="00ED1E73"/>
    <w:rsid w:val="00ED2D2B"/>
    <w:rsid w:val="00ED3E09"/>
    <w:rsid w:val="00ED6905"/>
    <w:rsid w:val="00ED7290"/>
    <w:rsid w:val="00ED7E00"/>
    <w:rsid w:val="00EE24E2"/>
    <w:rsid w:val="00EE2B72"/>
    <w:rsid w:val="00EE4D5C"/>
    <w:rsid w:val="00EE5974"/>
    <w:rsid w:val="00EF003F"/>
    <w:rsid w:val="00EF02DB"/>
    <w:rsid w:val="00EF64C7"/>
    <w:rsid w:val="00EF786D"/>
    <w:rsid w:val="00F0047F"/>
    <w:rsid w:val="00F01A9A"/>
    <w:rsid w:val="00F026FC"/>
    <w:rsid w:val="00F12D88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698"/>
    <w:rsid w:val="00F37B24"/>
    <w:rsid w:val="00F40181"/>
    <w:rsid w:val="00F42BEE"/>
    <w:rsid w:val="00F43530"/>
    <w:rsid w:val="00F43C19"/>
    <w:rsid w:val="00F44519"/>
    <w:rsid w:val="00F47508"/>
    <w:rsid w:val="00F4762E"/>
    <w:rsid w:val="00F56118"/>
    <w:rsid w:val="00F62E6F"/>
    <w:rsid w:val="00F6369C"/>
    <w:rsid w:val="00F66225"/>
    <w:rsid w:val="00F666C8"/>
    <w:rsid w:val="00F70B47"/>
    <w:rsid w:val="00F80C8A"/>
    <w:rsid w:val="00F81238"/>
    <w:rsid w:val="00F8196E"/>
    <w:rsid w:val="00F824D6"/>
    <w:rsid w:val="00F82E63"/>
    <w:rsid w:val="00F83E06"/>
    <w:rsid w:val="00F86AC2"/>
    <w:rsid w:val="00F90059"/>
    <w:rsid w:val="00F9005B"/>
    <w:rsid w:val="00F925DA"/>
    <w:rsid w:val="00F950F1"/>
    <w:rsid w:val="00F9558A"/>
    <w:rsid w:val="00FA3327"/>
    <w:rsid w:val="00FA3E4B"/>
    <w:rsid w:val="00FA5F6D"/>
    <w:rsid w:val="00FB0D08"/>
    <w:rsid w:val="00FB1CA4"/>
    <w:rsid w:val="00FB72D4"/>
    <w:rsid w:val="00FC17DA"/>
    <w:rsid w:val="00FC2DF4"/>
    <w:rsid w:val="00FD1F32"/>
    <w:rsid w:val="00FD2888"/>
    <w:rsid w:val="00FD403D"/>
    <w:rsid w:val="00FD41D9"/>
    <w:rsid w:val="00FE0D74"/>
    <w:rsid w:val="00FE1EC3"/>
    <w:rsid w:val="00FE337B"/>
    <w:rsid w:val="00FE33C7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  <w:style w:type="paragraph" w:styleId="NormalWeb">
    <w:name w:val="Normal (Web)"/>
    <w:basedOn w:val="Normal"/>
    <w:uiPriority w:val="99"/>
    <w:semiHidden/>
    <w:unhideWhenUsed/>
    <w:rsid w:val="00037DE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7a84aa90d4a84675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318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OS_Lab3</cp:keywords>
  <dc:description/>
  <cp:lastModifiedBy>Wali Muhammad</cp:lastModifiedBy>
  <cp:revision>103</cp:revision>
  <cp:lastPrinted>2022-06-22T11:43:00Z</cp:lastPrinted>
  <dcterms:created xsi:type="dcterms:W3CDTF">2023-02-07T14:58:00Z</dcterms:created>
  <dcterms:modified xsi:type="dcterms:W3CDTF">2023-02-14T16:15:00Z</dcterms:modified>
  <cp:contentStatus/>
  <cp:version/>
</cp:coreProperties>
</file>